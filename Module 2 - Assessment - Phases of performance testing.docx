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69146" w14:textId="2A7AFF14" w:rsidR="001C6D67" w:rsidRDefault="00194A8D" w:rsidP="001C6D67">
      <w:pPr>
        <w:rPr>
          <w:lang w:val="en-US"/>
        </w:rPr>
      </w:pPr>
      <w:r w:rsidRPr="00A72041">
        <w:rPr>
          <w:rFonts w:asciiTheme="minorHAnsi" w:hAnsiTheme="minorHAnsi" w:cstheme="minorHAnsi"/>
          <w:noProof/>
          <w:lang w:val="en-US"/>
        </w:rPr>
        <w:drawing>
          <wp:anchor distT="0" distB="0" distL="114300" distR="114300" simplePos="0" relativeHeight="251658241" behindDoc="1" locked="0" layoutInCell="1" allowOverlap="1" wp14:anchorId="70E71DF7" wp14:editId="325F9AAF">
            <wp:simplePos x="0" y="0"/>
            <wp:positionH relativeFrom="page">
              <wp:align>right</wp:align>
            </wp:positionH>
            <wp:positionV relativeFrom="page">
              <wp:align>top</wp:align>
            </wp:positionV>
            <wp:extent cx="10807700" cy="11171421"/>
            <wp:effectExtent l="0" t="0" r="0" b="0"/>
            <wp:wrapNone/>
            <wp:docPr id="16" name="Picture 16" descr="A long white hallway with many colum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long white hallway with many column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a:ext>
                      </a:extLst>
                    </a:blip>
                    <a:stretch>
                      <a:fillRect/>
                    </a:stretch>
                  </pic:blipFill>
                  <pic:spPr bwMode="auto">
                    <a:xfrm>
                      <a:off x="0" y="0"/>
                      <a:ext cx="10807700" cy="1117142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BCFD30A" w14:textId="77777777" w:rsidR="00AC475A" w:rsidRDefault="00AC475A" w:rsidP="001C6D67">
      <w:pPr>
        <w:rPr>
          <w:lang w:val="en-US"/>
        </w:rPr>
      </w:pPr>
    </w:p>
    <w:p w14:paraId="6EE011B4" w14:textId="77777777" w:rsidR="00AC475A" w:rsidRDefault="00AC475A" w:rsidP="001C6D67">
      <w:pPr>
        <w:rPr>
          <w:lang w:val="en-US"/>
        </w:rPr>
      </w:pPr>
    </w:p>
    <w:p w14:paraId="32F90B88" w14:textId="129C0F95" w:rsidR="00C64880" w:rsidRDefault="004E3971" w:rsidP="00893178">
      <w:pPr>
        <w:jc w:val="center"/>
        <w:rPr>
          <w:rFonts w:eastAsiaTheme="majorEastAsia" w:cstheme="majorBidi"/>
          <w:b/>
          <w:color w:val="1414FF" w:themeColor="accent1"/>
          <w:spacing w:val="5"/>
          <w:kern w:val="28"/>
          <w:sz w:val="96"/>
          <w:szCs w:val="52"/>
        </w:rPr>
      </w:pPr>
      <w:r>
        <w:rPr>
          <w:rFonts w:eastAsiaTheme="majorEastAsia" w:cstheme="majorBidi"/>
          <w:b/>
          <w:color w:val="1414FF" w:themeColor="accent1"/>
          <w:spacing w:val="5"/>
          <w:kern w:val="28"/>
          <w:sz w:val="96"/>
          <w:szCs w:val="52"/>
        </w:rPr>
        <w:t xml:space="preserve">Module </w:t>
      </w:r>
      <w:r w:rsidR="00DB001E">
        <w:rPr>
          <w:rFonts w:eastAsiaTheme="majorEastAsia" w:cstheme="majorBidi"/>
          <w:b/>
          <w:color w:val="1414FF" w:themeColor="accent1"/>
          <w:spacing w:val="5"/>
          <w:kern w:val="28"/>
          <w:sz w:val="96"/>
          <w:szCs w:val="52"/>
        </w:rPr>
        <w:t>2</w:t>
      </w:r>
      <w:r>
        <w:rPr>
          <w:rFonts w:eastAsiaTheme="majorEastAsia" w:cstheme="majorBidi"/>
          <w:b/>
          <w:color w:val="1414FF" w:themeColor="accent1"/>
          <w:spacing w:val="5"/>
          <w:kern w:val="28"/>
          <w:sz w:val="96"/>
          <w:szCs w:val="52"/>
        </w:rPr>
        <w:t xml:space="preserve"> - Assessment</w:t>
      </w:r>
    </w:p>
    <w:p w14:paraId="27495B4E" w14:textId="31380321" w:rsidR="00AC475A" w:rsidRDefault="00000519" w:rsidP="00893178">
      <w:pPr>
        <w:jc w:val="center"/>
        <w:rPr>
          <w:lang w:val="en-US"/>
        </w:rPr>
      </w:pPr>
      <w:r w:rsidRPr="004B371C">
        <w:rPr>
          <w:noProof/>
        </w:rPr>
        <w:drawing>
          <wp:anchor distT="0" distB="0" distL="114300" distR="114300" simplePos="0" relativeHeight="251658240" behindDoc="0" locked="0" layoutInCell="1" allowOverlap="1" wp14:anchorId="4F7917EB" wp14:editId="739774E6">
            <wp:simplePos x="0" y="0"/>
            <wp:positionH relativeFrom="margin">
              <wp:align>center</wp:align>
            </wp:positionH>
            <wp:positionV relativeFrom="paragraph">
              <wp:posOffset>4986399</wp:posOffset>
            </wp:positionV>
            <wp:extent cx="2005330" cy="1285875"/>
            <wp:effectExtent l="0" t="0" r="0" b="0"/>
            <wp:wrapSquare wrapText="bothSides"/>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a:ext>
                        <a:ext uri="{96DAC541-7B7A-43D3-8B79-37D633B846F1}">
                          <asvg:svgBlip xmlns:asvg="http://schemas.microsoft.com/office/drawing/2016/SVG/main" r:embed="rId13"/>
                        </a:ext>
                      </a:extLst>
                    </a:blip>
                    <a:stretch>
                      <a:fillRect/>
                    </a:stretch>
                  </pic:blipFill>
                  <pic:spPr>
                    <a:xfrm>
                      <a:off x="0" y="0"/>
                      <a:ext cx="2005330" cy="1285875"/>
                    </a:xfrm>
                    <a:prstGeom prst="rect">
                      <a:avLst/>
                    </a:prstGeom>
                  </pic:spPr>
                </pic:pic>
              </a:graphicData>
            </a:graphic>
            <wp14:sizeRelH relativeFrom="margin">
              <wp14:pctWidth>0</wp14:pctWidth>
            </wp14:sizeRelH>
            <wp14:sizeRelV relativeFrom="margin">
              <wp14:pctHeight>0</wp14:pctHeight>
            </wp14:sizeRelV>
          </wp:anchor>
        </w:drawing>
      </w:r>
      <w:r w:rsidR="004E3971">
        <w:rPr>
          <w:rStyle w:val="TitleChar"/>
          <w:rFonts w:asciiTheme="minorHAnsi" w:eastAsiaTheme="minorEastAsia" w:hAnsiTheme="minorHAnsi" w:cstheme="minorBidi"/>
          <w:b w:val="0"/>
          <w:color w:val="auto"/>
          <w:spacing w:val="15"/>
          <w:kern w:val="0"/>
          <w:sz w:val="48"/>
          <w:szCs w:val="48"/>
        </w:rPr>
        <w:t xml:space="preserve">Performance </w:t>
      </w:r>
      <w:r w:rsidR="00DB001E">
        <w:rPr>
          <w:rStyle w:val="TitleChar"/>
          <w:rFonts w:asciiTheme="minorHAnsi" w:eastAsiaTheme="minorEastAsia" w:hAnsiTheme="minorHAnsi" w:cstheme="minorBidi"/>
          <w:b w:val="0"/>
          <w:color w:val="auto"/>
          <w:spacing w:val="15"/>
          <w:kern w:val="0"/>
          <w:sz w:val="48"/>
          <w:szCs w:val="48"/>
        </w:rPr>
        <w:t>Testing Phases</w:t>
      </w:r>
    </w:p>
    <w:p w14:paraId="44408731" w14:textId="77777777" w:rsidR="00AC475A" w:rsidRDefault="00AC475A" w:rsidP="001C6D67">
      <w:pPr>
        <w:rPr>
          <w:lang w:val="en-US"/>
        </w:rPr>
      </w:pPr>
    </w:p>
    <w:p w14:paraId="7A8F440E" w14:textId="77777777" w:rsidR="00AC475A" w:rsidRDefault="00AC475A" w:rsidP="001C6D67">
      <w:pPr>
        <w:rPr>
          <w:lang w:val="en-US"/>
        </w:rPr>
      </w:pPr>
    </w:p>
    <w:p w14:paraId="6532C472" w14:textId="77777777" w:rsidR="00AC475A" w:rsidRDefault="00AC475A" w:rsidP="001C6D67">
      <w:pPr>
        <w:rPr>
          <w:lang w:val="en-US"/>
        </w:rPr>
      </w:pPr>
    </w:p>
    <w:p w14:paraId="67A730E3" w14:textId="77777777" w:rsidR="00AC475A" w:rsidRDefault="00AC475A" w:rsidP="001C6D67">
      <w:pPr>
        <w:rPr>
          <w:lang w:val="en-US"/>
        </w:rPr>
      </w:pPr>
    </w:p>
    <w:p w14:paraId="140B6EC0" w14:textId="77777777" w:rsidR="00AC475A" w:rsidRDefault="00AC475A" w:rsidP="001C6D67">
      <w:pPr>
        <w:rPr>
          <w:lang w:val="en-US"/>
        </w:rPr>
      </w:pPr>
    </w:p>
    <w:p w14:paraId="2E939256" w14:textId="77777777" w:rsidR="003D4EBE" w:rsidRDefault="003D4EBE" w:rsidP="0024232F">
      <w:pPr>
        <w:pStyle w:val="Heading1"/>
        <w:rPr>
          <w:lang w:val="en-GB"/>
        </w:rPr>
        <w:sectPr w:rsidR="003D4EBE" w:rsidSect="002F1D2C">
          <w:headerReference w:type="default" r:id="rId14"/>
          <w:footerReference w:type="default" r:id="rId15"/>
          <w:headerReference w:type="first" r:id="rId16"/>
          <w:footerReference w:type="first" r:id="rId17"/>
          <w:pgSz w:w="11906" w:h="16838"/>
          <w:pgMar w:top="1418" w:right="992" w:bottom="1559" w:left="992" w:header="425" w:footer="284" w:gutter="0"/>
          <w:cols w:space="708"/>
          <w:docGrid w:linePitch="360"/>
        </w:sectPr>
      </w:pPr>
    </w:p>
    <w:p w14:paraId="1A8C0387" w14:textId="3F3E434D" w:rsidR="00CD5C0E" w:rsidRDefault="00CD5C0E" w:rsidP="004461E4">
      <w:pPr>
        <w:pStyle w:val="Heading1"/>
        <w:rPr>
          <w:lang w:val="en-GB"/>
        </w:rPr>
      </w:pPr>
      <w:r>
        <w:rPr>
          <w:lang w:val="en-GB"/>
        </w:rPr>
        <w:lastRenderedPageBreak/>
        <w:t>Overview</w:t>
      </w:r>
    </w:p>
    <w:p w14:paraId="2FBED8ED" w14:textId="79EFE57E" w:rsidR="00CD5C0E" w:rsidRPr="00CD5C0E" w:rsidRDefault="00CD5C0E" w:rsidP="00CD5C0E">
      <w:pPr>
        <w:rPr>
          <w:lang w:val="en-GB" w:eastAsia="en-GB"/>
        </w:rPr>
      </w:pPr>
      <w:r w:rsidRPr="00CD5C0E">
        <w:rPr>
          <w:lang w:val="en-GB" w:eastAsia="en-GB"/>
        </w:rPr>
        <w:t xml:space="preserve">Please complete the below </w:t>
      </w:r>
      <w:r>
        <w:rPr>
          <w:lang w:val="en-GB" w:eastAsia="en-GB"/>
        </w:rPr>
        <w:t xml:space="preserve">assessment </w:t>
      </w:r>
      <w:r w:rsidRPr="00CD5C0E">
        <w:rPr>
          <w:lang w:val="en-GB" w:eastAsia="en-GB"/>
        </w:rPr>
        <w:t>as promptly as possible</w:t>
      </w:r>
      <w:r w:rsidR="0032687C">
        <w:rPr>
          <w:lang w:val="en-GB" w:eastAsia="en-GB"/>
        </w:rPr>
        <w:t>.</w:t>
      </w:r>
      <w:r w:rsidRPr="00CD5C0E">
        <w:rPr>
          <w:lang w:val="en-GB" w:eastAsia="en-GB"/>
        </w:rPr>
        <w:t xml:space="preserve"> </w:t>
      </w:r>
    </w:p>
    <w:p w14:paraId="4794C634" w14:textId="77777777" w:rsidR="00CD5C0E" w:rsidRPr="00CD5C0E" w:rsidRDefault="00CD5C0E" w:rsidP="00CD5C0E">
      <w:pPr>
        <w:rPr>
          <w:lang w:val="en-GB" w:eastAsia="en-GB"/>
        </w:rPr>
      </w:pPr>
      <w:r w:rsidRPr="00CD5C0E">
        <w:rPr>
          <w:lang w:val="en-GB" w:eastAsia="en-GB"/>
        </w:rPr>
        <w:t xml:space="preserve">Submissions must be in a private </w:t>
      </w:r>
      <w:proofErr w:type="spellStart"/>
      <w:r w:rsidRPr="00CD5C0E">
        <w:rPr>
          <w:lang w:val="en-GB" w:eastAsia="en-GB"/>
        </w:rPr>
        <w:t>Github</w:t>
      </w:r>
      <w:proofErr w:type="spellEnd"/>
      <w:r w:rsidRPr="00CD5C0E">
        <w:rPr>
          <w:lang w:val="en-GB" w:eastAsia="en-GB"/>
        </w:rPr>
        <w:t xml:space="preserve"> repository name matching your name. For example, </w:t>
      </w:r>
      <w:proofErr w:type="spellStart"/>
      <w:r w:rsidRPr="0032687C">
        <w:rPr>
          <w:i/>
          <w:iCs/>
          <w:lang w:val="en-GB" w:eastAsia="en-GB"/>
        </w:rPr>
        <w:t>github_username</w:t>
      </w:r>
      <w:proofErr w:type="spellEnd"/>
      <w:r w:rsidRPr="0032687C">
        <w:rPr>
          <w:i/>
          <w:iCs/>
          <w:lang w:val="en-GB" w:eastAsia="en-GB"/>
        </w:rPr>
        <w:t>/</w:t>
      </w:r>
      <w:proofErr w:type="spellStart"/>
      <w:r w:rsidRPr="0032687C">
        <w:rPr>
          <w:i/>
          <w:iCs/>
          <w:lang w:val="en-GB" w:eastAsia="en-GB"/>
        </w:rPr>
        <w:t>john.smith</w:t>
      </w:r>
      <w:proofErr w:type="spellEnd"/>
    </w:p>
    <w:p w14:paraId="05D94C40" w14:textId="2213CBA7" w:rsidR="00CD5C0E" w:rsidRPr="00CD5C0E" w:rsidRDefault="00CD5C0E" w:rsidP="00CD5C0E">
      <w:pPr>
        <w:rPr>
          <w:lang w:val="en-GB" w:eastAsia="en-GB"/>
        </w:rPr>
      </w:pPr>
      <w:r w:rsidRPr="00CD5C0E">
        <w:rPr>
          <w:lang w:val="en-GB" w:eastAsia="en-GB"/>
        </w:rPr>
        <w:t xml:space="preserve">Please provide access to the below email accounts (Settings &gt; Manage Access &gt; Invite Collaborator): </w:t>
      </w:r>
      <w:hyperlink r:id="rId18" w:history="1">
        <w:r w:rsidR="0032687C" w:rsidRPr="00B41889">
          <w:rPr>
            <w:rStyle w:val="Hyperlink"/>
            <w:lang w:val="en-GB" w:eastAsia="en-GB"/>
          </w:rPr>
          <w:t>gojeah@planittesting.com</w:t>
        </w:r>
      </w:hyperlink>
      <w:r w:rsidR="0032687C">
        <w:rPr>
          <w:lang w:val="en-GB" w:eastAsia="en-GB"/>
        </w:rPr>
        <w:t xml:space="preserve"> ;</w:t>
      </w:r>
      <w:r w:rsidRPr="00CD5C0E">
        <w:rPr>
          <w:lang w:val="en-GB" w:eastAsia="en-GB"/>
        </w:rPr>
        <w:t xml:space="preserve"> </w:t>
      </w:r>
      <w:hyperlink r:id="rId19" w:history="1">
        <w:r w:rsidR="0032687C" w:rsidRPr="00B41889">
          <w:rPr>
            <w:rStyle w:val="Hyperlink"/>
            <w:lang w:val="en-GB" w:eastAsia="en-GB"/>
          </w:rPr>
          <w:t>jwhittaker@planittesting.com</w:t>
        </w:r>
      </w:hyperlink>
      <w:r w:rsidR="0032687C">
        <w:rPr>
          <w:lang w:val="en-GB" w:eastAsia="en-GB"/>
        </w:rPr>
        <w:t xml:space="preserve"> ; &lt;&lt; INSERT ADDITIONAL REVIEWERS &gt;&gt;</w:t>
      </w:r>
    </w:p>
    <w:p w14:paraId="4E485D33" w14:textId="6F335103" w:rsidR="00CD5C0E" w:rsidRDefault="00CD5C0E" w:rsidP="00CD5C0E">
      <w:pPr>
        <w:rPr>
          <w:lang w:val="en-GB" w:eastAsia="en-GB"/>
        </w:rPr>
      </w:pPr>
      <w:r w:rsidRPr="00CD5C0E">
        <w:rPr>
          <w:lang w:val="en-GB" w:eastAsia="en-GB"/>
        </w:rPr>
        <w:t xml:space="preserve">We will review your response and </w:t>
      </w:r>
      <w:r w:rsidR="0032687C">
        <w:rPr>
          <w:lang w:val="en-GB" w:eastAsia="en-GB"/>
        </w:rPr>
        <w:t>respond with feedback</w:t>
      </w:r>
      <w:r w:rsidRPr="00CD5C0E">
        <w:rPr>
          <w:lang w:val="en-GB" w:eastAsia="en-GB"/>
        </w:rPr>
        <w:t xml:space="preserve"> </w:t>
      </w:r>
      <w:r w:rsidR="0032687C">
        <w:rPr>
          <w:lang w:val="en-GB" w:eastAsia="en-GB"/>
        </w:rPr>
        <w:t>within 5 days.</w:t>
      </w:r>
    </w:p>
    <w:p w14:paraId="2BA0EB6E" w14:textId="77777777" w:rsidR="00CD5C0E" w:rsidRDefault="00CD5C0E" w:rsidP="00CD5C0E">
      <w:pPr>
        <w:rPr>
          <w:lang w:val="en-GB" w:eastAsia="en-GB"/>
        </w:rPr>
      </w:pPr>
    </w:p>
    <w:p w14:paraId="0ABA4EB7" w14:textId="77777777" w:rsidR="00CD5C0E" w:rsidRPr="00CD5C0E" w:rsidRDefault="00CD5C0E" w:rsidP="00CD5C0E">
      <w:pPr>
        <w:rPr>
          <w:lang w:val="en-GB" w:eastAsia="en-GB"/>
        </w:rPr>
        <w:sectPr w:rsidR="00CD5C0E" w:rsidRPr="00CD5C0E" w:rsidSect="002F1D2C">
          <w:pgSz w:w="11906" w:h="16838"/>
          <w:pgMar w:top="1418" w:right="992" w:bottom="1559" w:left="992" w:header="425" w:footer="284" w:gutter="0"/>
          <w:cols w:space="708"/>
          <w:docGrid w:linePitch="360"/>
        </w:sectPr>
      </w:pPr>
    </w:p>
    <w:p w14:paraId="21E75501" w14:textId="07F1480A" w:rsidR="00FF6663" w:rsidRDefault="007D501A" w:rsidP="004461E4">
      <w:pPr>
        <w:pStyle w:val="Heading1"/>
        <w:rPr>
          <w:lang w:val="en-GB"/>
        </w:rPr>
      </w:pPr>
      <w:r w:rsidRPr="7FDA9299">
        <w:rPr>
          <w:lang w:val="en-GB"/>
        </w:rPr>
        <w:lastRenderedPageBreak/>
        <w:t>Questionnaire</w:t>
      </w:r>
    </w:p>
    <w:p w14:paraId="772CAD04" w14:textId="58EE4026" w:rsidR="7D414866" w:rsidRDefault="7D414866" w:rsidP="7FDA9299">
      <w:pPr>
        <w:pStyle w:val="ListParagraph"/>
        <w:numPr>
          <w:ilvl w:val="0"/>
          <w:numId w:val="5"/>
        </w:numPr>
        <w:rPr>
          <w:szCs w:val="18"/>
          <w:lang w:eastAsia="en-GB"/>
        </w:rPr>
      </w:pPr>
      <w:r w:rsidRPr="7FDA9299">
        <w:rPr>
          <w:szCs w:val="18"/>
          <w:lang w:eastAsia="en-GB"/>
        </w:rPr>
        <w:t>Who might you speak to / work with to develop performance requirements</w:t>
      </w:r>
      <w:r w:rsidR="08A01F43" w:rsidRPr="7FDA9299">
        <w:rPr>
          <w:szCs w:val="18"/>
          <w:lang w:eastAsia="en-GB"/>
        </w:rPr>
        <w:t xml:space="preserve"> for a system</w:t>
      </w:r>
      <w:r w:rsidRPr="7FDA9299">
        <w:rPr>
          <w:szCs w:val="18"/>
          <w:lang w:eastAsia="en-GB"/>
        </w:rPr>
        <w:t>?</w:t>
      </w:r>
    </w:p>
    <w:tbl>
      <w:tblPr>
        <w:tblStyle w:val="TableGrid"/>
        <w:tblW w:w="5000" w:type="pct"/>
        <w:shd w:val="clear" w:color="auto" w:fill="D9D9D9" w:themeFill="background1" w:themeFillShade="D9"/>
        <w:tblLook w:val="04A0" w:firstRow="1" w:lastRow="0" w:firstColumn="1" w:lastColumn="0" w:noHBand="0" w:noVBand="1"/>
      </w:tblPr>
      <w:tblGrid>
        <w:gridCol w:w="9912"/>
      </w:tblGrid>
      <w:tr w:rsidR="007D501A" w14:paraId="702E5A95" w14:textId="77777777" w:rsidTr="004E3971">
        <w:trPr>
          <w:trHeight w:val="4314"/>
        </w:trPr>
        <w:tc>
          <w:tcPr>
            <w:tcW w:w="5000" w:type="pct"/>
            <w:shd w:val="clear" w:color="auto" w:fill="D9D9D9" w:themeFill="background1" w:themeFillShade="D9"/>
          </w:tcPr>
          <w:p w14:paraId="18286B21" w14:textId="77777777" w:rsidR="00C53212" w:rsidRDefault="00C53212" w:rsidP="00C53212">
            <w:pPr>
              <w:rPr>
                <w:lang w:eastAsia="en-GB"/>
              </w:rPr>
            </w:pPr>
            <w:bookmarkStart w:id="1" w:name="_Hlk73948700"/>
            <w:r>
              <w:rPr>
                <w:lang w:eastAsia="en-GB"/>
              </w:rPr>
              <w:t>1.</w:t>
            </w:r>
            <w:r>
              <w:rPr>
                <w:lang w:eastAsia="en-GB"/>
              </w:rPr>
              <w:t>Business Stakeholders</w:t>
            </w:r>
          </w:p>
          <w:p w14:paraId="5DA1F6DB" w14:textId="35333EB6" w:rsidR="00C53212" w:rsidRDefault="00C53212" w:rsidP="00C53212">
            <w:pPr>
              <w:rPr>
                <w:lang w:eastAsia="en-GB"/>
              </w:rPr>
            </w:pPr>
            <w:r>
              <w:rPr>
                <w:lang w:eastAsia="en-GB"/>
              </w:rPr>
              <w:t>2.</w:t>
            </w:r>
            <w:r>
              <w:rPr>
                <w:lang w:eastAsia="en-GB"/>
              </w:rPr>
              <w:t>End Users or Customers</w:t>
            </w:r>
          </w:p>
          <w:p w14:paraId="29880E45" w14:textId="38FF0568" w:rsidR="00C53212" w:rsidRDefault="00C53212" w:rsidP="00C53212">
            <w:pPr>
              <w:rPr>
                <w:lang w:eastAsia="en-GB"/>
              </w:rPr>
            </w:pPr>
            <w:r>
              <w:rPr>
                <w:lang w:eastAsia="en-GB"/>
              </w:rPr>
              <w:t>3.</w:t>
            </w:r>
            <w:r>
              <w:rPr>
                <w:lang w:eastAsia="en-GB"/>
              </w:rPr>
              <w:t>Technical Architects and Engineers</w:t>
            </w:r>
          </w:p>
          <w:p w14:paraId="7490C04E" w14:textId="010EF4C8" w:rsidR="007D501A" w:rsidRDefault="00C53212" w:rsidP="00C53212">
            <w:pPr>
              <w:rPr>
                <w:lang w:eastAsia="en-GB"/>
              </w:rPr>
            </w:pPr>
            <w:r>
              <w:rPr>
                <w:lang w:eastAsia="en-GB"/>
              </w:rPr>
              <w:t>4.</w:t>
            </w:r>
            <w:r>
              <w:rPr>
                <w:lang w:eastAsia="en-GB"/>
              </w:rPr>
              <w:t>Quality Assurance (QA) Team</w:t>
            </w:r>
          </w:p>
        </w:tc>
      </w:tr>
      <w:bookmarkEnd w:id="1"/>
    </w:tbl>
    <w:p w14:paraId="3D55F5D9" w14:textId="77777777" w:rsidR="007D501A" w:rsidRDefault="007D501A" w:rsidP="007D501A">
      <w:pPr>
        <w:rPr>
          <w:lang w:eastAsia="en-GB"/>
        </w:rPr>
      </w:pPr>
    </w:p>
    <w:p w14:paraId="3FC0086A" w14:textId="6ED31D10" w:rsidR="78A55D08" w:rsidRDefault="78A55D08" w:rsidP="7FDA9299">
      <w:pPr>
        <w:pStyle w:val="ListParagraph"/>
        <w:numPr>
          <w:ilvl w:val="0"/>
          <w:numId w:val="5"/>
        </w:numPr>
        <w:rPr>
          <w:szCs w:val="18"/>
          <w:lang w:eastAsia="en-GB"/>
        </w:rPr>
      </w:pPr>
      <w:r w:rsidRPr="697CE4F8">
        <w:rPr>
          <w:szCs w:val="18"/>
          <w:lang w:eastAsia="en-GB"/>
        </w:rPr>
        <w:t xml:space="preserve">Names some test tools you may use to execute </w:t>
      </w:r>
      <w:r w:rsidR="7F5FADA0" w:rsidRPr="697CE4F8">
        <w:rPr>
          <w:szCs w:val="18"/>
          <w:lang w:eastAsia="en-GB"/>
        </w:rPr>
        <w:t xml:space="preserve">/ evaluate </w:t>
      </w:r>
      <w:r w:rsidRPr="697CE4F8">
        <w:rPr>
          <w:szCs w:val="18"/>
          <w:lang w:eastAsia="en-GB"/>
        </w:rPr>
        <w:t>performance testing</w:t>
      </w:r>
      <w:r w:rsidR="1098F30B" w:rsidRPr="697CE4F8">
        <w:rPr>
          <w:szCs w:val="18"/>
          <w:lang w:eastAsia="en-GB"/>
        </w:rPr>
        <w:t>?</w:t>
      </w:r>
    </w:p>
    <w:tbl>
      <w:tblPr>
        <w:tblStyle w:val="TableGrid"/>
        <w:tblW w:w="5000" w:type="pct"/>
        <w:shd w:val="clear" w:color="auto" w:fill="D9D9D9" w:themeFill="background1" w:themeFillShade="D9"/>
        <w:tblLook w:val="04A0" w:firstRow="1" w:lastRow="0" w:firstColumn="1" w:lastColumn="0" w:noHBand="0" w:noVBand="1"/>
      </w:tblPr>
      <w:tblGrid>
        <w:gridCol w:w="9912"/>
      </w:tblGrid>
      <w:tr w:rsidR="007D501A" w14:paraId="0A8E408C" w14:textId="77777777" w:rsidTr="7FDA9299">
        <w:trPr>
          <w:trHeight w:val="4838"/>
        </w:trPr>
        <w:tc>
          <w:tcPr>
            <w:tcW w:w="5000" w:type="pct"/>
            <w:shd w:val="clear" w:color="auto" w:fill="D9D9D9" w:themeFill="background1" w:themeFillShade="D9"/>
          </w:tcPr>
          <w:p w14:paraId="11B633DB" w14:textId="77777777" w:rsidR="00C53212" w:rsidRDefault="00C53212" w:rsidP="00C53212">
            <w:pPr>
              <w:rPr>
                <w:lang w:eastAsia="en-GB"/>
              </w:rPr>
            </w:pPr>
            <w:r>
              <w:rPr>
                <w:lang w:eastAsia="en-GB"/>
              </w:rPr>
              <w:t xml:space="preserve"> 1.</w:t>
            </w:r>
            <w:r>
              <w:rPr>
                <w:lang w:eastAsia="en-GB"/>
              </w:rPr>
              <w:t>Apache JMeter</w:t>
            </w:r>
          </w:p>
          <w:p w14:paraId="6D1DC21C" w14:textId="38ED1A32" w:rsidR="00C53212" w:rsidRDefault="00C53212" w:rsidP="00C53212">
            <w:pPr>
              <w:rPr>
                <w:lang w:eastAsia="en-GB"/>
              </w:rPr>
            </w:pPr>
            <w:r>
              <w:rPr>
                <w:lang w:eastAsia="en-GB"/>
              </w:rPr>
              <w:t>2.</w:t>
            </w:r>
            <w:r>
              <w:rPr>
                <w:lang w:eastAsia="en-GB"/>
              </w:rPr>
              <w:t>NeoLoad</w:t>
            </w:r>
          </w:p>
          <w:p w14:paraId="29AC9CAE" w14:textId="19D3E5F0" w:rsidR="00C53212" w:rsidRDefault="00C53212" w:rsidP="00C53212">
            <w:pPr>
              <w:rPr>
                <w:lang w:eastAsia="en-GB"/>
              </w:rPr>
            </w:pPr>
            <w:r>
              <w:rPr>
                <w:lang w:eastAsia="en-GB"/>
              </w:rPr>
              <w:t>3.</w:t>
            </w:r>
            <w:r>
              <w:rPr>
                <w:lang w:eastAsia="en-GB"/>
              </w:rPr>
              <w:t>BlazeMeter</w:t>
            </w:r>
          </w:p>
          <w:p w14:paraId="5E037BAD" w14:textId="46C7E2B5" w:rsidR="00C53212" w:rsidRDefault="00C53212" w:rsidP="00C53212">
            <w:pPr>
              <w:rPr>
                <w:lang w:eastAsia="en-GB"/>
              </w:rPr>
            </w:pPr>
            <w:r>
              <w:rPr>
                <w:lang w:eastAsia="en-GB"/>
              </w:rPr>
              <w:t>4.</w:t>
            </w:r>
            <w:r>
              <w:rPr>
                <w:lang w:eastAsia="en-GB"/>
              </w:rPr>
              <w:t>K6</w:t>
            </w:r>
          </w:p>
          <w:p w14:paraId="46AC8C17" w14:textId="29A608B0" w:rsidR="00C53212" w:rsidRDefault="00C53212" w:rsidP="00C53212">
            <w:pPr>
              <w:rPr>
                <w:lang w:eastAsia="en-GB"/>
              </w:rPr>
            </w:pPr>
            <w:r>
              <w:rPr>
                <w:lang w:eastAsia="en-GB"/>
              </w:rPr>
              <w:t>5.</w:t>
            </w:r>
            <w:r>
              <w:rPr>
                <w:lang w:eastAsia="en-GB"/>
              </w:rPr>
              <w:t>Artillery</w:t>
            </w:r>
          </w:p>
          <w:p w14:paraId="1EF7268A" w14:textId="0619CF87" w:rsidR="00C53212" w:rsidRDefault="00C53212" w:rsidP="00C53212">
            <w:pPr>
              <w:rPr>
                <w:lang w:eastAsia="en-GB"/>
              </w:rPr>
            </w:pPr>
            <w:r>
              <w:rPr>
                <w:lang w:eastAsia="en-GB"/>
              </w:rPr>
              <w:t>6.</w:t>
            </w:r>
            <w:r>
              <w:rPr>
                <w:lang w:eastAsia="en-GB"/>
              </w:rPr>
              <w:t>Fiddler</w:t>
            </w:r>
          </w:p>
        </w:tc>
      </w:tr>
    </w:tbl>
    <w:p w14:paraId="485A471D" w14:textId="2E57C372" w:rsidR="7FDA9299" w:rsidRDefault="7FDA9299">
      <w:r>
        <w:br w:type="page"/>
      </w:r>
    </w:p>
    <w:p w14:paraId="3098E5FE" w14:textId="57FF99DA" w:rsidR="4C50C4D2" w:rsidRDefault="4C50C4D2" w:rsidP="7FDA9299">
      <w:pPr>
        <w:pStyle w:val="ListParagraph"/>
        <w:numPr>
          <w:ilvl w:val="0"/>
          <w:numId w:val="5"/>
        </w:numPr>
        <w:rPr>
          <w:szCs w:val="18"/>
          <w:lang w:eastAsia="en-GB"/>
        </w:rPr>
      </w:pPr>
      <w:r w:rsidRPr="7FDA9299">
        <w:rPr>
          <w:szCs w:val="18"/>
          <w:lang w:eastAsia="en-GB"/>
        </w:rPr>
        <w:lastRenderedPageBreak/>
        <w:t>Identify some (or all) of the performance test</w:t>
      </w:r>
      <w:r w:rsidR="51252EC0" w:rsidRPr="7FDA9299">
        <w:rPr>
          <w:szCs w:val="18"/>
          <w:lang w:eastAsia="en-GB"/>
        </w:rPr>
        <w:t>ing</w:t>
      </w:r>
      <w:r w:rsidRPr="7FDA9299">
        <w:rPr>
          <w:szCs w:val="18"/>
          <w:lang w:eastAsia="en-GB"/>
        </w:rPr>
        <w:t xml:space="preserve"> </w:t>
      </w:r>
      <w:proofErr w:type="gramStart"/>
      <w:r w:rsidRPr="7FDA9299">
        <w:rPr>
          <w:szCs w:val="18"/>
          <w:lang w:eastAsia="en-GB"/>
        </w:rPr>
        <w:t>steps</w:t>
      </w:r>
      <w:proofErr w:type="gramEnd"/>
    </w:p>
    <w:tbl>
      <w:tblPr>
        <w:tblStyle w:val="TableGrid"/>
        <w:tblW w:w="5000" w:type="pct"/>
        <w:shd w:val="clear" w:color="auto" w:fill="D9D9D9" w:themeFill="background1" w:themeFillShade="D9"/>
        <w:tblLook w:val="04A0" w:firstRow="1" w:lastRow="0" w:firstColumn="1" w:lastColumn="0" w:noHBand="0" w:noVBand="1"/>
      </w:tblPr>
      <w:tblGrid>
        <w:gridCol w:w="9912"/>
      </w:tblGrid>
      <w:tr w:rsidR="007D501A" w14:paraId="2F0F1274" w14:textId="77777777" w:rsidTr="004E3971">
        <w:trPr>
          <w:trHeight w:val="4704"/>
        </w:trPr>
        <w:tc>
          <w:tcPr>
            <w:tcW w:w="5000" w:type="pct"/>
            <w:shd w:val="clear" w:color="auto" w:fill="D9D9D9" w:themeFill="background1" w:themeFillShade="D9"/>
          </w:tcPr>
          <w:p w14:paraId="1F3E9212" w14:textId="60883848" w:rsidR="00C53212" w:rsidRDefault="00C53212" w:rsidP="00C53212">
            <w:pPr>
              <w:pStyle w:val="ListParagraph"/>
              <w:ind w:left="360"/>
              <w:rPr>
                <w:lang w:eastAsia="en-GB"/>
              </w:rPr>
            </w:pPr>
            <w:r>
              <w:rPr>
                <w:lang w:eastAsia="en-GB"/>
              </w:rPr>
              <w:t>1.Identify Performance Objectives</w:t>
            </w:r>
          </w:p>
          <w:p w14:paraId="3E767C14" w14:textId="77777777" w:rsidR="00C53212" w:rsidRDefault="00C53212" w:rsidP="00C53212">
            <w:pPr>
              <w:pStyle w:val="ListParagraph"/>
              <w:ind w:left="360"/>
              <w:rPr>
                <w:lang w:eastAsia="en-GB"/>
              </w:rPr>
            </w:pPr>
            <w:r>
              <w:rPr>
                <w:lang w:eastAsia="en-GB"/>
              </w:rPr>
              <w:t>2.Define Performance Requirements</w:t>
            </w:r>
          </w:p>
          <w:p w14:paraId="6282E64D" w14:textId="77777777" w:rsidR="00C53212" w:rsidRDefault="00C53212" w:rsidP="00C53212">
            <w:pPr>
              <w:pStyle w:val="ListParagraph"/>
              <w:ind w:left="360"/>
              <w:rPr>
                <w:lang w:eastAsia="en-GB"/>
              </w:rPr>
            </w:pPr>
            <w:r>
              <w:rPr>
                <w:lang w:eastAsia="en-GB"/>
              </w:rPr>
              <w:t>3.Plan Performance Test Strategy</w:t>
            </w:r>
          </w:p>
          <w:p w14:paraId="52CA0C69" w14:textId="77777777" w:rsidR="00C53212" w:rsidRDefault="00C53212" w:rsidP="00C53212">
            <w:pPr>
              <w:pStyle w:val="ListParagraph"/>
              <w:ind w:left="360"/>
              <w:rPr>
                <w:lang w:eastAsia="en-GB"/>
              </w:rPr>
            </w:pPr>
            <w:r>
              <w:rPr>
                <w:lang w:eastAsia="en-GB"/>
              </w:rPr>
              <w:t>4.Design Test Scenarios</w:t>
            </w:r>
          </w:p>
          <w:p w14:paraId="2C4AFC53" w14:textId="77777777" w:rsidR="00C53212" w:rsidRDefault="00C53212" w:rsidP="00C53212">
            <w:pPr>
              <w:pStyle w:val="ListParagraph"/>
              <w:ind w:left="360"/>
              <w:rPr>
                <w:lang w:eastAsia="en-GB"/>
              </w:rPr>
            </w:pPr>
            <w:r>
              <w:rPr>
                <w:lang w:eastAsia="en-GB"/>
              </w:rPr>
              <w:t>5.Prepare Test Data</w:t>
            </w:r>
          </w:p>
          <w:p w14:paraId="53BED05F" w14:textId="77777777" w:rsidR="00C53212" w:rsidRDefault="00C53212" w:rsidP="00C53212">
            <w:pPr>
              <w:pStyle w:val="ListParagraph"/>
              <w:ind w:left="360"/>
              <w:rPr>
                <w:lang w:eastAsia="en-GB"/>
              </w:rPr>
            </w:pPr>
            <w:r>
              <w:rPr>
                <w:lang w:eastAsia="en-GB"/>
              </w:rPr>
              <w:t>6.Configure Test Environment</w:t>
            </w:r>
          </w:p>
          <w:p w14:paraId="5A4CACA5" w14:textId="77777777" w:rsidR="00C53212" w:rsidRDefault="00C53212" w:rsidP="00C53212">
            <w:pPr>
              <w:pStyle w:val="ListParagraph"/>
              <w:ind w:left="360"/>
              <w:rPr>
                <w:lang w:eastAsia="en-GB"/>
              </w:rPr>
            </w:pPr>
            <w:r>
              <w:rPr>
                <w:lang w:eastAsia="en-GB"/>
              </w:rPr>
              <w:t>7.Execute Performance Tests</w:t>
            </w:r>
          </w:p>
          <w:p w14:paraId="4A881181" w14:textId="77777777" w:rsidR="00C53212" w:rsidRDefault="00C53212" w:rsidP="00C53212">
            <w:pPr>
              <w:pStyle w:val="ListParagraph"/>
              <w:ind w:left="360"/>
              <w:rPr>
                <w:lang w:eastAsia="en-GB"/>
              </w:rPr>
            </w:pPr>
            <w:r>
              <w:rPr>
                <w:lang w:eastAsia="en-GB"/>
              </w:rPr>
              <w:t>8.Monitor System Metrics</w:t>
            </w:r>
          </w:p>
          <w:p w14:paraId="61145A5A" w14:textId="77777777" w:rsidR="00C53212" w:rsidRDefault="00C53212" w:rsidP="00C53212">
            <w:pPr>
              <w:pStyle w:val="ListParagraph"/>
              <w:ind w:left="360"/>
              <w:rPr>
                <w:lang w:eastAsia="en-GB"/>
              </w:rPr>
            </w:pPr>
            <w:r>
              <w:rPr>
                <w:lang w:eastAsia="en-GB"/>
              </w:rPr>
              <w:t>9.Analyze Test Results</w:t>
            </w:r>
          </w:p>
          <w:p w14:paraId="64DB1C63" w14:textId="77777777" w:rsidR="00C53212" w:rsidRDefault="00C53212" w:rsidP="00C53212">
            <w:pPr>
              <w:pStyle w:val="ListParagraph"/>
              <w:ind w:left="360"/>
              <w:rPr>
                <w:lang w:eastAsia="en-GB"/>
              </w:rPr>
            </w:pPr>
            <w:r>
              <w:rPr>
                <w:lang w:eastAsia="en-GB"/>
              </w:rPr>
              <w:t>10.Optimize and Tune</w:t>
            </w:r>
          </w:p>
          <w:p w14:paraId="1718D77A" w14:textId="44DCFF2C" w:rsidR="007D501A" w:rsidRDefault="00C53212" w:rsidP="00C53212">
            <w:pPr>
              <w:pStyle w:val="ListParagraph"/>
              <w:ind w:left="360"/>
              <w:rPr>
                <w:lang w:eastAsia="en-GB"/>
              </w:rPr>
            </w:pPr>
            <w:r>
              <w:rPr>
                <w:lang w:eastAsia="en-GB"/>
              </w:rPr>
              <w:t>11.Document Findings and Recommendations</w:t>
            </w:r>
          </w:p>
        </w:tc>
      </w:tr>
    </w:tbl>
    <w:p w14:paraId="7043A948" w14:textId="77777777" w:rsidR="007D501A" w:rsidRDefault="007D501A" w:rsidP="007D501A">
      <w:pPr>
        <w:rPr>
          <w:lang w:eastAsia="en-GB"/>
        </w:rPr>
      </w:pPr>
    </w:p>
    <w:p w14:paraId="6F0D7193" w14:textId="2806CC2E" w:rsidR="19890447" w:rsidRDefault="19890447" w:rsidP="7FDA9299">
      <w:pPr>
        <w:pStyle w:val="ListParagraph"/>
        <w:numPr>
          <w:ilvl w:val="0"/>
          <w:numId w:val="5"/>
        </w:numPr>
        <w:rPr>
          <w:szCs w:val="18"/>
          <w:lang w:eastAsia="en-GB"/>
        </w:rPr>
      </w:pPr>
      <w:r w:rsidRPr="7FDA9299">
        <w:rPr>
          <w:szCs w:val="18"/>
          <w:lang w:eastAsia="en-GB"/>
        </w:rPr>
        <w:t xml:space="preserve">Identify some of the parts of a performance test </w:t>
      </w:r>
      <w:proofErr w:type="gramStart"/>
      <w:r w:rsidRPr="7FDA9299">
        <w:rPr>
          <w:szCs w:val="18"/>
          <w:lang w:eastAsia="en-GB"/>
        </w:rPr>
        <w:t>plan</w:t>
      </w:r>
      <w:proofErr w:type="gramEnd"/>
    </w:p>
    <w:tbl>
      <w:tblPr>
        <w:tblStyle w:val="TableGrid"/>
        <w:tblW w:w="5000" w:type="pct"/>
        <w:shd w:val="clear" w:color="auto" w:fill="D9D9D9" w:themeFill="background1" w:themeFillShade="D9"/>
        <w:tblLook w:val="04A0" w:firstRow="1" w:lastRow="0" w:firstColumn="1" w:lastColumn="0" w:noHBand="0" w:noVBand="1"/>
      </w:tblPr>
      <w:tblGrid>
        <w:gridCol w:w="9912"/>
      </w:tblGrid>
      <w:tr w:rsidR="007D501A" w14:paraId="7DAD3373" w14:textId="77777777" w:rsidTr="004E3971">
        <w:trPr>
          <w:trHeight w:val="4899"/>
        </w:trPr>
        <w:tc>
          <w:tcPr>
            <w:tcW w:w="5000" w:type="pct"/>
            <w:shd w:val="clear" w:color="auto" w:fill="D9D9D9" w:themeFill="background1" w:themeFillShade="D9"/>
          </w:tcPr>
          <w:p w14:paraId="6A6DC4A3" w14:textId="77777777" w:rsidR="00060AE5" w:rsidRDefault="00060AE5" w:rsidP="00060AE5">
            <w:pPr>
              <w:pStyle w:val="ListParagraph"/>
              <w:ind w:left="360"/>
              <w:rPr>
                <w:lang w:eastAsia="en-GB"/>
              </w:rPr>
            </w:pPr>
            <w:r>
              <w:rPr>
                <w:lang w:eastAsia="en-GB"/>
              </w:rPr>
              <w:t>Introduction: Provides an overview of the performance test plan, including its purpose, scope, and objectives. It may also include a brief description of the system under test and its key performance requirements.</w:t>
            </w:r>
          </w:p>
          <w:p w14:paraId="101DA039" w14:textId="77777777" w:rsidR="00060AE5" w:rsidRDefault="00060AE5" w:rsidP="00060AE5">
            <w:pPr>
              <w:pStyle w:val="ListParagraph"/>
              <w:ind w:left="360"/>
              <w:rPr>
                <w:lang w:eastAsia="en-GB"/>
              </w:rPr>
            </w:pPr>
          </w:p>
          <w:p w14:paraId="5B98599C" w14:textId="24E5C3FD" w:rsidR="00060AE5" w:rsidRDefault="00060AE5" w:rsidP="00060AE5">
            <w:pPr>
              <w:pStyle w:val="ListParagraph"/>
              <w:ind w:left="360"/>
              <w:rPr>
                <w:lang w:eastAsia="en-GB"/>
              </w:rPr>
            </w:pPr>
            <w:r>
              <w:rPr>
                <w:lang w:eastAsia="en-GB"/>
              </w:rPr>
              <w:t xml:space="preserve">Scope: Defines the scope of the performance testing effort, including the features, functionalities, and components of the system to be tested. </w:t>
            </w:r>
          </w:p>
          <w:p w14:paraId="7EB2AAA2" w14:textId="77777777" w:rsidR="00060AE5" w:rsidRDefault="00060AE5" w:rsidP="00060AE5">
            <w:pPr>
              <w:pStyle w:val="ListParagraph"/>
              <w:ind w:left="360"/>
              <w:rPr>
                <w:lang w:eastAsia="en-GB"/>
              </w:rPr>
            </w:pPr>
          </w:p>
          <w:p w14:paraId="2748F773" w14:textId="77777777" w:rsidR="00060AE5" w:rsidRDefault="00060AE5" w:rsidP="00060AE5">
            <w:pPr>
              <w:pStyle w:val="ListParagraph"/>
              <w:ind w:left="360"/>
              <w:rPr>
                <w:lang w:eastAsia="en-GB"/>
              </w:rPr>
            </w:pPr>
            <w:r>
              <w:rPr>
                <w:lang w:eastAsia="en-GB"/>
              </w:rPr>
              <w:t>Objectives: Clearly states the objectives and goals of the performance testing effort. Objectives may include assessing response time, throughput, scalability, reliability, and resource utilization under various conditions.</w:t>
            </w:r>
          </w:p>
          <w:p w14:paraId="3549AE26" w14:textId="77777777" w:rsidR="00060AE5" w:rsidRDefault="00060AE5" w:rsidP="00060AE5">
            <w:pPr>
              <w:pStyle w:val="ListParagraph"/>
              <w:ind w:left="360"/>
              <w:rPr>
                <w:lang w:eastAsia="en-GB"/>
              </w:rPr>
            </w:pPr>
          </w:p>
          <w:p w14:paraId="66AACA8F" w14:textId="77777777" w:rsidR="00060AE5" w:rsidRDefault="00060AE5" w:rsidP="00060AE5">
            <w:pPr>
              <w:pStyle w:val="ListParagraph"/>
              <w:ind w:left="360"/>
              <w:rPr>
                <w:lang w:eastAsia="en-GB"/>
              </w:rPr>
            </w:pPr>
            <w:r>
              <w:rPr>
                <w:lang w:eastAsia="en-GB"/>
              </w:rPr>
              <w:t>Test Approach: Describes the overall approach and methodology for conducting performance testing. It outlines the types of performance tests to be executed (e.g., load testing, stress testing, scalability testing), the test scenarios to be used, and the testing techniques employed.</w:t>
            </w:r>
          </w:p>
          <w:p w14:paraId="4129B939" w14:textId="77777777" w:rsidR="00060AE5" w:rsidRDefault="00060AE5" w:rsidP="00060AE5">
            <w:pPr>
              <w:pStyle w:val="ListParagraph"/>
              <w:ind w:left="360"/>
              <w:rPr>
                <w:lang w:eastAsia="en-GB"/>
              </w:rPr>
            </w:pPr>
          </w:p>
          <w:p w14:paraId="78B3A169" w14:textId="1D9C7A02" w:rsidR="00060AE5" w:rsidRDefault="00060AE5" w:rsidP="00060AE5">
            <w:pPr>
              <w:pStyle w:val="ListParagraph"/>
              <w:ind w:left="360"/>
              <w:rPr>
                <w:lang w:eastAsia="en-GB"/>
              </w:rPr>
            </w:pPr>
            <w:r>
              <w:rPr>
                <w:lang w:eastAsia="en-GB"/>
              </w:rPr>
              <w:t xml:space="preserve">Test Environment: Details the test environment setup, including hardware, software, network configurations, and infrastructure </w:t>
            </w:r>
            <w:proofErr w:type="gramStart"/>
            <w:r>
              <w:rPr>
                <w:lang w:eastAsia="en-GB"/>
              </w:rPr>
              <w:t>components</w:t>
            </w:r>
            <w:proofErr w:type="gramEnd"/>
          </w:p>
          <w:p w14:paraId="1E4433F4" w14:textId="77777777" w:rsidR="00060AE5" w:rsidRDefault="00060AE5" w:rsidP="00060AE5">
            <w:pPr>
              <w:pStyle w:val="ListParagraph"/>
              <w:ind w:left="360"/>
              <w:rPr>
                <w:lang w:eastAsia="en-GB"/>
              </w:rPr>
            </w:pPr>
          </w:p>
          <w:p w14:paraId="3989E664" w14:textId="170161F1" w:rsidR="00060AE5" w:rsidRDefault="00060AE5" w:rsidP="00060AE5">
            <w:pPr>
              <w:pStyle w:val="ListParagraph"/>
              <w:ind w:left="360"/>
              <w:rPr>
                <w:lang w:eastAsia="en-GB"/>
              </w:rPr>
            </w:pPr>
            <w:r>
              <w:rPr>
                <w:lang w:eastAsia="en-GB"/>
              </w:rPr>
              <w:t xml:space="preserve">Test Scenarios: Identifies the test scenarios and workload models to be used during performance testing. </w:t>
            </w:r>
          </w:p>
          <w:p w14:paraId="7A58607E" w14:textId="77777777" w:rsidR="00060AE5" w:rsidRDefault="00060AE5" w:rsidP="00060AE5">
            <w:pPr>
              <w:pStyle w:val="ListParagraph"/>
              <w:ind w:left="360"/>
              <w:rPr>
                <w:lang w:eastAsia="en-GB"/>
              </w:rPr>
            </w:pPr>
          </w:p>
          <w:p w14:paraId="5F28939D" w14:textId="5F83D8AB" w:rsidR="00060AE5" w:rsidRDefault="00060AE5" w:rsidP="00060AE5">
            <w:pPr>
              <w:pStyle w:val="ListParagraph"/>
              <w:ind w:left="360"/>
              <w:rPr>
                <w:lang w:eastAsia="en-GB"/>
              </w:rPr>
            </w:pPr>
            <w:r>
              <w:rPr>
                <w:lang w:eastAsia="en-GB"/>
              </w:rPr>
              <w:t xml:space="preserve">Test Data: Specifies the test data requirements and sources for generating or acquiring representative test data. </w:t>
            </w:r>
          </w:p>
          <w:p w14:paraId="30346175" w14:textId="77777777" w:rsidR="00060AE5" w:rsidRDefault="00060AE5" w:rsidP="00060AE5">
            <w:pPr>
              <w:pStyle w:val="ListParagraph"/>
              <w:ind w:left="360"/>
              <w:rPr>
                <w:lang w:eastAsia="en-GB"/>
              </w:rPr>
            </w:pPr>
          </w:p>
          <w:p w14:paraId="32B3C69A" w14:textId="648B857E" w:rsidR="00060AE5" w:rsidRDefault="00060AE5" w:rsidP="00060AE5">
            <w:pPr>
              <w:pStyle w:val="ListParagraph"/>
              <w:ind w:left="360"/>
              <w:rPr>
                <w:lang w:eastAsia="en-GB"/>
              </w:rPr>
            </w:pPr>
            <w:r>
              <w:rPr>
                <w:lang w:eastAsia="en-GB"/>
              </w:rPr>
              <w:t xml:space="preserve">Test Execution Plan: Outlines the sequence of activities and tasks involved in executing performance tests. </w:t>
            </w:r>
          </w:p>
          <w:p w14:paraId="35D6D03F" w14:textId="77777777" w:rsidR="00060AE5" w:rsidRDefault="00060AE5" w:rsidP="00060AE5">
            <w:pPr>
              <w:pStyle w:val="ListParagraph"/>
              <w:ind w:left="360"/>
              <w:rPr>
                <w:lang w:eastAsia="en-GB"/>
              </w:rPr>
            </w:pPr>
          </w:p>
          <w:p w14:paraId="4D65CF87" w14:textId="77777777" w:rsidR="00060AE5" w:rsidRDefault="00060AE5" w:rsidP="00060AE5">
            <w:pPr>
              <w:pStyle w:val="ListParagraph"/>
              <w:ind w:left="360"/>
              <w:rPr>
                <w:lang w:eastAsia="en-GB"/>
              </w:rPr>
            </w:pPr>
          </w:p>
          <w:p w14:paraId="55D74F4D" w14:textId="578D1142" w:rsidR="00060AE5" w:rsidRDefault="00060AE5" w:rsidP="00060AE5">
            <w:pPr>
              <w:pStyle w:val="ListParagraph"/>
              <w:ind w:left="360"/>
              <w:rPr>
                <w:lang w:eastAsia="en-GB"/>
              </w:rPr>
            </w:pPr>
            <w:r>
              <w:rPr>
                <w:lang w:eastAsia="en-GB"/>
              </w:rPr>
              <w:lastRenderedPageBreak/>
              <w:t xml:space="preserve">Roles and Responsibilities: Specifies the roles and responsibilities of team members involved in the performance testing effort. </w:t>
            </w:r>
          </w:p>
          <w:p w14:paraId="400A0DF8" w14:textId="77777777" w:rsidR="00060AE5" w:rsidRDefault="00060AE5" w:rsidP="00060AE5">
            <w:pPr>
              <w:pStyle w:val="ListParagraph"/>
              <w:ind w:left="360"/>
              <w:rPr>
                <w:lang w:eastAsia="en-GB"/>
              </w:rPr>
            </w:pPr>
          </w:p>
          <w:p w14:paraId="2B9B58F8" w14:textId="755FAA65" w:rsidR="00060AE5" w:rsidRDefault="00060AE5" w:rsidP="00060AE5">
            <w:pPr>
              <w:pStyle w:val="ListParagraph"/>
              <w:ind w:left="360"/>
              <w:rPr>
                <w:lang w:eastAsia="en-GB"/>
              </w:rPr>
            </w:pPr>
            <w:r>
              <w:rPr>
                <w:lang w:eastAsia="en-GB"/>
              </w:rPr>
              <w:t>Reporting and Communication: Describes the reporting and communication processes for documenting and sharing test results, findings, and recommendations</w:t>
            </w:r>
            <w:r>
              <w:rPr>
                <w:lang w:eastAsia="en-GB"/>
              </w:rPr>
              <w:t>.</w:t>
            </w:r>
          </w:p>
          <w:p w14:paraId="3C4662A7" w14:textId="77777777" w:rsidR="00060AE5" w:rsidRDefault="00060AE5" w:rsidP="00060AE5">
            <w:pPr>
              <w:pStyle w:val="ListParagraph"/>
              <w:ind w:left="360"/>
              <w:rPr>
                <w:lang w:eastAsia="en-GB"/>
              </w:rPr>
            </w:pPr>
          </w:p>
          <w:p w14:paraId="54D8010D" w14:textId="25778615" w:rsidR="007D501A" w:rsidRDefault="00060AE5" w:rsidP="00060AE5">
            <w:pPr>
              <w:pStyle w:val="ListParagraph"/>
              <w:ind w:left="360"/>
              <w:rPr>
                <w:lang w:eastAsia="en-GB"/>
              </w:rPr>
            </w:pPr>
            <w:r>
              <w:rPr>
                <w:lang w:eastAsia="en-GB"/>
              </w:rPr>
              <w:t xml:space="preserve">Approval and Sign-off: Establishes the criteria and process for obtaining approval and sign-off on the performance test plan from relevant stakeholders. </w:t>
            </w:r>
          </w:p>
        </w:tc>
      </w:tr>
    </w:tbl>
    <w:p w14:paraId="672AA48B" w14:textId="77777777" w:rsidR="00DB001E" w:rsidRDefault="00DB001E" w:rsidP="00DB001E">
      <w:pPr>
        <w:pStyle w:val="ListParagraph"/>
        <w:ind w:left="360"/>
        <w:rPr>
          <w:lang w:eastAsia="en-GB"/>
        </w:rPr>
      </w:pPr>
    </w:p>
    <w:p w14:paraId="2F83EB44" w14:textId="390A9CB5" w:rsidR="0032687C" w:rsidRDefault="0032687C" w:rsidP="0032687C">
      <w:pPr>
        <w:pStyle w:val="ListParagraph"/>
        <w:numPr>
          <w:ilvl w:val="0"/>
          <w:numId w:val="5"/>
        </w:numPr>
        <w:rPr>
          <w:lang w:eastAsia="en-GB"/>
        </w:rPr>
      </w:pPr>
      <w:r w:rsidRPr="7FDA9299">
        <w:rPr>
          <w:lang w:eastAsia="en-GB"/>
        </w:rPr>
        <w:t>XXXXXXXXXXXXXXXXXXXXXXXXXXXXXXXXXXXXXXXXXXXXX</w:t>
      </w:r>
    </w:p>
    <w:tbl>
      <w:tblPr>
        <w:tblStyle w:val="TableGrid"/>
        <w:tblW w:w="5000" w:type="pct"/>
        <w:shd w:val="clear" w:color="auto" w:fill="D9D9D9" w:themeFill="background1" w:themeFillShade="D9"/>
        <w:tblLook w:val="04A0" w:firstRow="1" w:lastRow="0" w:firstColumn="1" w:lastColumn="0" w:noHBand="0" w:noVBand="1"/>
      </w:tblPr>
      <w:tblGrid>
        <w:gridCol w:w="9912"/>
      </w:tblGrid>
      <w:tr w:rsidR="007D501A" w14:paraId="4816A5FE" w14:textId="77777777" w:rsidTr="004E3971">
        <w:trPr>
          <w:trHeight w:val="4644"/>
        </w:trPr>
        <w:tc>
          <w:tcPr>
            <w:tcW w:w="5000" w:type="pct"/>
            <w:shd w:val="clear" w:color="auto" w:fill="D9D9D9" w:themeFill="background1" w:themeFillShade="D9"/>
          </w:tcPr>
          <w:p w14:paraId="093818A8" w14:textId="77777777" w:rsidR="007D501A" w:rsidRDefault="007D501A" w:rsidP="0064223A">
            <w:pPr>
              <w:rPr>
                <w:lang w:eastAsia="en-GB"/>
              </w:rPr>
            </w:pPr>
          </w:p>
        </w:tc>
      </w:tr>
    </w:tbl>
    <w:p w14:paraId="7AB0992E" w14:textId="77777777" w:rsidR="007D501A" w:rsidRDefault="007D501A" w:rsidP="00A91920">
      <w:pPr>
        <w:rPr>
          <w:rFonts w:eastAsia="Avenir Next Demi Bold"/>
          <w:lang w:val="en-GB" w:eastAsia="en-GB"/>
        </w:rPr>
        <w:sectPr w:rsidR="007D501A" w:rsidSect="002F1D2C">
          <w:pgSz w:w="11906" w:h="16838"/>
          <w:pgMar w:top="1418" w:right="992" w:bottom="1559" w:left="992" w:header="425" w:footer="284" w:gutter="0"/>
          <w:cols w:space="708"/>
          <w:docGrid w:linePitch="360"/>
        </w:sectPr>
      </w:pPr>
    </w:p>
    <w:p w14:paraId="7B16AEA2" w14:textId="5EF14B04" w:rsidR="009B2E54" w:rsidRDefault="00262C7A" w:rsidP="009B2E54">
      <w:pPr>
        <w:rPr>
          <w:rFonts w:eastAsia="Avenir Next Demi Bold"/>
          <w:lang w:val="en-GB" w:eastAsia="en-GB"/>
        </w:rPr>
      </w:pPr>
      <w:r w:rsidRPr="00A72041">
        <w:rPr>
          <w:rFonts w:asciiTheme="minorHAnsi" w:hAnsiTheme="minorHAnsi" w:cstheme="minorHAnsi"/>
          <w:noProof/>
          <w:lang w:val="en-US"/>
        </w:rPr>
        <w:lastRenderedPageBreak/>
        <w:drawing>
          <wp:anchor distT="0" distB="0" distL="114300" distR="114300" simplePos="0" relativeHeight="251658256" behindDoc="1" locked="0" layoutInCell="1" allowOverlap="1" wp14:anchorId="6EB69F54" wp14:editId="69D7C3AC">
            <wp:simplePos x="0" y="0"/>
            <wp:positionH relativeFrom="page">
              <wp:align>left</wp:align>
            </wp:positionH>
            <wp:positionV relativeFrom="page">
              <wp:align>top</wp:align>
            </wp:positionV>
            <wp:extent cx="10807700" cy="11171421"/>
            <wp:effectExtent l="0" t="0" r="0" b="0"/>
            <wp:wrapNone/>
            <wp:docPr id="628098665" name="Picture 628098665" descr="A long white hallway with many colum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long white hallway with many column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a:ext>
                      </a:extLst>
                    </a:blip>
                    <a:stretch>
                      <a:fillRect/>
                    </a:stretch>
                  </pic:blipFill>
                  <pic:spPr bwMode="auto">
                    <a:xfrm>
                      <a:off x="0" y="0"/>
                      <a:ext cx="10807700" cy="1117142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442B587" w14:textId="3FE04E22" w:rsidR="00F23FD2" w:rsidRPr="00F23FD2" w:rsidRDefault="00F23FD2" w:rsidP="00F23FD2">
      <w:pPr>
        <w:rPr>
          <w:lang w:val="en-GB" w:eastAsia="en-GB"/>
        </w:rPr>
      </w:pPr>
    </w:p>
    <w:sectPr w:rsidR="00F23FD2" w:rsidRPr="00F23FD2" w:rsidSect="002F1D2C">
      <w:pgSz w:w="11906" w:h="16838"/>
      <w:pgMar w:top="1418" w:right="992" w:bottom="1559" w:left="992" w:header="425"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9ABB2" w14:textId="77777777" w:rsidR="002F1D2C" w:rsidRDefault="002F1D2C" w:rsidP="00513021">
      <w:r>
        <w:separator/>
      </w:r>
    </w:p>
  </w:endnote>
  <w:endnote w:type="continuationSeparator" w:id="0">
    <w:p w14:paraId="734F3E00" w14:textId="77777777" w:rsidR="002F1D2C" w:rsidRDefault="002F1D2C" w:rsidP="00513021">
      <w:r>
        <w:continuationSeparator/>
      </w:r>
    </w:p>
  </w:endnote>
  <w:endnote w:type="continuationNotice" w:id="1">
    <w:p w14:paraId="2838B129" w14:textId="77777777" w:rsidR="002F1D2C" w:rsidRDefault="002F1D2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ngal Pro">
    <w:altName w:val="Cambria"/>
    <w:charset w:val="00"/>
    <w:family w:val="auto"/>
    <w:pitch w:val="variable"/>
    <w:sig w:usb0="00008003" w:usb1="00000000" w:usb2="00000000" w:usb3="00000000" w:csb0="00000001" w:csb1="00000000"/>
  </w:font>
  <w:font w:name="Avenir Next Demi Bold">
    <w:altName w:val="Times New Roman"/>
    <w:charset w:val="00"/>
    <w:family w:val="swiss"/>
    <w:pitch w:val="variable"/>
    <w:sig w:usb0="8000002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venir Next Medium">
    <w:altName w:val="Times New Roman"/>
    <w:charset w:val="00"/>
    <w:family w:val="swiss"/>
    <w:pitch w:val="variable"/>
    <w:sig w:usb0="8000002F" w:usb1="5000204A" w:usb2="00000000" w:usb3="00000000" w:csb0="0000009B"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800000AF" w:usb1="4000204A"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A617" w14:textId="035A3A62" w:rsidR="006027CD" w:rsidRPr="0023464E" w:rsidRDefault="00680862" w:rsidP="006027CD">
    <w:pPr>
      <w:pStyle w:val="Footer"/>
      <w:rPr>
        <w:spacing w:val="20"/>
        <w:sz w:val="16"/>
        <w:szCs w:val="16"/>
      </w:rPr>
    </w:pPr>
    <w:r w:rsidRPr="0023464E">
      <w:rPr>
        <w:noProof/>
      </w:rPr>
      <mc:AlternateContent>
        <mc:Choice Requires="wps">
          <w:drawing>
            <wp:anchor distT="0" distB="0" distL="114300" distR="114300" simplePos="0" relativeHeight="251658244" behindDoc="0" locked="0" layoutInCell="1" allowOverlap="1" wp14:anchorId="3A1CE941" wp14:editId="377E6C89">
              <wp:simplePos x="0" y="0"/>
              <wp:positionH relativeFrom="margin">
                <wp:align>right</wp:align>
              </wp:positionH>
              <wp:positionV relativeFrom="paragraph">
                <wp:posOffset>167346</wp:posOffset>
              </wp:positionV>
              <wp:extent cx="933450" cy="438150"/>
              <wp:effectExtent l="0" t="0" r="0" b="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438150"/>
                      </a:xfrm>
                      <a:prstGeom prst="rect">
                        <a:avLst/>
                      </a:prstGeom>
                      <a:noFill/>
                      <a:ln w="9525">
                        <a:noFill/>
                        <a:miter lim="800000"/>
                        <a:headEnd/>
                        <a:tailEnd/>
                      </a:ln>
                    </wps:spPr>
                    <wps:txbx>
                      <w:txbxContent>
                        <w:p w14:paraId="065A2CCE" w14:textId="77777777" w:rsidR="006027CD" w:rsidRPr="00373320" w:rsidRDefault="006027CD" w:rsidP="006027CD">
                          <w:pPr>
                            <w:jc w:val="right"/>
                            <w:rPr>
                              <w:rFonts w:asciiTheme="minorHAnsi" w:hAnsiTheme="minorHAnsi"/>
                              <w:color w:val="A6A6A6" w:themeColor="background1" w:themeShade="A6"/>
                              <w:szCs w:val="18"/>
                            </w:rPr>
                          </w:pPr>
                          <w:r w:rsidRPr="00373320">
                            <w:rPr>
                              <w:rFonts w:asciiTheme="minorHAnsi" w:hAnsiTheme="minorHAnsi"/>
                              <w:color w:val="A6A6A6" w:themeColor="background1" w:themeShade="A6"/>
                              <w:szCs w:val="18"/>
                              <w:vertAlign w:val="superscript"/>
                            </w:rPr>
                            <w:t>Page</w:t>
                          </w:r>
                          <w:r w:rsidRPr="00373320">
                            <w:rPr>
                              <w:rFonts w:asciiTheme="minorHAnsi" w:hAnsiTheme="minorHAnsi"/>
                              <w:color w:val="A6A6A6" w:themeColor="background1" w:themeShade="A6"/>
                              <w:szCs w:val="18"/>
                            </w:rPr>
                            <w:t xml:space="preserve"> </w:t>
                          </w:r>
                          <w:r w:rsidRPr="00373320">
                            <w:rPr>
                              <w:rFonts w:asciiTheme="minorHAnsi" w:hAnsiTheme="minorHAnsi"/>
                              <w:color w:val="A6A6A6" w:themeColor="background1" w:themeShade="A6"/>
                              <w:szCs w:val="18"/>
                            </w:rPr>
                            <w:fldChar w:fldCharType="begin"/>
                          </w:r>
                          <w:r w:rsidRPr="00373320">
                            <w:rPr>
                              <w:rFonts w:asciiTheme="minorHAnsi" w:hAnsiTheme="minorHAnsi"/>
                              <w:color w:val="A6A6A6" w:themeColor="background1" w:themeShade="A6"/>
                              <w:szCs w:val="18"/>
                            </w:rPr>
                            <w:instrText xml:space="preserve"> PAGE   \* MERGEFORMAT </w:instrText>
                          </w:r>
                          <w:r w:rsidRPr="00373320">
                            <w:rPr>
                              <w:rFonts w:asciiTheme="minorHAnsi" w:hAnsiTheme="minorHAnsi"/>
                              <w:color w:val="A6A6A6" w:themeColor="background1" w:themeShade="A6"/>
                              <w:szCs w:val="18"/>
                            </w:rPr>
                            <w:fldChar w:fldCharType="separate"/>
                          </w:r>
                          <w:r w:rsidRPr="00373320">
                            <w:rPr>
                              <w:rFonts w:asciiTheme="minorHAnsi" w:hAnsiTheme="minorHAnsi"/>
                              <w:noProof/>
                              <w:color w:val="A6A6A6" w:themeColor="background1" w:themeShade="A6"/>
                              <w:szCs w:val="18"/>
                            </w:rPr>
                            <w:t>2</w:t>
                          </w:r>
                          <w:r w:rsidRPr="00373320">
                            <w:rPr>
                              <w:rFonts w:asciiTheme="minorHAnsi" w:hAnsiTheme="minorHAnsi"/>
                              <w:color w:val="A6A6A6" w:themeColor="background1" w:themeShade="A6"/>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1CE941" id="_x0000_t202" coordsize="21600,21600" o:spt="202" path="m,l,21600r21600,l21600,xe">
              <v:stroke joinstyle="miter"/>
              <v:path gradientshapeok="t" o:connecttype="rect"/>
            </v:shapetype>
            <v:shape id="Text Box 57" o:spid="_x0000_s1026" type="#_x0000_t202" style="position:absolute;left:0;text-align:left;margin-left:22.3pt;margin-top:13.2pt;width:73.5pt;height:34.5pt;z-index:2516582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" filled="f" stroked="f">
              <v:textbox>
                <w:txbxContent>
                  <w:p w14:paraId="065A2CCE" w14:textId="77777777" w:rsidR="006027CD" w:rsidRPr="00373320" w:rsidRDefault="006027CD" w:rsidP="006027CD">
                    <w:pPr>
                      <w:jc w:val="right"/>
                      <w:rPr>
                        <w:rFonts w:asciiTheme="minorHAnsi" w:hAnsiTheme="minorHAnsi"/>
                        <w:color w:val="A6A6A6" w:themeColor="background1" w:themeShade="A6"/>
                        <w:szCs w:val="18"/>
                      </w:rPr>
                    </w:pPr>
                    <w:r w:rsidRPr="00373320">
                      <w:rPr>
                        <w:rFonts w:asciiTheme="minorHAnsi" w:hAnsiTheme="minorHAnsi"/>
                        <w:color w:val="A6A6A6" w:themeColor="background1" w:themeShade="A6"/>
                        <w:szCs w:val="18"/>
                        <w:vertAlign w:val="superscript"/>
                      </w:rPr>
                      <w:t>Page</w:t>
                    </w:r>
                    <w:r w:rsidRPr="00373320">
                      <w:rPr>
                        <w:rFonts w:asciiTheme="minorHAnsi" w:hAnsiTheme="minorHAnsi"/>
                        <w:color w:val="A6A6A6" w:themeColor="background1" w:themeShade="A6"/>
                        <w:szCs w:val="18"/>
                      </w:rPr>
                      <w:t xml:space="preserve"> </w:t>
                    </w:r>
                    <w:r w:rsidRPr="00373320">
                      <w:rPr>
                        <w:rFonts w:asciiTheme="minorHAnsi" w:hAnsiTheme="minorHAnsi"/>
                        <w:color w:val="A6A6A6" w:themeColor="background1" w:themeShade="A6"/>
                        <w:szCs w:val="18"/>
                      </w:rPr>
                      <w:fldChar w:fldCharType="begin"/>
                    </w:r>
                    <w:r w:rsidRPr="00373320">
                      <w:rPr>
                        <w:rFonts w:asciiTheme="minorHAnsi" w:hAnsiTheme="minorHAnsi"/>
                        <w:color w:val="A6A6A6" w:themeColor="background1" w:themeShade="A6"/>
                        <w:szCs w:val="18"/>
                      </w:rPr>
                      <w:instrText xml:space="preserve"> PAGE   \* MERGEFORMAT </w:instrText>
                    </w:r>
                    <w:r w:rsidRPr="00373320">
                      <w:rPr>
                        <w:rFonts w:asciiTheme="minorHAnsi" w:hAnsiTheme="minorHAnsi"/>
                        <w:color w:val="A6A6A6" w:themeColor="background1" w:themeShade="A6"/>
                        <w:szCs w:val="18"/>
                      </w:rPr>
                      <w:fldChar w:fldCharType="separate"/>
                    </w:r>
                    <w:r w:rsidRPr="00373320">
                      <w:rPr>
                        <w:rFonts w:asciiTheme="minorHAnsi" w:hAnsiTheme="minorHAnsi"/>
                        <w:noProof/>
                        <w:color w:val="A6A6A6" w:themeColor="background1" w:themeShade="A6"/>
                        <w:szCs w:val="18"/>
                      </w:rPr>
                      <w:t>2</w:t>
                    </w:r>
                    <w:r w:rsidRPr="00373320">
                      <w:rPr>
                        <w:rFonts w:asciiTheme="minorHAnsi" w:hAnsiTheme="minorHAnsi"/>
                        <w:color w:val="A6A6A6" w:themeColor="background1" w:themeShade="A6"/>
                        <w:szCs w:val="18"/>
                      </w:rPr>
                      <w:fldChar w:fldCharType="end"/>
                    </w:r>
                  </w:p>
                </w:txbxContent>
              </v:textbox>
              <w10:wrap anchorx="margin"/>
            </v:shape>
          </w:pict>
        </mc:Fallback>
      </mc:AlternateContent>
    </w:r>
    <w:r w:rsidR="006027CD" w:rsidRPr="0023464E">
      <w:rPr>
        <w:noProof/>
        <w:color w:val="000000" w:themeColor="text1"/>
        <w:szCs w:val="18"/>
        <w:lang w:val="en-GB" w:eastAsia="en-GB"/>
      </w:rPr>
      <mc:AlternateContent>
        <mc:Choice Requires="wps">
          <w:drawing>
            <wp:anchor distT="0" distB="0" distL="114300" distR="114300" simplePos="0" relativeHeight="251658245" behindDoc="0" locked="0" layoutInCell="1" allowOverlap="1" wp14:anchorId="68F07CF1" wp14:editId="43507ABF">
              <wp:simplePos x="0" y="0"/>
              <wp:positionH relativeFrom="margin">
                <wp:align>left</wp:align>
              </wp:positionH>
              <wp:positionV relativeFrom="paragraph">
                <wp:posOffset>-33763</wp:posOffset>
              </wp:positionV>
              <wp:extent cx="9037122" cy="22291"/>
              <wp:effectExtent l="0" t="0" r="31115" b="34925"/>
              <wp:wrapNone/>
              <wp:docPr id="56" name="Straight Connector 56"/>
              <wp:cNvGraphicFramePr/>
              <a:graphic xmlns:a="http://schemas.openxmlformats.org/drawingml/2006/main">
                <a:graphicData uri="http://schemas.microsoft.com/office/word/2010/wordprocessingShape">
                  <wps:wsp>
                    <wps:cNvCnPr/>
                    <wps:spPr>
                      <a:xfrm>
                        <a:off x="0" y="0"/>
                        <a:ext cx="9037122" cy="22291"/>
                      </a:xfrm>
                      <a:prstGeom prst="line">
                        <a:avLst/>
                      </a:prstGeom>
                      <a:ln>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56" style="position:absolute;z-index:25167053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spid="_x0000_s1026" strokecolor="#757575 [1614]" strokeweight=".5pt" from="0,-2.65pt" to="711.6pt,-.9pt" w14:anchorId="3C882FC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">
              <v:stroke joinstyle="miter"/>
              <w10:wrap anchorx="margin"/>
            </v:line>
          </w:pict>
        </mc:Fallback>
      </mc:AlternateContent>
    </w:r>
    <w:r w:rsidR="006027CD" w:rsidRPr="0023464E">
      <w:rPr>
        <w:sz w:val="16"/>
        <w:szCs w:val="16"/>
      </w:rPr>
      <w:t xml:space="preserve"> REDEFINING QUALITY, UNLOCKING POSSIBILITY </w:t>
    </w:r>
  </w:p>
  <w:p w14:paraId="726BC4D3" w14:textId="77777777" w:rsidR="00804489" w:rsidRPr="006027CD" w:rsidRDefault="006027CD" w:rsidP="006027CD">
    <w:pPr>
      <w:tabs>
        <w:tab w:val="left" w:pos="1134"/>
      </w:tabs>
      <w:spacing w:after="180"/>
      <w:jc w:val="center"/>
      <w:rPr>
        <w:rFonts w:cs="Arial"/>
        <w:bCs/>
        <w:color w:val="999999"/>
        <w:spacing w:val="40"/>
        <w:sz w:val="14"/>
        <w:szCs w:val="14"/>
      </w:rPr>
    </w:pPr>
    <w:r w:rsidRPr="0023464E">
      <w:rPr>
        <w:rFonts w:cs="Arial"/>
        <w:bCs/>
        <w:color w:val="999999"/>
        <w:spacing w:val="40"/>
        <w:sz w:val="14"/>
        <w:szCs w:val="14"/>
      </w:rPr>
      <w:t>www.planittesting.com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7A662" w14:textId="77777777" w:rsidR="00C65D19" w:rsidRPr="0023464E" w:rsidRDefault="00C65D19" w:rsidP="00C65D19">
    <w:pPr>
      <w:pStyle w:val="Footer"/>
      <w:rPr>
        <w:spacing w:val="20"/>
        <w:sz w:val="16"/>
        <w:szCs w:val="16"/>
      </w:rPr>
    </w:pPr>
    <w:r w:rsidRPr="0023464E">
      <w:rPr>
        <w:noProof/>
        <w:color w:val="000000" w:themeColor="text1"/>
        <w:szCs w:val="18"/>
        <w:lang w:val="en-GB" w:eastAsia="en-GB"/>
      </w:rPr>
      <mc:AlternateContent>
        <mc:Choice Requires="wps">
          <w:drawing>
            <wp:anchor distT="0" distB="0" distL="114300" distR="114300" simplePos="0" relativeHeight="251658243" behindDoc="0" locked="0" layoutInCell="1" allowOverlap="1" wp14:anchorId="1FE55F85" wp14:editId="3D8E2B29">
              <wp:simplePos x="0" y="0"/>
              <wp:positionH relativeFrom="margin">
                <wp:align>left</wp:align>
              </wp:positionH>
              <wp:positionV relativeFrom="paragraph">
                <wp:posOffset>-25400</wp:posOffset>
              </wp:positionV>
              <wp:extent cx="6283133" cy="10317"/>
              <wp:effectExtent l="0" t="0" r="22860" b="27940"/>
              <wp:wrapNone/>
              <wp:docPr id="4" name="Straight Connector 4"/>
              <wp:cNvGraphicFramePr/>
              <a:graphic xmlns:a="http://schemas.openxmlformats.org/drawingml/2006/main">
                <a:graphicData uri="http://schemas.microsoft.com/office/word/2010/wordprocessingShape">
                  <wps:wsp>
                    <wps:cNvCnPr/>
                    <wps:spPr>
                      <a:xfrm>
                        <a:off x="0" y="0"/>
                        <a:ext cx="6283133" cy="10317"/>
                      </a:xfrm>
                      <a:prstGeom prst="line">
                        <a:avLst/>
                      </a:prstGeom>
                      <a:ln>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4" style="position:absolute;z-index:251666435;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spid="_x0000_s1026" strokecolor="#757575 [1614]" strokeweight=".5pt" from="0,-2pt" to="494.75pt,-1.2pt" w14:anchorId="4D88B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">
              <v:stroke joinstyle="miter"/>
              <w10:wrap anchorx="margin"/>
            </v:line>
          </w:pict>
        </mc:Fallback>
      </mc:AlternateContent>
    </w:r>
    <w:r w:rsidRPr="0023464E">
      <w:rPr>
        <w:sz w:val="16"/>
        <w:szCs w:val="16"/>
      </w:rPr>
      <w:t xml:space="preserve"> REDEFINING QUALITY, UNLOCKING POSSIBILITY </w:t>
    </w:r>
    <w:r w:rsidRPr="0023464E">
      <w:rPr>
        <w:noProof/>
      </w:rPr>
      <mc:AlternateContent>
        <mc:Choice Requires="wps">
          <w:drawing>
            <wp:anchor distT="0" distB="0" distL="114300" distR="114300" simplePos="0" relativeHeight="251658242" behindDoc="0" locked="0" layoutInCell="1" allowOverlap="1" wp14:anchorId="121AA66E" wp14:editId="236F77F8">
              <wp:simplePos x="0" y="0"/>
              <wp:positionH relativeFrom="column">
                <wp:posOffset>5447348</wp:posOffset>
              </wp:positionH>
              <wp:positionV relativeFrom="paragraph">
                <wp:posOffset>235903</wp:posOffset>
              </wp:positionV>
              <wp:extent cx="933450" cy="43815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438150"/>
                      </a:xfrm>
                      <a:prstGeom prst="rect">
                        <a:avLst/>
                      </a:prstGeom>
                      <a:noFill/>
                      <a:ln w="9525">
                        <a:noFill/>
                        <a:miter lim="800000"/>
                        <a:headEnd/>
                        <a:tailEnd/>
                      </a:ln>
                    </wps:spPr>
                    <wps:txbx>
                      <w:txbxContent>
                        <w:p w14:paraId="53E74FFC" w14:textId="77777777" w:rsidR="00C65D19" w:rsidRPr="00373320" w:rsidRDefault="00C65D19" w:rsidP="00C65D19">
                          <w:pPr>
                            <w:jc w:val="right"/>
                            <w:rPr>
                              <w:rFonts w:asciiTheme="minorHAnsi" w:hAnsiTheme="minorHAnsi"/>
                              <w:color w:val="A6A6A6" w:themeColor="background1" w:themeShade="A6"/>
                              <w:szCs w:val="18"/>
                            </w:rPr>
                          </w:pPr>
                          <w:r w:rsidRPr="00373320">
                            <w:rPr>
                              <w:rFonts w:asciiTheme="minorHAnsi" w:hAnsiTheme="minorHAnsi"/>
                              <w:color w:val="A6A6A6" w:themeColor="background1" w:themeShade="A6"/>
                              <w:szCs w:val="18"/>
                              <w:vertAlign w:val="superscript"/>
                            </w:rPr>
                            <w:t>Page</w:t>
                          </w:r>
                          <w:r w:rsidRPr="00373320">
                            <w:rPr>
                              <w:rFonts w:asciiTheme="minorHAnsi" w:hAnsiTheme="minorHAnsi"/>
                              <w:color w:val="A6A6A6" w:themeColor="background1" w:themeShade="A6"/>
                              <w:szCs w:val="18"/>
                            </w:rPr>
                            <w:t xml:space="preserve"> </w:t>
                          </w:r>
                          <w:r w:rsidRPr="00373320">
                            <w:rPr>
                              <w:rFonts w:asciiTheme="minorHAnsi" w:hAnsiTheme="minorHAnsi"/>
                              <w:color w:val="A6A6A6" w:themeColor="background1" w:themeShade="A6"/>
                              <w:szCs w:val="18"/>
                            </w:rPr>
                            <w:fldChar w:fldCharType="begin"/>
                          </w:r>
                          <w:r w:rsidRPr="00373320">
                            <w:rPr>
                              <w:rFonts w:asciiTheme="minorHAnsi" w:hAnsiTheme="minorHAnsi"/>
                              <w:color w:val="A6A6A6" w:themeColor="background1" w:themeShade="A6"/>
                              <w:szCs w:val="18"/>
                            </w:rPr>
                            <w:instrText xml:space="preserve"> PAGE   \* MERGEFORMAT </w:instrText>
                          </w:r>
                          <w:r w:rsidRPr="00373320">
                            <w:rPr>
                              <w:rFonts w:asciiTheme="minorHAnsi" w:hAnsiTheme="minorHAnsi"/>
                              <w:color w:val="A6A6A6" w:themeColor="background1" w:themeShade="A6"/>
                              <w:szCs w:val="18"/>
                            </w:rPr>
                            <w:fldChar w:fldCharType="separate"/>
                          </w:r>
                          <w:r w:rsidRPr="00373320">
                            <w:rPr>
                              <w:rFonts w:asciiTheme="minorHAnsi" w:hAnsiTheme="minorHAnsi"/>
                              <w:noProof/>
                              <w:color w:val="A6A6A6" w:themeColor="background1" w:themeShade="A6"/>
                              <w:szCs w:val="18"/>
                            </w:rPr>
                            <w:t>2</w:t>
                          </w:r>
                          <w:r w:rsidRPr="00373320">
                            <w:rPr>
                              <w:rFonts w:asciiTheme="minorHAnsi" w:hAnsiTheme="minorHAnsi"/>
                              <w:color w:val="A6A6A6" w:themeColor="background1" w:themeShade="A6"/>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1AA66E" id="_x0000_t202" coordsize="21600,21600" o:spt="202" path="m,l,21600r21600,l21600,xe">
              <v:stroke joinstyle="miter"/>
              <v:path gradientshapeok="t" o:connecttype="rect"/>
            </v:shapetype>
            <v:shape id="Text Box 5" o:spid="_x0000_s1027" type="#_x0000_t202" style="position:absolute;left:0;text-align:left;margin-left:428.95pt;margin-top:18.6pt;width:73.5pt;height:34.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" filled="f" stroked="f">
              <v:textbox>
                <w:txbxContent>
                  <w:p w14:paraId="53E74FFC" w14:textId="77777777" w:rsidR="00C65D19" w:rsidRPr="00373320" w:rsidRDefault="00C65D19" w:rsidP="00C65D19">
                    <w:pPr>
                      <w:jc w:val="right"/>
                      <w:rPr>
                        <w:rFonts w:asciiTheme="minorHAnsi" w:hAnsiTheme="minorHAnsi"/>
                        <w:color w:val="A6A6A6" w:themeColor="background1" w:themeShade="A6"/>
                        <w:szCs w:val="18"/>
                      </w:rPr>
                    </w:pPr>
                    <w:r w:rsidRPr="00373320">
                      <w:rPr>
                        <w:rFonts w:asciiTheme="minorHAnsi" w:hAnsiTheme="minorHAnsi"/>
                        <w:color w:val="A6A6A6" w:themeColor="background1" w:themeShade="A6"/>
                        <w:szCs w:val="18"/>
                        <w:vertAlign w:val="superscript"/>
                      </w:rPr>
                      <w:t>Page</w:t>
                    </w:r>
                    <w:r w:rsidRPr="00373320">
                      <w:rPr>
                        <w:rFonts w:asciiTheme="minorHAnsi" w:hAnsiTheme="minorHAnsi"/>
                        <w:color w:val="A6A6A6" w:themeColor="background1" w:themeShade="A6"/>
                        <w:szCs w:val="18"/>
                      </w:rPr>
                      <w:t xml:space="preserve"> </w:t>
                    </w:r>
                    <w:r w:rsidRPr="00373320">
                      <w:rPr>
                        <w:rFonts w:asciiTheme="minorHAnsi" w:hAnsiTheme="minorHAnsi"/>
                        <w:color w:val="A6A6A6" w:themeColor="background1" w:themeShade="A6"/>
                        <w:szCs w:val="18"/>
                      </w:rPr>
                      <w:fldChar w:fldCharType="begin"/>
                    </w:r>
                    <w:r w:rsidRPr="00373320">
                      <w:rPr>
                        <w:rFonts w:asciiTheme="minorHAnsi" w:hAnsiTheme="minorHAnsi"/>
                        <w:color w:val="A6A6A6" w:themeColor="background1" w:themeShade="A6"/>
                        <w:szCs w:val="18"/>
                      </w:rPr>
                      <w:instrText xml:space="preserve"> PAGE   \* MERGEFORMAT </w:instrText>
                    </w:r>
                    <w:r w:rsidRPr="00373320">
                      <w:rPr>
                        <w:rFonts w:asciiTheme="minorHAnsi" w:hAnsiTheme="minorHAnsi"/>
                        <w:color w:val="A6A6A6" w:themeColor="background1" w:themeShade="A6"/>
                        <w:szCs w:val="18"/>
                      </w:rPr>
                      <w:fldChar w:fldCharType="separate"/>
                    </w:r>
                    <w:r w:rsidRPr="00373320">
                      <w:rPr>
                        <w:rFonts w:asciiTheme="minorHAnsi" w:hAnsiTheme="minorHAnsi"/>
                        <w:noProof/>
                        <w:color w:val="A6A6A6" w:themeColor="background1" w:themeShade="A6"/>
                        <w:szCs w:val="18"/>
                      </w:rPr>
                      <w:t>2</w:t>
                    </w:r>
                    <w:r w:rsidRPr="00373320">
                      <w:rPr>
                        <w:rFonts w:asciiTheme="minorHAnsi" w:hAnsiTheme="minorHAnsi"/>
                        <w:color w:val="A6A6A6" w:themeColor="background1" w:themeShade="A6"/>
                        <w:szCs w:val="18"/>
                      </w:rPr>
                      <w:fldChar w:fldCharType="end"/>
                    </w:r>
                  </w:p>
                </w:txbxContent>
              </v:textbox>
            </v:shape>
          </w:pict>
        </mc:Fallback>
      </mc:AlternateContent>
    </w:r>
  </w:p>
  <w:p w14:paraId="2A96DDA9" w14:textId="77777777" w:rsidR="00EF184A" w:rsidRPr="00C65D19" w:rsidRDefault="00C65D19" w:rsidP="00C65D19">
    <w:pPr>
      <w:tabs>
        <w:tab w:val="left" w:pos="1134"/>
      </w:tabs>
      <w:spacing w:after="180"/>
      <w:jc w:val="center"/>
      <w:rPr>
        <w:rFonts w:cs="Arial"/>
        <w:bCs/>
        <w:color w:val="999999"/>
        <w:spacing w:val="40"/>
        <w:sz w:val="14"/>
        <w:szCs w:val="14"/>
      </w:rPr>
    </w:pPr>
    <w:r w:rsidRPr="0023464E">
      <w:rPr>
        <w:rFonts w:cs="Arial"/>
        <w:bCs/>
        <w:color w:val="999999"/>
        <w:spacing w:val="40"/>
        <w:sz w:val="14"/>
        <w:szCs w:val="14"/>
      </w:rPr>
      <w:t>www.planittesting.com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D650E" w14:textId="77777777" w:rsidR="002F1D2C" w:rsidRDefault="002F1D2C" w:rsidP="00513021">
      <w:r>
        <w:separator/>
      </w:r>
    </w:p>
  </w:footnote>
  <w:footnote w:type="continuationSeparator" w:id="0">
    <w:p w14:paraId="2C42770B" w14:textId="77777777" w:rsidR="002F1D2C" w:rsidRDefault="002F1D2C" w:rsidP="00513021">
      <w:r>
        <w:continuationSeparator/>
      </w:r>
    </w:p>
  </w:footnote>
  <w:footnote w:type="continuationNotice" w:id="1">
    <w:p w14:paraId="30FF394C" w14:textId="77777777" w:rsidR="002F1D2C" w:rsidRDefault="002F1D2C">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B6D22" w14:textId="11C51582" w:rsidR="00CB5FE9" w:rsidRDefault="00CB5FE9" w:rsidP="00CB5FE9">
    <w:pPr>
      <w:pStyle w:val="Header"/>
      <w:tabs>
        <w:tab w:val="clear" w:pos="9026"/>
        <w:tab w:val="right" w:pos="9781"/>
      </w:tabs>
      <w:spacing w:before="240" w:after="0"/>
      <w:ind w:left="-284"/>
      <w:jc w:val="right"/>
      <w:rPr>
        <w:rFonts w:asciiTheme="minorHAnsi" w:hAnsiTheme="minorHAnsi"/>
        <w:color w:val="000000" w:themeColor="text1"/>
        <w:sz w:val="14"/>
        <w:szCs w:val="14"/>
      </w:rPr>
    </w:pPr>
    <w:bookmarkStart w:id="0" w:name="_Toc283296634"/>
    <w:r>
      <w:rPr>
        <w:rFonts w:asciiTheme="minorHAnsi" w:hAnsiTheme="minorHAnsi"/>
        <w:b/>
        <w:bCs/>
        <w:color w:val="7F7F7F" w:themeColor="text1" w:themeTint="80"/>
        <w:szCs w:val="18"/>
      </w:rPr>
      <w:t xml:space="preserve">  </w:t>
    </w:r>
  </w:p>
  <w:p w14:paraId="26EE3FEF" w14:textId="6D999C35" w:rsidR="00CB5FE9" w:rsidRPr="00CB5FE9" w:rsidRDefault="00CB5FE9" w:rsidP="00CB5FE9">
    <w:pPr>
      <w:pStyle w:val="Header"/>
      <w:jc w:val="right"/>
    </w:pPr>
    <w:r w:rsidRPr="00E0430D">
      <w:rPr>
        <w:rFonts w:asciiTheme="minorHAnsi" w:hAnsiTheme="minorHAnsi"/>
        <w:b/>
        <w:bCs/>
        <w:noProof/>
        <w:color w:val="000000" w:themeColor="text1"/>
        <w:szCs w:val="20"/>
        <w:lang w:val="en-GB" w:eastAsia="en-GB"/>
      </w:rPr>
      <mc:AlternateContent>
        <mc:Choice Requires="wps">
          <w:drawing>
            <wp:anchor distT="0" distB="0" distL="114300" distR="114300" simplePos="0" relativeHeight="251658246" behindDoc="0" locked="0" layoutInCell="1" allowOverlap="1" wp14:anchorId="6C20407A" wp14:editId="274AD46D">
              <wp:simplePos x="0" y="0"/>
              <wp:positionH relativeFrom="margin">
                <wp:align>left</wp:align>
              </wp:positionH>
              <wp:positionV relativeFrom="paragraph">
                <wp:posOffset>292735</wp:posOffset>
              </wp:positionV>
              <wp:extent cx="8915400" cy="0"/>
              <wp:effectExtent l="0" t="0" r="0" b="0"/>
              <wp:wrapNone/>
              <wp:docPr id="65" name="Straight Connector 65"/>
              <wp:cNvGraphicFramePr/>
              <a:graphic xmlns:a="http://schemas.openxmlformats.org/drawingml/2006/main">
                <a:graphicData uri="http://schemas.microsoft.com/office/word/2010/wordprocessingShape">
                  <wps:wsp>
                    <wps:cNvCnPr/>
                    <wps:spPr>
                      <a:xfrm>
                        <a:off x="0" y="0"/>
                        <a:ext cx="8915400" cy="0"/>
                      </a:xfrm>
                      <a:prstGeom prst="line">
                        <a:avLst/>
                      </a:prstGeom>
                      <a:ln>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65" style="position:absolute;z-index:25167257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spid="_x0000_s1026" strokecolor="#757575 [1614]" strokeweight=".5pt" from="0,23.05pt" to="702pt,23.05pt" w14:anchorId="1E98238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">
              <v:stroke joinstyle="miter"/>
              <w10:wrap anchorx="margin"/>
            </v:line>
          </w:pict>
        </mc:Fallback>
      </mc:AlternateContent>
    </w:r>
    <w:bookmarkEnd w:id="0"/>
    <w:r w:rsidR="00206E83" w:rsidRPr="00206E83">
      <w:t xml:space="preserve"> </w:t>
    </w:r>
    <w:r w:rsidR="0031522F">
      <w:t xml:space="preserve">Module </w:t>
    </w:r>
    <w:r w:rsidR="00DB001E">
      <w:t>2</w:t>
    </w:r>
    <w:r w:rsidR="0031522F">
      <w:t xml:space="preserve">- Assessment – Performance </w:t>
    </w:r>
    <w:r w:rsidR="00DB001E">
      <w:t>Testing Phases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6E3FF" w14:textId="77777777" w:rsidR="00C65D19" w:rsidRDefault="00C65D19" w:rsidP="00C65D19">
    <w:pPr>
      <w:pStyle w:val="Header"/>
      <w:tabs>
        <w:tab w:val="clear" w:pos="9026"/>
        <w:tab w:val="right" w:pos="9781"/>
      </w:tabs>
      <w:spacing w:before="240" w:after="0"/>
      <w:ind w:left="-284"/>
      <w:jc w:val="right"/>
      <w:rPr>
        <w:rFonts w:asciiTheme="minorHAnsi" w:hAnsiTheme="minorHAnsi"/>
        <w:color w:val="000000" w:themeColor="text1"/>
        <w:sz w:val="14"/>
        <w:szCs w:val="14"/>
      </w:rPr>
    </w:pPr>
    <w:r>
      <w:rPr>
        <w:noProof/>
      </w:rPr>
      <w:drawing>
        <wp:anchor distT="0" distB="0" distL="114300" distR="114300" simplePos="0" relativeHeight="251658241" behindDoc="0" locked="0" layoutInCell="1" allowOverlap="1" wp14:anchorId="18C62A3C" wp14:editId="054EFBD2">
          <wp:simplePos x="0" y="0"/>
          <wp:positionH relativeFrom="column">
            <wp:posOffset>-6350</wp:posOffset>
          </wp:positionH>
          <wp:positionV relativeFrom="paragraph">
            <wp:posOffset>106045</wp:posOffset>
          </wp:positionV>
          <wp:extent cx="1440000" cy="264506"/>
          <wp:effectExtent l="0" t="0" r="0" b="2540"/>
          <wp:wrapNone/>
          <wp:docPr id="1335821487" name="Graphic 1335821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pic:cNvPicPr/>
                </pic:nvPicPr>
                <pic:blipFill>
                  <a:blip r:embed="rId1">
                    <a:extLst>
                      <a:ext uri="{96DAC541-7B7A-43D3-8B79-37D633B846F1}">
                        <asvg:svgBlip xmlns:asvg="http://schemas.microsoft.com/office/drawing/2016/SVG/main" r:embed="rId2"/>
                      </a:ext>
                    </a:extLst>
                  </a:blip>
                  <a:stretch>
                    <a:fillRect/>
                  </a:stretch>
                </pic:blipFill>
                <pic:spPr>
                  <a:xfrm>
                    <a:off x="0" y="0"/>
                    <a:ext cx="1440000" cy="264506"/>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b/>
        <w:bCs/>
        <w:color w:val="7F7F7F" w:themeColor="text1" w:themeTint="80"/>
        <w:szCs w:val="18"/>
      </w:rPr>
      <w:t xml:space="preserve">  </w:t>
    </w:r>
  </w:p>
  <w:p w14:paraId="669571D2" w14:textId="77777777" w:rsidR="00C65D19" w:rsidRPr="00E0430D" w:rsidRDefault="00000000" w:rsidP="00C65D19">
    <w:pPr>
      <w:pStyle w:val="Header"/>
      <w:tabs>
        <w:tab w:val="clear" w:pos="9026"/>
        <w:tab w:val="right" w:pos="9781"/>
      </w:tabs>
      <w:spacing w:before="0" w:after="120"/>
      <w:ind w:left="-284"/>
      <w:jc w:val="right"/>
      <w:rPr>
        <w:rFonts w:asciiTheme="minorHAnsi" w:hAnsiTheme="minorHAnsi"/>
        <w:b/>
        <w:bCs/>
        <w:color w:val="7F7F7F" w:themeColor="text1" w:themeTint="80"/>
        <w:sz w:val="16"/>
        <w:szCs w:val="16"/>
      </w:rPr>
    </w:pPr>
    <w:sdt>
      <w:sdtPr>
        <w:rPr>
          <w:rFonts w:asciiTheme="minorHAnsi" w:hAnsiTheme="minorHAnsi"/>
          <w:b/>
          <w:bCs/>
          <w:color w:val="000000" w:themeColor="text1"/>
          <w:sz w:val="16"/>
          <w:szCs w:val="16"/>
        </w:rPr>
        <w:alias w:val="Title"/>
        <w:tag w:val=""/>
        <w:id w:val="125741032"/>
        <w:dataBinding w:prefixMappings="xmlns:ns0='http://purl.org/dc/elements/1.1/' xmlns:ns1='http://schemas.openxmlformats.org/package/2006/metadata/core-properties' " w:xpath="/ns1:coreProperties[1]/ns0:title[1]" w:storeItemID="{6C3C8BC8-F283-45AE-878A-BAB7291924A1}"/>
        <w:text/>
      </w:sdtPr>
      <w:sdtContent>
        <w:r w:rsidR="00C65D19">
          <w:rPr>
            <w:rFonts w:asciiTheme="minorHAnsi" w:hAnsiTheme="minorHAnsi"/>
            <w:b/>
            <w:bCs/>
            <w:color w:val="000000" w:themeColor="text1"/>
            <w:sz w:val="16"/>
            <w:szCs w:val="16"/>
          </w:rPr>
          <w:t>Client Name</w:t>
        </w:r>
      </w:sdtContent>
    </w:sdt>
    <w:r w:rsidR="00C65D19" w:rsidRPr="00E0430D">
      <w:rPr>
        <w:rFonts w:asciiTheme="minorHAnsi" w:hAnsiTheme="minorHAnsi"/>
        <w:b/>
        <w:bCs/>
        <w:noProof/>
        <w:color w:val="000000" w:themeColor="text1"/>
        <w:szCs w:val="20"/>
        <w:lang w:val="en-GB" w:eastAsia="en-GB"/>
      </w:rPr>
      <mc:AlternateContent>
        <mc:Choice Requires="wps">
          <w:drawing>
            <wp:anchor distT="0" distB="0" distL="114300" distR="114300" simplePos="0" relativeHeight="251658240" behindDoc="0" locked="0" layoutInCell="1" allowOverlap="1" wp14:anchorId="421F5E5D" wp14:editId="4873DCAB">
              <wp:simplePos x="0" y="0"/>
              <wp:positionH relativeFrom="margin">
                <wp:align>left</wp:align>
              </wp:positionH>
              <wp:positionV relativeFrom="paragraph">
                <wp:posOffset>288050</wp:posOffset>
              </wp:positionV>
              <wp:extent cx="6283325" cy="9525"/>
              <wp:effectExtent l="0" t="0" r="22225" b="28575"/>
              <wp:wrapNone/>
              <wp:docPr id="1" name="Straight Connector 1"/>
              <wp:cNvGraphicFramePr/>
              <a:graphic xmlns:a="http://schemas.openxmlformats.org/drawingml/2006/main">
                <a:graphicData uri="http://schemas.microsoft.com/office/word/2010/wordprocessingShape">
                  <wps:wsp>
                    <wps:cNvCnPr/>
                    <wps:spPr>
                      <a:xfrm>
                        <a:off x="0" y="0"/>
                        <a:ext cx="6283325" cy="9525"/>
                      </a:xfrm>
                      <a:prstGeom prst="line">
                        <a:avLst/>
                      </a:prstGeom>
                      <a:ln>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svg="http://schemas.microsoft.com/office/drawing/2016/SVG/main" xmlns:pic="http://schemas.openxmlformats.org/drawingml/2006/picture" xmlns:a="http://schemas.openxmlformats.org/drawingml/2006/main">
          <w:pict>
            <v:line id="Straight Connector 1" style="position:absolute;z-index:25166233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spid="_x0000_s1026" strokecolor="#757575 [1614]" strokeweight=".5pt" from="0,22.7pt" to="494.75pt,23.45pt" w14:anchorId="46A9CB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">
              <v:stroke joinstyle="miter"/>
              <w10:wrap anchorx="margin"/>
            </v:line>
          </w:pict>
        </mc:Fallback>
      </mc:AlternateContent>
    </w:r>
    <w:r w:rsidR="00C65D19">
      <w:rPr>
        <w:rFonts w:asciiTheme="minorHAnsi" w:hAnsiTheme="minorHAnsi"/>
        <w:b/>
        <w:bCs/>
        <w:color w:val="000000" w:themeColor="text1"/>
        <w:sz w:val="16"/>
        <w:szCs w:val="16"/>
      </w:rPr>
      <w:t xml:space="preserve"> | Document Name</w:t>
    </w:r>
  </w:p>
  <w:p w14:paraId="0E3C6A5F" w14:textId="77777777" w:rsidR="00C65D19" w:rsidRDefault="00C65D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992CA7B0"/>
    <w:lvl w:ilvl="0">
      <w:start w:val="1"/>
      <w:numFmt w:val="decimal"/>
      <w:pStyle w:val="ListNumber2"/>
      <w:lvlText w:val="%1."/>
      <w:lvlJc w:val="left"/>
      <w:pPr>
        <w:tabs>
          <w:tab w:val="num" w:pos="643"/>
        </w:tabs>
        <w:ind w:left="643" w:hanging="360"/>
      </w:pPr>
    </w:lvl>
  </w:abstractNum>
  <w:abstractNum w:abstractNumId="1" w15:restartNumberingAfterBreak="0">
    <w:nsid w:val="018B65CE"/>
    <w:multiLevelType w:val="hybridMultilevel"/>
    <w:tmpl w:val="94423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3A3991"/>
    <w:multiLevelType w:val="hybridMultilevel"/>
    <w:tmpl w:val="753E6BE2"/>
    <w:lvl w:ilvl="0" w:tplc="1B3632FE">
      <w:start w:val="10"/>
      <w:numFmt w:val="bullet"/>
      <w:lvlText w:val=""/>
      <w:lvlJc w:val="left"/>
      <w:pPr>
        <w:ind w:left="1440" w:hanging="72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9E1F44"/>
    <w:multiLevelType w:val="hybridMultilevel"/>
    <w:tmpl w:val="FF68F652"/>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0C7D43B2"/>
    <w:multiLevelType w:val="hybridMultilevel"/>
    <w:tmpl w:val="A970C552"/>
    <w:lvl w:ilvl="0" w:tplc="85EC195E">
      <w:start w:val="1"/>
      <w:numFmt w:val="lowerRoman"/>
      <w:lvlText w:val="(%1)"/>
      <w:lvlJc w:val="left"/>
      <w:pPr>
        <w:ind w:left="1429" w:hanging="72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5" w15:restartNumberingAfterBreak="0">
    <w:nsid w:val="149143A8"/>
    <w:multiLevelType w:val="hybridMultilevel"/>
    <w:tmpl w:val="9598663A"/>
    <w:lvl w:ilvl="0" w:tplc="1B3632FE">
      <w:start w:val="10"/>
      <w:numFmt w:val="bullet"/>
      <w:lvlText w:val=""/>
      <w:lvlJc w:val="left"/>
      <w:pPr>
        <w:ind w:left="1440" w:hanging="72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082B8E"/>
    <w:multiLevelType w:val="hybridMultilevel"/>
    <w:tmpl w:val="489E4F44"/>
    <w:lvl w:ilvl="0" w:tplc="925E9A9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6E0D06"/>
    <w:multiLevelType w:val="hybridMultilevel"/>
    <w:tmpl w:val="FF68F652"/>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23FC269E"/>
    <w:multiLevelType w:val="hybridMultilevel"/>
    <w:tmpl w:val="FF68F652"/>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26705124"/>
    <w:multiLevelType w:val="hybridMultilevel"/>
    <w:tmpl w:val="167E4DFC"/>
    <w:lvl w:ilvl="0" w:tplc="1B3632FE">
      <w:start w:val="10"/>
      <w:numFmt w:val="bullet"/>
      <w:lvlText w:val=""/>
      <w:lvlJc w:val="left"/>
      <w:pPr>
        <w:ind w:left="1440" w:hanging="72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A82CBD"/>
    <w:multiLevelType w:val="hybridMultilevel"/>
    <w:tmpl w:val="A970C552"/>
    <w:lvl w:ilvl="0" w:tplc="85EC195E">
      <w:start w:val="1"/>
      <w:numFmt w:val="lowerRoman"/>
      <w:lvlText w:val="(%1)"/>
      <w:lvlJc w:val="left"/>
      <w:pPr>
        <w:ind w:left="1429" w:hanging="720"/>
      </w:pPr>
      <w:rPr>
        <w:rFonts w:hint="default"/>
      </w:rPr>
    </w:lvl>
    <w:lvl w:ilvl="1" w:tplc="0C090019">
      <w:start w:val="1"/>
      <w:numFmt w:val="lowerLetter"/>
      <w:lvlText w:val="%2."/>
      <w:lvlJc w:val="left"/>
      <w:pPr>
        <w:ind w:left="1789" w:hanging="360"/>
      </w:pPr>
    </w:lvl>
    <w:lvl w:ilvl="2" w:tplc="0C09001B">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1" w15:restartNumberingAfterBreak="0">
    <w:nsid w:val="2CFB5048"/>
    <w:multiLevelType w:val="hybridMultilevel"/>
    <w:tmpl w:val="4DE0E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304AB8"/>
    <w:multiLevelType w:val="hybridMultilevel"/>
    <w:tmpl w:val="81A8AEC6"/>
    <w:lvl w:ilvl="0" w:tplc="0C090017">
      <w:start w:val="1"/>
      <w:numFmt w:val="lowerLetter"/>
      <w:lvlText w:val="%1)"/>
      <w:lvlJc w:val="left"/>
      <w:pPr>
        <w:ind w:left="927" w:hanging="360"/>
      </w:p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3" w15:restartNumberingAfterBreak="0">
    <w:nsid w:val="31996B6E"/>
    <w:multiLevelType w:val="hybridMultilevel"/>
    <w:tmpl w:val="FF68F652"/>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3BBE3106"/>
    <w:multiLevelType w:val="hybridMultilevel"/>
    <w:tmpl w:val="489E4F44"/>
    <w:lvl w:ilvl="0" w:tplc="925E9A9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C473852"/>
    <w:multiLevelType w:val="hybridMultilevel"/>
    <w:tmpl w:val="DD3AB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D0721E"/>
    <w:multiLevelType w:val="hybridMultilevel"/>
    <w:tmpl w:val="9796D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7F1B4E"/>
    <w:multiLevelType w:val="hybridMultilevel"/>
    <w:tmpl w:val="4740DF30"/>
    <w:lvl w:ilvl="0" w:tplc="E0B4010A">
      <w:start w:val="1"/>
      <w:numFmt w:val="lowerRoman"/>
      <w:lvlText w:val="(%1)"/>
      <w:lvlJc w:val="right"/>
      <w:pPr>
        <w:ind w:left="720" w:hanging="360"/>
      </w:pPr>
      <w:rPr>
        <w:rFonts w:hint="default"/>
        <w:b w:val="0"/>
        <w:cap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0B770D7"/>
    <w:multiLevelType w:val="hybridMultilevel"/>
    <w:tmpl w:val="92F6637E"/>
    <w:lvl w:ilvl="0" w:tplc="C1DCBD3A">
      <w:start w:val="1"/>
      <w:numFmt w:val="lowerLetter"/>
      <w:lvlText w:val="(%1)"/>
      <w:lvlJc w:val="left"/>
      <w:pPr>
        <w:ind w:left="720" w:hanging="360"/>
      </w:pPr>
      <w:rPr>
        <w:rFonts w:ascii="Arial Narrow" w:eastAsia="Tahoma" w:hAnsi="Arial Narrow" w:cs="Tahoma" w:hint="default"/>
        <w:w w:val="100"/>
        <w:sz w:val="22"/>
        <w:szCs w:val="22"/>
        <w:lang w:val="en-AU" w:eastAsia="en-AU" w:bidi="en-AU"/>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3F971C5"/>
    <w:multiLevelType w:val="hybridMultilevel"/>
    <w:tmpl w:val="FF68F652"/>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445402B5"/>
    <w:multiLevelType w:val="hybridMultilevel"/>
    <w:tmpl w:val="4FFE34C2"/>
    <w:lvl w:ilvl="0" w:tplc="5F5CA384">
      <w:start w:val="1"/>
      <w:numFmt w:val="lowerLetter"/>
      <w:lvlText w:val="(%1)"/>
      <w:lvlJc w:val="left"/>
      <w:pPr>
        <w:ind w:left="720" w:hanging="360"/>
      </w:pPr>
      <w:rPr>
        <w:rFonts w:ascii="Arial Narrow" w:eastAsia="Tahoma" w:hAnsi="Arial Narrow" w:cs="Tahoma" w:hint="default"/>
        <w:w w:val="100"/>
        <w:sz w:val="22"/>
        <w:szCs w:val="22"/>
        <w:lang w:val="en-AU" w:eastAsia="en-AU" w:bidi="en-AU"/>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447B6275"/>
    <w:multiLevelType w:val="hybridMultilevel"/>
    <w:tmpl w:val="ECDC6488"/>
    <w:lvl w:ilvl="0" w:tplc="1B3632FE">
      <w:start w:val="10"/>
      <w:numFmt w:val="bullet"/>
      <w:lvlText w:val=""/>
      <w:lvlJc w:val="left"/>
      <w:pPr>
        <w:ind w:left="1440" w:hanging="72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52426FB"/>
    <w:multiLevelType w:val="hybridMultilevel"/>
    <w:tmpl w:val="FF68F652"/>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459524D7"/>
    <w:multiLevelType w:val="hybridMultilevel"/>
    <w:tmpl w:val="49B4D164"/>
    <w:lvl w:ilvl="0" w:tplc="1B3632FE">
      <w:start w:val="10"/>
      <w:numFmt w:val="bullet"/>
      <w:lvlText w:val=""/>
      <w:lvlJc w:val="left"/>
      <w:pPr>
        <w:ind w:left="1440" w:hanging="72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7AB30CE"/>
    <w:multiLevelType w:val="hybridMultilevel"/>
    <w:tmpl w:val="0DB08D8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4AAB4CB7"/>
    <w:multiLevelType w:val="hybridMultilevel"/>
    <w:tmpl w:val="79B6D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D393B0E"/>
    <w:multiLevelType w:val="hybridMultilevel"/>
    <w:tmpl w:val="8BB899B0"/>
    <w:lvl w:ilvl="0" w:tplc="1D1AB620">
      <w:start w:val="1"/>
      <w:numFmt w:val="decimal"/>
      <w:pStyle w:val="List"/>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D84091A"/>
    <w:multiLevelType w:val="hybridMultilevel"/>
    <w:tmpl w:val="FF68F652"/>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54563074"/>
    <w:multiLevelType w:val="hybridMultilevel"/>
    <w:tmpl w:val="25582AAE"/>
    <w:lvl w:ilvl="0" w:tplc="1B3632FE">
      <w:start w:val="10"/>
      <w:numFmt w:val="bullet"/>
      <w:lvlText w:val=""/>
      <w:lvlJc w:val="left"/>
      <w:pPr>
        <w:ind w:left="720" w:hanging="720"/>
      </w:pPr>
      <w:rPr>
        <w:rFonts w:ascii="Symbol" w:eastAsia="Times New Roman" w:hAnsi="Symbol" w:cs="Times New Roman"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29" w15:restartNumberingAfterBreak="0">
    <w:nsid w:val="54580A44"/>
    <w:multiLevelType w:val="hybridMultilevel"/>
    <w:tmpl w:val="BFDC0000"/>
    <w:lvl w:ilvl="0" w:tplc="6124089A">
      <w:start w:val="1"/>
      <w:numFmt w:val="lowerLetter"/>
      <w:lvlText w:val="(%1)"/>
      <w:lvlJc w:val="left"/>
      <w:pPr>
        <w:ind w:left="720" w:hanging="360"/>
      </w:pPr>
      <w:rPr>
        <w:rFonts w:ascii="Arial Narrow" w:eastAsia="Tahoma" w:hAnsi="Arial Narrow" w:cs="Tahoma" w:hint="default"/>
        <w:w w:val="100"/>
        <w:sz w:val="22"/>
        <w:szCs w:val="22"/>
        <w:lang w:val="en-AU" w:eastAsia="en-AU" w:bidi="en-AU"/>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7BF0208"/>
    <w:multiLevelType w:val="hybridMultilevel"/>
    <w:tmpl w:val="FF68F652"/>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1" w15:restartNumberingAfterBreak="0">
    <w:nsid w:val="5A44354A"/>
    <w:multiLevelType w:val="hybridMultilevel"/>
    <w:tmpl w:val="FF68F652"/>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2" w15:restartNumberingAfterBreak="0">
    <w:nsid w:val="5A6E6E77"/>
    <w:multiLevelType w:val="hybridMultilevel"/>
    <w:tmpl w:val="58529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01E1975"/>
    <w:multiLevelType w:val="hybridMultilevel"/>
    <w:tmpl w:val="FF68F652"/>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4" w15:restartNumberingAfterBreak="0">
    <w:nsid w:val="60CF3358"/>
    <w:multiLevelType w:val="hybridMultilevel"/>
    <w:tmpl w:val="FF68F652"/>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5" w15:restartNumberingAfterBreak="0">
    <w:nsid w:val="63365617"/>
    <w:multiLevelType w:val="hybridMultilevel"/>
    <w:tmpl w:val="FF68F652"/>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6" w15:restartNumberingAfterBreak="0">
    <w:nsid w:val="662D1D0D"/>
    <w:multiLevelType w:val="hybridMultilevel"/>
    <w:tmpl w:val="FF68F652"/>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15:restartNumberingAfterBreak="0">
    <w:nsid w:val="67521364"/>
    <w:multiLevelType w:val="hybridMultilevel"/>
    <w:tmpl w:val="489E4F44"/>
    <w:lvl w:ilvl="0" w:tplc="925E9A9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8111FAB"/>
    <w:multiLevelType w:val="hybridMultilevel"/>
    <w:tmpl w:val="A4D4DB76"/>
    <w:lvl w:ilvl="0" w:tplc="1B3632FE">
      <w:start w:val="10"/>
      <w:numFmt w:val="bullet"/>
      <w:lvlText w:val=""/>
      <w:lvlJc w:val="left"/>
      <w:pPr>
        <w:ind w:left="2160" w:hanging="720"/>
      </w:pPr>
      <w:rPr>
        <w:rFonts w:ascii="Symbol" w:eastAsia="Times New Roman" w:hAnsi="Symbol"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9" w15:restartNumberingAfterBreak="0">
    <w:nsid w:val="69801533"/>
    <w:multiLevelType w:val="hybridMultilevel"/>
    <w:tmpl w:val="FF68F652"/>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0" w15:restartNumberingAfterBreak="0">
    <w:nsid w:val="69CD35D9"/>
    <w:multiLevelType w:val="hybridMultilevel"/>
    <w:tmpl w:val="FA3468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F600E58"/>
    <w:multiLevelType w:val="hybridMultilevel"/>
    <w:tmpl w:val="FE7A1C80"/>
    <w:lvl w:ilvl="0" w:tplc="1B3632FE">
      <w:start w:val="10"/>
      <w:numFmt w:val="bullet"/>
      <w:lvlText w:val=""/>
      <w:lvlJc w:val="left"/>
      <w:pPr>
        <w:ind w:left="720" w:hanging="720"/>
      </w:pPr>
      <w:rPr>
        <w:rFonts w:ascii="Symbol" w:eastAsia="Times New Roman" w:hAnsi="Symbol" w:cs="Times New Roman"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42" w15:restartNumberingAfterBreak="0">
    <w:nsid w:val="74983F84"/>
    <w:multiLevelType w:val="hybridMultilevel"/>
    <w:tmpl w:val="EDA8C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4BA4917"/>
    <w:multiLevelType w:val="hybridMultilevel"/>
    <w:tmpl w:val="489E4F44"/>
    <w:lvl w:ilvl="0" w:tplc="925E9A9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4E24384"/>
    <w:multiLevelType w:val="hybridMultilevel"/>
    <w:tmpl w:val="FF68F652"/>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5" w15:restartNumberingAfterBreak="0">
    <w:nsid w:val="74EB3122"/>
    <w:multiLevelType w:val="hybridMultilevel"/>
    <w:tmpl w:val="FF68F652"/>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6" w15:restartNumberingAfterBreak="0">
    <w:nsid w:val="777C1757"/>
    <w:multiLevelType w:val="hybridMultilevel"/>
    <w:tmpl w:val="1048DB1C"/>
    <w:lvl w:ilvl="0" w:tplc="54AA4F0E">
      <w:numFmt w:val="bullet"/>
      <w:pStyle w:val="Bullet"/>
      <w:lvlText w:val="•"/>
      <w:lvlJc w:val="left"/>
      <w:pPr>
        <w:ind w:left="720" w:hanging="360"/>
      </w:pPr>
      <w:rPr>
        <w:rFonts w:ascii="Arial" w:eastAsia="Times New Roman"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789F48E8"/>
    <w:multiLevelType w:val="hybridMultilevel"/>
    <w:tmpl w:val="8368A7A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8" w15:restartNumberingAfterBreak="0">
    <w:nsid w:val="79F87271"/>
    <w:multiLevelType w:val="hybridMultilevel"/>
    <w:tmpl w:val="CFF8D554"/>
    <w:lvl w:ilvl="0" w:tplc="9794861E">
      <w:start w:val="1"/>
      <w:numFmt w:val="lowerLetter"/>
      <w:lvlText w:val="(%1)"/>
      <w:lvlJc w:val="left"/>
      <w:pPr>
        <w:ind w:left="720" w:hanging="360"/>
      </w:pPr>
      <w:rPr>
        <w:rFonts w:ascii="Arial Narrow" w:eastAsia="Tahoma" w:hAnsi="Arial Narrow" w:cs="Tahoma" w:hint="default"/>
        <w:w w:val="100"/>
        <w:sz w:val="22"/>
        <w:szCs w:val="22"/>
        <w:lang w:val="en-AU" w:eastAsia="en-AU" w:bidi="en-AU"/>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9" w15:restartNumberingAfterBreak="0">
    <w:nsid w:val="7A0F607E"/>
    <w:multiLevelType w:val="multilevel"/>
    <w:tmpl w:val="28D03C40"/>
    <w:lvl w:ilvl="0">
      <w:start w:val="1"/>
      <w:numFmt w:val="decimal"/>
      <w:lvlText w:val="%1."/>
      <w:lvlJc w:val="left"/>
      <w:pPr>
        <w:tabs>
          <w:tab w:val="num" w:pos="1209"/>
        </w:tabs>
        <w:ind w:left="500"/>
      </w:pPr>
      <w:rPr>
        <w:rFonts w:cs="Times New Roman" w:hint="default"/>
      </w:rPr>
    </w:lvl>
    <w:lvl w:ilvl="1">
      <w:start w:val="1"/>
      <w:numFmt w:val="decimal"/>
      <w:lvlText w:val="%1.%2"/>
      <w:lvlJc w:val="left"/>
      <w:pPr>
        <w:tabs>
          <w:tab w:val="num" w:pos="709"/>
        </w:tabs>
      </w:pPr>
      <w:rPr>
        <w:rFonts w:cs="Times New Roman" w:hint="default"/>
      </w:rPr>
    </w:lvl>
    <w:lvl w:ilvl="2">
      <w:start w:val="1"/>
      <w:numFmt w:val="decimal"/>
      <w:lvlText w:val="%1.%2.%3"/>
      <w:lvlJc w:val="left"/>
      <w:pPr>
        <w:tabs>
          <w:tab w:val="num" w:pos="709"/>
        </w:tabs>
      </w:pPr>
      <w:rPr>
        <w:rFonts w:cs="Times New Roman"/>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709"/>
        </w:tabs>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083"/>
        </w:tabs>
        <w:ind w:left="1083"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50" w15:restartNumberingAfterBreak="0">
    <w:nsid w:val="7E332F00"/>
    <w:multiLevelType w:val="hybridMultilevel"/>
    <w:tmpl w:val="FF68F652"/>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1" w15:restartNumberingAfterBreak="0">
    <w:nsid w:val="7E6C3EB8"/>
    <w:multiLevelType w:val="multilevel"/>
    <w:tmpl w:val="72BE3BA6"/>
    <w:lvl w:ilvl="0">
      <w:start w:val="1"/>
      <w:numFmt w:val="decimal"/>
      <w:lvlText w:val="%1"/>
      <w:lvlJc w:val="left"/>
      <w:pPr>
        <w:ind w:left="624" w:hanging="624"/>
      </w:pPr>
      <w:rPr>
        <w:rFonts w:hint="default"/>
        <w:sz w:val="32"/>
        <w:szCs w:val="32"/>
      </w:rPr>
    </w:lvl>
    <w:lvl w:ilvl="1">
      <w:start w:val="1"/>
      <w:numFmt w:val="decimal"/>
      <w:lvlText w:val="%1.%2"/>
      <w:lvlJc w:val="left"/>
      <w:pPr>
        <w:ind w:left="624" w:hanging="62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num w:numId="1" w16cid:durableId="1287273687">
    <w:abstractNumId w:val="46"/>
  </w:num>
  <w:num w:numId="2" w16cid:durableId="2046976059">
    <w:abstractNumId w:val="26"/>
  </w:num>
  <w:num w:numId="3" w16cid:durableId="514225520">
    <w:abstractNumId w:val="0"/>
  </w:num>
  <w:num w:numId="4" w16cid:durableId="1892886664">
    <w:abstractNumId w:val="24"/>
  </w:num>
  <w:num w:numId="5" w16cid:durableId="2032106160">
    <w:abstractNumId w:val="47"/>
  </w:num>
  <w:num w:numId="6" w16cid:durableId="1639914296">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54776916">
    <w:abstractNumId w:val="30"/>
  </w:num>
  <w:num w:numId="8" w16cid:durableId="1181698103">
    <w:abstractNumId w:val="6"/>
  </w:num>
  <w:num w:numId="9" w16cid:durableId="2105417792">
    <w:abstractNumId w:val="7"/>
  </w:num>
  <w:num w:numId="10" w16cid:durableId="1774283105">
    <w:abstractNumId w:val="36"/>
  </w:num>
  <w:num w:numId="11" w16cid:durableId="2022927321">
    <w:abstractNumId w:val="10"/>
  </w:num>
  <w:num w:numId="12" w16cid:durableId="764573862">
    <w:abstractNumId w:val="4"/>
  </w:num>
  <w:num w:numId="13" w16cid:durableId="1236747123">
    <w:abstractNumId w:val="19"/>
  </w:num>
  <w:num w:numId="14" w16cid:durableId="1294481012">
    <w:abstractNumId w:val="27"/>
  </w:num>
  <w:num w:numId="15" w16cid:durableId="869029951">
    <w:abstractNumId w:val="39"/>
  </w:num>
  <w:num w:numId="16" w16cid:durableId="593629963">
    <w:abstractNumId w:val="14"/>
  </w:num>
  <w:num w:numId="17" w16cid:durableId="796144295">
    <w:abstractNumId w:val="43"/>
  </w:num>
  <w:num w:numId="18" w16cid:durableId="1881823524">
    <w:abstractNumId w:val="37"/>
  </w:num>
  <w:num w:numId="19" w16cid:durableId="49545822">
    <w:abstractNumId w:val="35"/>
  </w:num>
  <w:num w:numId="20" w16cid:durableId="2069766787">
    <w:abstractNumId w:val="31"/>
  </w:num>
  <w:num w:numId="21" w16cid:durableId="588738464">
    <w:abstractNumId w:val="3"/>
  </w:num>
  <w:num w:numId="22" w16cid:durableId="193227531">
    <w:abstractNumId w:val="22"/>
  </w:num>
  <w:num w:numId="23" w16cid:durableId="1101879928">
    <w:abstractNumId w:val="34"/>
  </w:num>
  <w:num w:numId="24" w16cid:durableId="1851948698">
    <w:abstractNumId w:val="8"/>
  </w:num>
  <w:num w:numId="25" w16cid:durableId="851381187">
    <w:abstractNumId w:val="50"/>
  </w:num>
  <w:num w:numId="26" w16cid:durableId="1750931443">
    <w:abstractNumId w:val="33"/>
  </w:num>
  <w:num w:numId="27" w16cid:durableId="1174371772">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35909922">
    <w:abstractNumId w:val="48"/>
  </w:num>
  <w:num w:numId="29" w16cid:durableId="1141381963">
    <w:abstractNumId w:val="29"/>
  </w:num>
  <w:num w:numId="30" w16cid:durableId="908266369">
    <w:abstractNumId w:val="20"/>
  </w:num>
  <w:num w:numId="31" w16cid:durableId="1969310557">
    <w:abstractNumId w:val="17"/>
  </w:num>
  <w:num w:numId="32" w16cid:durableId="1642612638">
    <w:abstractNumId w:val="18"/>
  </w:num>
  <w:num w:numId="33" w16cid:durableId="1022778380">
    <w:abstractNumId w:val="13"/>
  </w:num>
  <w:num w:numId="34" w16cid:durableId="2137793885">
    <w:abstractNumId w:val="44"/>
  </w:num>
  <w:num w:numId="35" w16cid:durableId="445318830">
    <w:abstractNumId w:val="45"/>
  </w:num>
  <w:num w:numId="36" w16cid:durableId="2122528712">
    <w:abstractNumId w:val="12"/>
  </w:num>
  <w:num w:numId="37" w16cid:durableId="2005164238">
    <w:abstractNumId w:val="38"/>
  </w:num>
  <w:num w:numId="38" w16cid:durableId="789393">
    <w:abstractNumId w:val="41"/>
  </w:num>
  <w:num w:numId="39" w16cid:durableId="1634484008">
    <w:abstractNumId w:val="9"/>
  </w:num>
  <w:num w:numId="40" w16cid:durableId="1808471765">
    <w:abstractNumId w:val="5"/>
  </w:num>
  <w:num w:numId="41" w16cid:durableId="1852916831">
    <w:abstractNumId w:val="21"/>
  </w:num>
  <w:num w:numId="42" w16cid:durableId="536893263">
    <w:abstractNumId w:val="23"/>
  </w:num>
  <w:num w:numId="43" w16cid:durableId="93793084">
    <w:abstractNumId w:val="28"/>
  </w:num>
  <w:num w:numId="44" w16cid:durableId="327179199">
    <w:abstractNumId w:val="2"/>
  </w:num>
  <w:num w:numId="45" w16cid:durableId="941185701">
    <w:abstractNumId w:val="11"/>
  </w:num>
  <w:num w:numId="46" w16cid:durableId="1844346823">
    <w:abstractNumId w:val="15"/>
  </w:num>
  <w:num w:numId="47" w16cid:durableId="724529475">
    <w:abstractNumId w:val="40"/>
  </w:num>
  <w:num w:numId="48" w16cid:durableId="407272852">
    <w:abstractNumId w:val="42"/>
  </w:num>
  <w:num w:numId="49" w16cid:durableId="842278389">
    <w:abstractNumId w:val="32"/>
  </w:num>
  <w:num w:numId="50" w16cid:durableId="1555972075">
    <w:abstractNumId w:val="25"/>
  </w:num>
  <w:num w:numId="51" w16cid:durableId="552814644">
    <w:abstractNumId w:val="16"/>
  </w:num>
  <w:num w:numId="52" w16cid:durableId="1077173210">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Q1NTYxNTYzMjU2MDVX0lEKTi0uzszPAykwNK4FACCUcyAtAAAA"/>
  </w:docVars>
  <w:rsids>
    <w:rsidRoot w:val="00650C6E"/>
    <w:rsid w:val="00000519"/>
    <w:rsid w:val="0000139B"/>
    <w:rsid w:val="0000619C"/>
    <w:rsid w:val="0000744B"/>
    <w:rsid w:val="00013FA3"/>
    <w:rsid w:val="000153C0"/>
    <w:rsid w:val="000159AE"/>
    <w:rsid w:val="00015EE0"/>
    <w:rsid w:val="00016F1D"/>
    <w:rsid w:val="000218DF"/>
    <w:rsid w:val="0003443C"/>
    <w:rsid w:val="00037636"/>
    <w:rsid w:val="00040995"/>
    <w:rsid w:val="0004142B"/>
    <w:rsid w:val="00042F6C"/>
    <w:rsid w:val="000475D8"/>
    <w:rsid w:val="00050D83"/>
    <w:rsid w:val="00050E2A"/>
    <w:rsid w:val="0005292C"/>
    <w:rsid w:val="00052952"/>
    <w:rsid w:val="00053250"/>
    <w:rsid w:val="000537FF"/>
    <w:rsid w:val="00053AC0"/>
    <w:rsid w:val="00054949"/>
    <w:rsid w:val="00057A06"/>
    <w:rsid w:val="00060291"/>
    <w:rsid w:val="00060AE5"/>
    <w:rsid w:val="00060B44"/>
    <w:rsid w:val="00061A2A"/>
    <w:rsid w:val="00061FA6"/>
    <w:rsid w:val="00065749"/>
    <w:rsid w:val="000657E7"/>
    <w:rsid w:val="00065CFB"/>
    <w:rsid w:val="0006705A"/>
    <w:rsid w:val="000708ED"/>
    <w:rsid w:val="00076813"/>
    <w:rsid w:val="00076833"/>
    <w:rsid w:val="00077485"/>
    <w:rsid w:val="00080458"/>
    <w:rsid w:val="0008173B"/>
    <w:rsid w:val="0008248D"/>
    <w:rsid w:val="00084A4A"/>
    <w:rsid w:val="0009548B"/>
    <w:rsid w:val="00096938"/>
    <w:rsid w:val="00096E10"/>
    <w:rsid w:val="000A27ED"/>
    <w:rsid w:val="000A34A8"/>
    <w:rsid w:val="000A4BAA"/>
    <w:rsid w:val="000A4C9F"/>
    <w:rsid w:val="000B0DF8"/>
    <w:rsid w:val="000B1E39"/>
    <w:rsid w:val="000B2BAA"/>
    <w:rsid w:val="000B3BC1"/>
    <w:rsid w:val="000B3F31"/>
    <w:rsid w:val="000B4F9F"/>
    <w:rsid w:val="000B542B"/>
    <w:rsid w:val="000B638F"/>
    <w:rsid w:val="000B7428"/>
    <w:rsid w:val="000B766C"/>
    <w:rsid w:val="000C00E2"/>
    <w:rsid w:val="000C11DB"/>
    <w:rsid w:val="000C1D0E"/>
    <w:rsid w:val="000C2687"/>
    <w:rsid w:val="000C41EC"/>
    <w:rsid w:val="000C4448"/>
    <w:rsid w:val="000C619E"/>
    <w:rsid w:val="000D1C11"/>
    <w:rsid w:val="000D3EC5"/>
    <w:rsid w:val="000E0D47"/>
    <w:rsid w:val="000E7818"/>
    <w:rsid w:val="000E7A1C"/>
    <w:rsid w:val="000F0552"/>
    <w:rsid w:val="000F1B8F"/>
    <w:rsid w:val="000F2410"/>
    <w:rsid w:val="000F403A"/>
    <w:rsid w:val="000F4A22"/>
    <w:rsid w:val="000F50C2"/>
    <w:rsid w:val="000F5215"/>
    <w:rsid w:val="000F6956"/>
    <w:rsid w:val="0010266B"/>
    <w:rsid w:val="00103411"/>
    <w:rsid w:val="00103D53"/>
    <w:rsid w:val="00106E82"/>
    <w:rsid w:val="001105DA"/>
    <w:rsid w:val="00113C79"/>
    <w:rsid w:val="00117593"/>
    <w:rsid w:val="00121BFC"/>
    <w:rsid w:val="00121E21"/>
    <w:rsid w:val="001220FB"/>
    <w:rsid w:val="00123559"/>
    <w:rsid w:val="001235AE"/>
    <w:rsid w:val="00124357"/>
    <w:rsid w:val="001246B9"/>
    <w:rsid w:val="001264C3"/>
    <w:rsid w:val="001273F5"/>
    <w:rsid w:val="001306D8"/>
    <w:rsid w:val="0013183A"/>
    <w:rsid w:val="00131ABA"/>
    <w:rsid w:val="00131BBF"/>
    <w:rsid w:val="00132877"/>
    <w:rsid w:val="001338C3"/>
    <w:rsid w:val="00142094"/>
    <w:rsid w:val="001422FB"/>
    <w:rsid w:val="0014579B"/>
    <w:rsid w:val="00147487"/>
    <w:rsid w:val="00147768"/>
    <w:rsid w:val="00152C58"/>
    <w:rsid w:val="00152CAC"/>
    <w:rsid w:val="00155832"/>
    <w:rsid w:val="0015616B"/>
    <w:rsid w:val="00160484"/>
    <w:rsid w:val="00161875"/>
    <w:rsid w:val="00167816"/>
    <w:rsid w:val="001722E1"/>
    <w:rsid w:val="00173F36"/>
    <w:rsid w:val="001742A8"/>
    <w:rsid w:val="0017465F"/>
    <w:rsid w:val="00174B0A"/>
    <w:rsid w:val="00175A07"/>
    <w:rsid w:val="00175DA6"/>
    <w:rsid w:val="001801E4"/>
    <w:rsid w:val="00182C95"/>
    <w:rsid w:val="001853D8"/>
    <w:rsid w:val="00186CC0"/>
    <w:rsid w:val="001872E0"/>
    <w:rsid w:val="00187CC9"/>
    <w:rsid w:val="00194804"/>
    <w:rsid w:val="00194A8D"/>
    <w:rsid w:val="00194D2E"/>
    <w:rsid w:val="00195F1E"/>
    <w:rsid w:val="00196774"/>
    <w:rsid w:val="00196E93"/>
    <w:rsid w:val="00197250"/>
    <w:rsid w:val="00197C74"/>
    <w:rsid w:val="001A0DE7"/>
    <w:rsid w:val="001A2C9F"/>
    <w:rsid w:val="001A363A"/>
    <w:rsid w:val="001A46AB"/>
    <w:rsid w:val="001A54EA"/>
    <w:rsid w:val="001A5ACF"/>
    <w:rsid w:val="001B331F"/>
    <w:rsid w:val="001B375B"/>
    <w:rsid w:val="001B4390"/>
    <w:rsid w:val="001B446D"/>
    <w:rsid w:val="001C0634"/>
    <w:rsid w:val="001C19ED"/>
    <w:rsid w:val="001C355E"/>
    <w:rsid w:val="001C515C"/>
    <w:rsid w:val="001C5B23"/>
    <w:rsid w:val="001C638F"/>
    <w:rsid w:val="001C6D67"/>
    <w:rsid w:val="001D11EF"/>
    <w:rsid w:val="001D1AC8"/>
    <w:rsid w:val="001D1C2E"/>
    <w:rsid w:val="001D74EE"/>
    <w:rsid w:val="001E0806"/>
    <w:rsid w:val="001E0AFB"/>
    <w:rsid w:val="001E0B45"/>
    <w:rsid w:val="001E1B05"/>
    <w:rsid w:val="001E299B"/>
    <w:rsid w:val="001E4FB3"/>
    <w:rsid w:val="001E60B9"/>
    <w:rsid w:val="001E618C"/>
    <w:rsid w:val="001F105C"/>
    <w:rsid w:val="001F21DD"/>
    <w:rsid w:val="001F7477"/>
    <w:rsid w:val="001F7523"/>
    <w:rsid w:val="001F769D"/>
    <w:rsid w:val="001F7803"/>
    <w:rsid w:val="002008C2"/>
    <w:rsid w:val="00200E6B"/>
    <w:rsid w:val="00203209"/>
    <w:rsid w:val="002058FD"/>
    <w:rsid w:val="00205BCF"/>
    <w:rsid w:val="00206CA7"/>
    <w:rsid w:val="00206E83"/>
    <w:rsid w:val="0020735E"/>
    <w:rsid w:val="00207A65"/>
    <w:rsid w:val="00210783"/>
    <w:rsid w:val="00211F25"/>
    <w:rsid w:val="002128E8"/>
    <w:rsid w:val="00213FF6"/>
    <w:rsid w:val="002146D4"/>
    <w:rsid w:val="00216358"/>
    <w:rsid w:val="00217244"/>
    <w:rsid w:val="00217DB8"/>
    <w:rsid w:val="00220657"/>
    <w:rsid w:val="00220967"/>
    <w:rsid w:val="00222590"/>
    <w:rsid w:val="0022264A"/>
    <w:rsid w:val="00225C0F"/>
    <w:rsid w:val="00225DF2"/>
    <w:rsid w:val="00225E7F"/>
    <w:rsid w:val="002270F6"/>
    <w:rsid w:val="00227F95"/>
    <w:rsid w:val="00230178"/>
    <w:rsid w:val="00231869"/>
    <w:rsid w:val="00231FA7"/>
    <w:rsid w:val="00233DD0"/>
    <w:rsid w:val="00234048"/>
    <w:rsid w:val="00234381"/>
    <w:rsid w:val="0023464E"/>
    <w:rsid w:val="00234895"/>
    <w:rsid w:val="00235822"/>
    <w:rsid w:val="0023599D"/>
    <w:rsid w:val="002379BC"/>
    <w:rsid w:val="00237FCE"/>
    <w:rsid w:val="0024232F"/>
    <w:rsid w:val="00242F19"/>
    <w:rsid w:val="00244418"/>
    <w:rsid w:val="00245EF0"/>
    <w:rsid w:val="002510E7"/>
    <w:rsid w:val="0025369B"/>
    <w:rsid w:val="00254E75"/>
    <w:rsid w:val="00255362"/>
    <w:rsid w:val="00261EC8"/>
    <w:rsid w:val="00262C7A"/>
    <w:rsid w:val="00265C8F"/>
    <w:rsid w:val="00266290"/>
    <w:rsid w:val="00266697"/>
    <w:rsid w:val="00266B12"/>
    <w:rsid w:val="00271188"/>
    <w:rsid w:val="00274025"/>
    <w:rsid w:val="0027426F"/>
    <w:rsid w:val="00275732"/>
    <w:rsid w:val="0027578E"/>
    <w:rsid w:val="0027613F"/>
    <w:rsid w:val="002773FE"/>
    <w:rsid w:val="00277622"/>
    <w:rsid w:val="002817E8"/>
    <w:rsid w:val="00281939"/>
    <w:rsid w:val="00281C80"/>
    <w:rsid w:val="002838DA"/>
    <w:rsid w:val="002859A3"/>
    <w:rsid w:val="00292F42"/>
    <w:rsid w:val="00293E66"/>
    <w:rsid w:val="002945FF"/>
    <w:rsid w:val="00296108"/>
    <w:rsid w:val="002A26DF"/>
    <w:rsid w:val="002A27E8"/>
    <w:rsid w:val="002A5565"/>
    <w:rsid w:val="002A6669"/>
    <w:rsid w:val="002B040E"/>
    <w:rsid w:val="002B3216"/>
    <w:rsid w:val="002B556A"/>
    <w:rsid w:val="002B5A65"/>
    <w:rsid w:val="002B7254"/>
    <w:rsid w:val="002B7B4E"/>
    <w:rsid w:val="002C0462"/>
    <w:rsid w:val="002C1B99"/>
    <w:rsid w:val="002C2581"/>
    <w:rsid w:val="002C3848"/>
    <w:rsid w:val="002C3FC1"/>
    <w:rsid w:val="002C44F8"/>
    <w:rsid w:val="002C5911"/>
    <w:rsid w:val="002C5E88"/>
    <w:rsid w:val="002D5334"/>
    <w:rsid w:val="002D794C"/>
    <w:rsid w:val="002E14C5"/>
    <w:rsid w:val="002E4847"/>
    <w:rsid w:val="002E72D9"/>
    <w:rsid w:val="002F1D2C"/>
    <w:rsid w:val="002F2ED9"/>
    <w:rsid w:val="002F3302"/>
    <w:rsid w:val="002F335A"/>
    <w:rsid w:val="002F4CE8"/>
    <w:rsid w:val="002F50F6"/>
    <w:rsid w:val="002F63CB"/>
    <w:rsid w:val="003000EB"/>
    <w:rsid w:val="003008C9"/>
    <w:rsid w:val="00303A9F"/>
    <w:rsid w:val="003042B5"/>
    <w:rsid w:val="003044FA"/>
    <w:rsid w:val="003052C1"/>
    <w:rsid w:val="00306133"/>
    <w:rsid w:val="00307658"/>
    <w:rsid w:val="00310A22"/>
    <w:rsid w:val="00313C1F"/>
    <w:rsid w:val="00313F59"/>
    <w:rsid w:val="0031522F"/>
    <w:rsid w:val="0031529A"/>
    <w:rsid w:val="003163BF"/>
    <w:rsid w:val="00316590"/>
    <w:rsid w:val="00317304"/>
    <w:rsid w:val="00320A56"/>
    <w:rsid w:val="003211CE"/>
    <w:rsid w:val="00321C9D"/>
    <w:rsid w:val="003220D8"/>
    <w:rsid w:val="003221F9"/>
    <w:rsid w:val="0032271B"/>
    <w:rsid w:val="0032687C"/>
    <w:rsid w:val="00326D0A"/>
    <w:rsid w:val="00327115"/>
    <w:rsid w:val="00327A68"/>
    <w:rsid w:val="0033056D"/>
    <w:rsid w:val="00330EE6"/>
    <w:rsid w:val="00331818"/>
    <w:rsid w:val="00331894"/>
    <w:rsid w:val="003321D5"/>
    <w:rsid w:val="00333533"/>
    <w:rsid w:val="00336743"/>
    <w:rsid w:val="00340DE4"/>
    <w:rsid w:val="0035454D"/>
    <w:rsid w:val="00354758"/>
    <w:rsid w:val="00355267"/>
    <w:rsid w:val="00355B99"/>
    <w:rsid w:val="00357022"/>
    <w:rsid w:val="00357C85"/>
    <w:rsid w:val="0036156B"/>
    <w:rsid w:val="00365D92"/>
    <w:rsid w:val="00366336"/>
    <w:rsid w:val="003663D5"/>
    <w:rsid w:val="003711B2"/>
    <w:rsid w:val="0037194B"/>
    <w:rsid w:val="00373320"/>
    <w:rsid w:val="0037558A"/>
    <w:rsid w:val="00375628"/>
    <w:rsid w:val="00376A2C"/>
    <w:rsid w:val="00377CC4"/>
    <w:rsid w:val="00380C4C"/>
    <w:rsid w:val="00382C66"/>
    <w:rsid w:val="00390B99"/>
    <w:rsid w:val="00392B12"/>
    <w:rsid w:val="003946B8"/>
    <w:rsid w:val="003962A2"/>
    <w:rsid w:val="003A0BEA"/>
    <w:rsid w:val="003A0D4C"/>
    <w:rsid w:val="003A1CCA"/>
    <w:rsid w:val="003A2E8F"/>
    <w:rsid w:val="003A3933"/>
    <w:rsid w:val="003A4D58"/>
    <w:rsid w:val="003A56F3"/>
    <w:rsid w:val="003A7555"/>
    <w:rsid w:val="003B001C"/>
    <w:rsid w:val="003B1D0A"/>
    <w:rsid w:val="003B1DC6"/>
    <w:rsid w:val="003B48C3"/>
    <w:rsid w:val="003B5607"/>
    <w:rsid w:val="003B5A97"/>
    <w:rsid w:val="003B7DB0"/>
    <w:rsid w:val="003C0022"/>
    <w:rsid w:val="003C01A4"/>
    <w:rsid w:val="003C107C"/>
    <w:rsid w:val="003C373B"/>
    <w:rsid w:val="003C6001"/>
    <w:rsid w:val="003C7810"/>
    <w:rsid w:val="003D1838"/>
    <w:rsid w:val="003D49D0"/>
    <w:rsid w:val="003D4EBE"/>
    <w:rsid w:val="003D5508"/>
    <w:rsid w:val="003E0677"/>
    <w:rsid w:val="003E1AA2"/>
    <w:rsid w:val="003E214D"/>
    <w:rsid w:val="003E5BA5"/>
    <w:rsid w:val="003E70D0"/>
    <w:rsid w:val="003E79E6"/>
    <w:rsid w:val="003F280F"/>
    <w:rsid w:val="003F28F9"/>
    <w:rsid w:val="003F2FC4"/>
    <w:rsid w:val="003F5A65"/>
    <w:rsid w:val="004008F4"/>
    <w:rsid w:val="00401637"/>
    <w:rsid w:val="00401C32"/>
    <w:rsid w:val="0040266A"/>
    <w:rsid w:val="0040455E"/>
    <w:rsid w:val="00406A8D"/>
    <w:rsid w:val="00407F62"/>
    <w:rsid w:val="00407FA4"/>
    <w:rsid w:val="00410C16"/>
    <w:rsid w:val="00411AF1"/>
    <w:rsid w:val="0041236A"/>
    <w:rsid w:val="00412D2F"/>
    <w:rsid w:val="00413474"/>
    <w:rsid w:val="004140B9"/>
    <w:rsid w:val="00415558"/>
    <w:rsid w:val="00415DE6"/>
    <w:rsid w:val="004166E7"/>
    <w:rsid w:val="00420483"/>
    <w:rsid w:val="00421155"/>
    <w:rsid w:val="004214FB"/>
    <w:rsid w:val="00421777"/>
    <w:rsid w:val="00422C71"/>
    <w:rsid w:val="00423B03"/>
    <w:rsid w:val="004250A2"/>
    <w:rsid w:val="004261E2"/>
    <w:rsid w:val="00426242"/>
    <w:rsid w:val="00426690"/>
    <w:rsid w:val="00426C65"/>
    <w:rsid w:val="00430EDD"/>
    <w:rsid w:val="00431142"/>
    <w:rsid w:val="004329DE"/>
    <w:rsid w:val="00436914"/>
    <w:rsid w:val="00440533"/>
    <w:rsid w:val="00445C96"/>
    <w:rsid w:val="00445FA1"/>
    <w:rsid w:val="00445FA4"/>
    <w:rsid w:val="004461E4"/>
    <w:rsid w:val="00446E29"/>
    <w:rsid w:val="004473B8"/>
    <w:rsid w:val="00452CA0"/>
    <w:rsid w:val="00460A54"/>
    <w:rsid w:val="0046228C"/>
    <w:rsid w:val="00462745"/>
    <w:rsid w:val="00463744"/>
    <w:rsid w:val="0046381A"/>
    <w:rsid w:val="00465840"/>
    <w:rsid w:val="00466C56"/>
    <w:rsid w:val="004677C3"/>
    <w:rsid w:val="00467EFB"/>
    <w:rsid w:val="0047015E"/>
    <w:rsid w:val="00470FC9"/>
    <w:rsid w:val="004722EF"/>
    <w:rsid w:val="00473B29"/>
    <w:rsid w:val="00475E8F"/>
    <w:rsid w:val="00475EE1"/>
    <w:rsid w:val="00477169"/>
    <w:rsid w:val="004773AF"/>
    <w:rsid w:val="004801F4"/>
    <w:rsid w:val="004806A4"/>
    <w:rsid w:val="00480942"/>
    <w:rsid w:val="00480964"/>
    <w:rsid w:val="00482A41"/>
    <w:rsid w:val="00485BA3"/>
    <w:rsid w:val="0048722E"/>
    <w:rsid w:val="00493DE2"/>
    <w:rsid w:val="004953C6"/>
    <w:rsid w:val="0049572F"/>
    <w:rsid w:val="00496BE5"/>
    <w:rsid w:val="004A0185"/>
    <w:rsid w:val="004A1624"/>
    <w:rsid w:val="004A1B92"/>
    <w:rsid w:val="004A4E12"/>
    <w:rsid w:val="004A6D17"/>
    <w:rsid w:val="004B095C"/>
    <w:rsid w:val="004B371C"/>
    <w:rsid w:val="004B4D8B"/>
    <w:rsid w:val="004B5DC1"/>
    <w:rsid w:val="004B69D6"/>
    <w:rsid w:val="004C17D1"/>
    <w:rsid w:val="004C3E96"/>
    <w:rsid w:val="004C7A0C"/>
    <w:rsid w:val="004D0D50"/>
    <w:rsid w:val="004D14D3"/>
    <w:rsid w:val="004D1972"/>
    <w:rsid w:val="004D45A3"/>
    <w:rsid w:val="004D4A6E"/>
    <w:rsid w:val="004D5ABB"/>
    <w:rsid w:val="004D5C65"/>
    <w:rsid w:val="004D66AA"/>
    <w:rsid w:val="004E07EC"/>
    <w:rsid w:val="004E3971"/>
    <w:rsid w:val="004E4410"/>
    <w:rsid w:val="004F0889"/>
    <w:rsid w:val="004F1B78"/>
    <w:rsid w:val="004F214E"/>
    <w:rsid w:val="004F25A1"/>
    <w:rsid w:val="004F33AA"/>
    <w:rsid w:val="004F4D69"/>
    <w:rsid w:val="004F76FA"/>
    <w:rsid w:val="005019B1"/>
    <w:rsid w:val="00501A63"/>
    <w:rsid w:val="00501C03"/>
    <w:rsid w:val="005027AA"/>
    <w:rsid w:val="0050630C"/>
    <w:rsid w:val="0050715E"/>
    <w:rsid w:val="005122DA"/>
    <w:rsid w:val="00512D30"/>
    <w:rsid w:val="00513021"/>
    <w:rsid w:val="00513878"/>
    <w:rsid w:val="00513A49"/>
    <w:rsid w:val="005167B0"/>
    <w:rsid w:val="005203CB"/>
    <w:rsid w:val="00520704"/>
    <w:rsid w:val="005207F5"/>
    <w:rsid w:val="00523DA3"/>
    <w:rsid w:val="00524344"/>
    <w:rsid w:val="00525344"/>
    <w:rsid w:val="0052674F"/>
    <w:rsid w:val="00530601"/>
    <w:rsid w:val="00535427"/>
    <w:rsid w:val="00537E75"/>
    <w:rsid w:val="00537FDA"/>
    <w:rsid w:val="00541746"/>
    <w:rsid w:val="005420E0"/>
    <w:rsid w:val="0054348A"/>
    <w:rsid w:val="00543693"/>
    <w:rsid w:val="00544A24"/>
    <w:rsid w:val="00546583"/>
    <w:rsid w:val="005469F5"/>
    <w:rsid w:val="0054714C"/>
    <w:rsid w:val="005471E8"/>
    <w:rsid w:val="00547B66"/>
    <w:rsid w:val="00547CA2"/>
    <w:rsid w:val="005532DB"/>
    <w:rsid w:val="00553703"/>
    <w:rsid w:val="005543AF"/>
    <w:rsid w:val="0055550D"/>
    <w:rsid w:val="0055580F"/>
    <w:rsid w:val="00560816"/>
    <w:rsid w:val="005610A8"/>
    <w:rsid w:val="00561752"/>
    <w:rsid w:val="00561CC0"/>
    <w:rsid w:val="00562D5B"/>
    <w:rsid w:val="0056566B"/>
    <w:rsid w:val="0057015F"/>
    <w:rsid w:val="00572B2E"/>
    <w:rsid w:val="00572C4D"/>
    <w:rsid w:val="0057390E"/>
    <w:rsid w:val="00577BF1"/>
    <w:rsid w:val="00582DD0"/>
    <w:rsid w:val="0058399F"/>
    <w:rsid w:val="00585E45"/>
    <w:rsid w:val="005861D5"/>
    <w:rsid w:val="005915BF"/>
    <w:rsid w:val="00592B0B"/>
    <w:rsid w:val="00594073"/>
    <w:rsid w:val="005942BA"/>
    <w:rsid w:val="00594546"/>
    <w:rsid w:val="00594805"/>
    <w:rsid w:val="00595E67"/>
    <w:rsid w:val="005A0F11"/>
    <w:rsid w:val="005A1538"/>
    <w:rsid w:val="005A15A3"/>
    <w:rsid w:val="005A4808"/>
    <w:rsid w:val="005A62FC"/>
    <w:rsid w:val="005A6BC8"/>
    <w:rsid w:val="005A6CB0"/>
    <w:rsid w:val="005B000B"/>
    <w:rsid w:val="005B4130"/>
    <w:rsid w:val="005B4520"/>
    <w:rsid w:val="005B50C6"/>
    <w:rsid w:val="005B52C6"/>
    <w:rsid w:val="005C02F7"/>
    <w:rsid w:val="005C2796"/>
    <w:rsid w:val="005C61C2"/>
    <w:rsid w:val="005D11E7"/>
    <w:rsid w:val="005D51F4"/>
    <w:rsid w:val="005D7FB8"/>
    <w:rsid w:val="005E4252"/>
    <w:rsid w:val="005E4DB8"/>
    <w:rsid w:val="005E5361"/>
    <w:rsid w:val="005E7A1D"/>
    <w:rsid w:val="005F143A"/>
    <w:rsid w:val="005F1B26"/>
    <w:rsid w:val="005F2A51"/>
    <w:rsid w:val="005F43CF"/>
    <w:rsid w:val="005F67CB"/>
    <w:rsid w:val="005F6DDB"/>
    <w:rsid w:val="005F72DA"/>
    <w:rsid w:val="005F75D7"/>
    <w:rsid w:val="006027CD"/>
    <w:rsid w:val="006033FB"/>
    <w:rsid w:val="006056D5"/>
    <w:rsid w:val="00607E8C"/>
    <w:rsid w:val="00607EE6"/>
    <w:rsid w:val="0061102B"/>
    <w:rsid w:val="00612240"/>
    <w:rsid w:val="00612553"/>
    <w:rsid w:val="00613BCB"/>
    <w:rsid w:val="00615E65"/>
    <w:rsid w:val="006160E0"/>
    <w:rsid w:val="00617C6D"/>
    <w:rsid w:val="00620944"/>
    <w:rsid w:val="0062284F"/>
    <w:rsid w:val="00626C28"/>
    <w:rsid w:val="00630224"/>
    <w:rsid w:val="006354ED"/>
    <w:rsid w:val="006356E7"/>
    <w:rsid w:val="00637803"/>
    <w:rsid w:val="00640F0F"/>
    <w:rsid w:val="00643AEC"/>
    <w:rsid w:val="00643D37"/>
    <w:rsid w:val="00645310"/>
    <w:rsid w:val="00646064"/>
    <w:rsid w:val="00647C1C"/>
    <w:rsid w:val="006501BD"/>
    <w:rsid w:val="00650BA9"/>
    <w:rsid w:val="00650C29"/>
    <w:rsid w:val="00650C6E"/>
    <w:rsid w:val="00654644"/>
    <w:rsid w:val="006564C6"/>
    <w:rsid w:val="00657118"/>
    <w:rsid w:val="0066159E"/>
    <w:rsid w:val="00664888"/>
    <w:rsid w:val="00664C33"/>
    <w:rsid w:val="00665A2B"/>
    <w:rsid w:val="0066720B"/>
    <w:rsid w:val="006720D3"/>
    <w:rsid w:val="006734CF"/>
    <w:rsid w:val="0067398B"/>
    <w:rsid w:val="00674669"/>
    <w:rsid w:val="00675089"/>
    <w:rsid w:val="00676D35"/>
    <w:rsid w:val="00677B53"/>
    <w:rsid w:val="00680862"/>
    <w:rsid w:val="00681789"/>
    <w:rsid w:val="006833A8"/>
    <w:rsid w:val="00683DCF"/>
    <w:rsid w:val="00687284"/>
    <w:rsid w:val="00690E78"/>
    <w:rsid w:val="0069112A"/>
    <w:rsid w:val="00691D6C"/>
    <w:rsid w:val="00691FF1"/>
    <w:rsid w:val="00695F77"/>
    <w:rsid w:val="006975FE"/>
    <w:rsid w:val="006A160C"/>
    <w:rsid w:val="006A2A88"/>
    <w:rsid w:val="006A2FB4"/>
    <w:rsid w:val="006A6F5B"/>
    <w:rsid w:val="006A7CF1"/>
    <w:rsid w:val="006B0014"/>
    <w:rsid w:val="006B03F1"/>
    <w:rsid w:val="006B2077"/>
    <w:rsid w:val="006B2702"/>
    <w:rsid w:val="006B42FF"/>
    <w:rsid w:val="006B5A07"/>
    <w:rsid w:val="006B73B5"/>
    <w:rsid w:val="006B75E3"/>
    <w:rsid w:val="006B76B8"/>
    <w:rsid w:val="006B7ABC"/>
    <w:rsid w:val="006C3AC8"/>
    <w:rsid w:val="006C4700"/>
    <w:rsid w:val="006C4AFB"/>
    <w:rsid w:val="006C54D5"/>
    <w:rsid w:val="006C7BD5"/>
    <w:rsid w:val="006D071F"/>
    <w:rsid w:val="006D0AD9"/>
    <w:rsid w:val="006D3E13"/>
    <w:rsid w:val="006D4F70"/>
    <w:rsid w:val="006D65D2"/>
    <w:rsid w:val="006E0C74"/>
    <w:rsid w:val="006E141C"/>
    <w:rsid w:val="006E7C34"/>
    <w:rsid w:val="006F0C65"/>
    <w:rsid w:val="006F2899"/>
    <w:rsid w:val="006F3F5F"/>
    <w:rsid w:val="006F5218"/>
    <w:rsid w:val="00701164"/>
    <w:rsid w:val="00701282"/>
    <w:rsid w:val="00702C7E"/>
    <w:rsid w:val="00706792"/>
    <w:rsid w:val="00711240"/>
    <w:rsid w:val="00713D73"/>
    <w:rsid w:val="00715464"/>
    <w:rsid w:val="00715A1E"/>
    <w:rsid w:val="007169A5"/>
    <w:rsid w:val="0072043B"/>
    <w:rsid w:val="00720E6A"/>
    <w:rsid w:val="00720F96"/>
    <w:rsid w:val="007223F2"/>
    <w:rsid w:val="00723346"/>
    <w:rsid w:val="007236F8"/>
    <w:rsid w:val="00723743"/>
    <w:rsid w:val="00724224"/>
    <w:rsid w:val="00724437"/>
    <w:rsid w:val="00724D3B"/>
    <w:rsid w:val="007254E5"/>
    <w:rsid w:val="00725F6B"/>
    <w:rsid w:val="00726FB5"/>
    <w:rsid w:val="00730254"/>
    <w:rsid w:val="00732398"/>
    <w:rsid w:val="00732AB3"/>
    <w:rsid w:val="00732FC2"/>
    <w:rsid w:val="00737EBE"/>
    <w:rsid w:val="00740186"/>
    <w:rsid w:val="00740676"/>
    <w:rsid w:val="007410C8"/>
    <w:rsid w:val="00741E06"/>
    <w:rsid w:val="007437B4"/>
    <w:rsid w:val="007439C6"/>
    <w:rsid w:val="00745EAF"/>
    <w:rsid w:val="00746CE9"/>
    <w:rsid w:val="0074790E"/>
    <w:rsid w:val="007525C1"/>
    <w:rsid w:val="00752636"/>
    <w:rsid w:val="00753B16"/>
    <w:rsid w:val="007569B1"/>
    <w:rsid w:val="00756B2D"/>
    <w:rsid w:val="007570D6"/>
    <w:rsid w:val="00761465"/>
    <w:rsid w:val="007657CB"/>
    <w:rsid w:val="00765DA9"/>
    <w:rsid w:val="0077159D"/>
    <w:rsid w:val="00773387"/>
    <w:rsid w:val="00776370"/>
    <w:rsid w:val="0077798F"/>
    <w:rsid w:val="00777F6F"/>
    <w:rsid w:val="00780566"/>
    <w:rsid w:val="00781B26"/>
    <w:rsid w:val="00781F6B"/>
    <w:rsid w:val="00782A15"/>
    <w:rsid w:val="00783283"/>
    <w:rsid w:val="00784373"/>
    <w:rsid w:val="00784982"/>
    <w:rsid w:val="00784CE8"/>
    <w:rsid w:val="00786DD0"/>
    <w:rsid w:val="00793119"/>
    <w:rsid w:val="0079445A"/>
    <w:rsid w:val="00794AA6"/>
    <w:rsid w:val="00795375"/>
    <w:rsid w:val="00795763"/>
    <w:rsid w:val="0079681F"/>
    <w:rsid w:val="007A2421"/>
    <w:rsid w:val="007B3D11"/>
    <w:rsid w:val="007B463B"/>
    <w:rsid w:val="007B5572"/>
    <w:rsid w:val="007B5D52"/>
    <w:rsid w:val="007B6DA0"/>
    <w:rsid w:val="007B744F"/>
    <w:rsid w:val="007C01CA"/>
    <w:rsid w:val="007C09A2"/>
    <w:rsid w:val="007C5BF3"/>
    <w:rsid w:val="007C689B"/>
    <w:rsid w:val="007D11E9"/>
    <w:rsid w:val="007D188F"/>
    <w:rsid w:val="007D3695"/>
    <w:rsid w:val="007D501A"/>
    <w:rsid w:val="007D56DE"/>
    <w:rsid w:val="007E04D7"/>
    <w:rsid w:val="007E3581"/>
    <w:rsid w:val="007F0F0F"/>
    <w:rsid w:val="007F2B0C"/>
    <w:rsid w:val="007F2B38"/>
    <w:rsid w:val="007F43EA"/>
    <w:rsid w:val="007F48EA"/>
    <w:rsid w:val="007F4DAA"/>
    <w:rsid w:val="007F5EB0"/>
    <w:rsid w:val="007F74C7"/>
    <w:rsid w:val="007F7560"/>
    <w:rsid w:val="007F7A86"/>
    <w:rsid w:val="008017F0"/>
    <w:rsid w:val="00804489"/>
    <w:rsid w:val="0080468B"/>
    <w:rsid w:val="00806991"/>
    <w:rsid w:val="00810C40"/>
    <w:rsid w:val="00811F8E"/>
    <w:rsid w:val="00813D68"/>
    <w:rsid w:val="00814DBB"/>
    <w:rsid w:val="008154E3"/>
    <w:rsid w:val="008205A4"/>
    <w:rsid w:val="00821CC5"/>
    <w:rsid w:val="00821CD3"/>
    <w:rsid w:val="00821F05"/>
    <w:rsid w:val="008236C2"/>
    <w:rsid w:val="008242F2"/>
    <w:rsid w:val="0083052F"/>
    <w:rsid w:val="00831209"/>
    <w:rsid w:val="00834283"/>
    <w:rsid w:val="00835746"/>
    <w:rsid w:val="008369E7"/>
    <w:rsid w:val="00837929"/>
    <w:rsid w:val="00840EEA"/>
    <w:rsid w:val="00841B09"/>
    <w:rsid w:val="0084206E"/>
    <w:rsid w:val="00845638"/>
    <w:rsid w:val="00846236"/>
    <w:rsid w:val="008464B4"/>
    <w:rsid w:val="00846C56"/>
    <w:rsid w:val="00847320"/>
    <w:rsid w:val="00857260"/>
    <w:rsid w:val="0086101E"/>
    <w:rsid w:val="00862311"/>
    <w:rsid w:val="00865662"/>
    <w:rsid w:val="00867A1A"/>
    <w:rsid w:val="0087273B"/>
    <w:rsid w:val="00874EB3"/>
    <w:rsid w:val="0087635C"/>
    <w:rsid w:val="00882AB2"/>
    <w:rsid w:val="00883C63"/>
    <w:rsid w:val="00884AB8"/>
    <w:rsid w:val="008864E1"/>
    <w:rsid w:val="008873D5"/>
    <w:rsid w:val="00887DA7"/>
    <w:rsid w:val="00887EAD"/>
    <w:rsid w:val="008924D8"/>
    <w:rsid w:val="00893178"/>
    <w:rsid w:val="0089396B"/>
    <w:rsid w:val="008957F5"/>
    <w:rsid w:val="008957FB"/>
    <w:rsid w:val="00895F18"/>
    <w:rsid w:val="00896B9D"/>
    <w:rsid w:val="00896C9B"/>
    <w:rsid w:val="008A30F1"/>
    <w:rsid w:val="008A52E1"/>
    <w:rsid w:val="008A62B1"/>
    <w:rsid w:val="008B17B7"/>
    <w:rsid w:val="008B26ED"/>
    <w:rsid w:val="008C1248"/>
    <w:rsid w:val="008C310D"/>
    <w:rsid w:val="008C36C5"/>
    <w:rsid w:val="008C53AE"/>
    <w:rsid w:val="008C7C27"/>
    <w:rsid w:val="008D0855"/>
    <w:rsid w:val="008D2774"/>
    <w:rsid w:val="008D3449"/>
    <w:rsid w:val="008D45E6"/>
    <w:rsid w:val="008E080B"/>
    <w:rsid w:val="008E4765"/>
    <w:rsid w:val="008E7EAE"/>
    <w:rsid w:val="008F3457"/>
    <w:rsid w:val="008F34DF"/>
    <w:rsid w:val="008F4D79"/>
    <w:rsid w:val="008F5A82"/>
    <w:rsid w:val="008F7B30"/>
    <w:rsid w:val="009013FE"/>
    <w:rsid w:val="00901FE5"/>
    <w:rsid w:val="00902A41"/>
    <w:rsid w:val="00902A94"/>
    <w:rsid w:val="009030E9"/>
    <w:rsid w:val="00907913"/>
    <w:rsid w:val="00910D29"/>
    <w:rsid w:val="00913CFA"/>
    <w:rsid w:val="00913EFC"/>
    <w:rsid w:val="0091546F"/>
    <w:rsid w:val="009165A8"/>
    <w:rsid w:val="00917E91"/>
    <w:rsid w:val="0092027E"/>
    <w:rsid w:val="00920370"/>
    <w:rsid w:val="009211E2"/>
    <w:rsid w:val="009223DC"/>
    <w:rsid w:val="00925813"/>
    <w:rsid w:val="00925DF5"/>
    <w:rsid w:val="0092680A"/>
    <w:rsid w:val="00926C5D"/>
    <w:rsid w:val="00926F40"/>
    <w:rsid w:val="0092733C"/>
    <w:rsid w:val="009273D6"/>
    <w:rsid w:val="0093045F"/>
    <w:rsid w:val="00930B15"/>
    <w:rsid w:val="00934C0E"/>
    <w:rsid w:val="009370D8"/>
    <w:rsid w:val="00940072"/>
    <w:rsid w:val="009406FF"/>
    <w:rsid w:val="009430F8"/>
    <w:rsid w:val="00947AB3"/>
    <w:rsid w:val="009502CD"/>
    <w:rsid w:val="009503D7"/>
    <w:rsid w:val="0095081B"/>
    <w:rsid w:val="00951959"/>
    <w:rsid w:val="009520B2"/>
    <w:rsid w:val="00952ACC"/>
    <w:rsid w:val="00954355"/>
    <w:rsid w:val="009552BC"/>
    <w:rsid w:val="009559CF"/>
    <w:rsid w:val="00957318"/>
    <w:rsid w:val="00957878"/>
    <w:rsid w:val="00961814"/>
    <w:rsid w:val="009618DA"/>
    <w:rsid w:val="00965394"/>
    <w:rsid w:val="009674F9"/>
    <w:rsid w:val="00967730"/>
    <w:rsid w:val="009700D5"/>
    <w:rsid w:val="009732BF"/>
    <w:rsid w:val="00973440"/>
    <w:rsid w:val="00973B04"/>
    <w:rsid w:val="00975321"/>
    <w:rsid w:val="00975BE4"/>
    <w:rsid w:val="00975FFB"/>
    <w:rsid w:val="009802AF"/>
    <w:rsid w:val="009809A9"/>
    <w:rsid w:val="00983903"/>
    <w:rsid w:val="009855C0"/>
    <w:rsid w:val="009861DC"/>
    <w:rsid w:val="00987217"/>
    <w:rsid w:val="009916A4"/>
    <w:rsid w:val="009927A1"/>
    <w:rsid w:val="0099365D"/>
    <w:rsid w:val="009A1E32"/>
    <w:rsid w:val="009A30B0"/>
    <w:rsid w:val="009A380E"/>
    <w:rsid w:val="009A748C"/>
    <w:rsid w:val="009B0293"/>
    <w:rsid w:val="009B0306"/>
    <w:rsid w:val="009B09C1"/>
    <w:rsid w:val="009B2AE2"/>
    <w:rsid w:val="009B2E54"/>
    <w:rsid w:val="009B3066"/>
    <w:rsid w:val="009B3E94"/>
    <w:rsid w:val="009B3F8C"/>
    <w:rsid w:val="009B47F7"/>
    <w:rsid w:val="009B48A1"/>
    <w:rsid w:val="009C3810"/>
    <w:rsid w:val="009C6347"/>
    <w:rsid w:val="009C7377"/>
    <w:rsid w:val="009D1E2A"/>
    <w:rsid w:val="009D2672"/>
    <w:rsid w:val="009D748A"/>
    <w:rsid w:val="009E1D78"/>
    <w:rsid w:val="009E2BD4"/>
    <w:rsid w:val="009E329E"/>
    <w:rsid w:val="009E4600"/>
    <w:rsid w:val="009E51E9"/>
    <w:rsid w:val="009E5FC5"/>
    <w:rsid w:val="009F04AF"/>
    <w:rsid w:val="009F57BD"/>
    <w:rsid w:val="009F63BC"/>
    <w:rsid w:val="009F7DFB"/>
    <w:rsid w:val="00A002A1"/>
    <w:rsid w:val="00A0039F"/>
    <w:rsid w:val="00A00870"/>
    <w:rsid w:val="00A01BA0"/>
    <w:rsid w:val="00A0719B"/>
    <w:rsid w:val="00A1210C"/>
    <w:rsid w:val="00A149B7"/>
    <w:rsid w:val="00A15B2A"/>
    <w:rsid w:val="00A162D8"/>
    <w:rsid w:val="00A169A6"/>
    <w:rsid w:val="00A171B6"/>
    <w:rsid w:val="00A174E1"/>
    <w:rsid w:val="00A17549"/>
    <w:rsid w:val="00A178EA"/>
    <w:rsid w:val="00A20E9F"/>
    <w:rsid w:val="00A26EEF"/>
    <w:rsid w:val="00A3033D"/>
    <w:rsid w:val="00A329AA"/>
    <w:rsid w:val="00A346A6"/>
    <w:rsid w:val="00A3586F"/>
    <w:rsid w:val="00A358F6"/>
    <w:rsid w:val="00A363B7"/>
    <w:rsid w:val="00A365BF"/>
    <w:rsid w:val="00A417A3"/>
    <w:rsid w:val="00A42299"/>
    <w:rsid w:val="00A4245A"/>
    <w:rsid w:val="00A42781"/>
    <w:rsid w:val="00A43984"/>
    <w:rsid w:val="00A463D1"/>
    <w:rsid w:val="00A50CB5"/>
    <w:rsid w:val="00A51438"/>
    <w:rsid w:val="00A51FBD"/>
    <w:rsid w:val="00A55BEC"/>
    <w:rsid w:val="00A62115"/>
    <w:rsid w:val="00A62D97"/>
    <w:rsid w:val="00A6449B"/>
    <w:rsid w:val="00A679C4"/>
    <w:rsid w:val="00A70B5B"/>
    <w:rsid w:val="00A72041"/>
    <w:rsid w:val="00A74008"/>
    <w:rsid w:val="00A74116"/>
    <w:rsid w:val="00A74D98"/>
    <w:rsid w:val="00A767F7"/>
    <w:rsid w:val="00A76BB0"/>
    <w:rsid w:val="00A80389"/>
    <w:rsid w:val="00A8655E"/>
    <w:rsid w:val="00A875B4"/>
    <w:rsid w:val="00A87E7C"/>
    <w:rsid w:val="00A90019"/>
    <w:rsid w:val="00A900CF"/>
    <w:rsid w:val="00A90A60"/>
    <w:rsid w:val="00A90DEF"/>
    <w:rsid w:val="00A91920"/>
    <w:rsid w:val="00A91B1D"/>
    <w:rsid w:val="00A94893"/>
    <w:rsid w:val="00A95CD2"/>
    <w:rsid w:val="00A97528"/>
    <w:rsid w:val="00A97A6D"/>
    <w:rsid w:val="00AA0C49"/>
    <w:rsid w:val="00AA248E"/>
    <w:rsid w:val="00AA28E0"/>
    <w:rsid w:val="00AA3E4C"/>
    <w:rsid w:val="00AA542B"/>
    <w:rsid w:val="00AA7B22"/>
    <w:rsid w:val="00AA7C77"/>
    <w:rsid w:val="00AB24CE"/>
    <w:rsid w:val="00AB2FD8"/>
    <w:rsid w:val="00AB7031"/>
    <w:rsid w:val="00AB71D1"/>
    <w:rsid w:val="00AC17CE"/>
    <w:rsid w:val="00AC475A"/>
    <w:rsid w:val="00AC48F5"/>
    <w:rsid w:val="00AC7933"/>
    <w:rsid w:val="00AD24EF"/>
    <w:rsid w:val="00AD2591"/>
    <w:rsid w:val="00AD26A2"/>
    <w:rsid w:val="00AD2CE1"/>
    <w:rsid w:val="00AD630E"/>
    <w:rsid w:val="00AD63EC"/>
    <w:rsid w:val="00AD6F15"/>
    <w:rsid w:val="00AD7CD9"/>
    <w:rsid w:val="00AE0B31"/>
    <w:rsid w:val="00AE3377"/>
    <w:rsid w:val="00AE6014"/>
    <w:rsid w:val="00AE7803"/>
    <w:rsid w:val="00AF10A3"/>
    <w:rsid w:val="00AF1AE6"/>
    <w:rsid w:val="00AF1FEF"/>
    <w:rsid w:val="00AF664E"/>
    <w:rsid w:val="00AF7DC8"/>
    <w:rsid w:val="00B00011"/>
    <w:rsid w:val="00B00F9B"/>
    <w:rsid w:val="00B01339"/>
    <w:rsid w:val="00B01DC8"/>
    <w:rsid w:val="00B0450A"/>
    <w:rsid w:val="00B0488B"/>
    <w:rsid w:val="00B054A7"/>
    <w:rsid w:val="00B0624F"/>
    <w:rsid w:val="00B10F59"/>
    <w:rsid w:val="00B110C4"/>
    <w:rsid w:val="00B11C66"/>
    <w:rsid w:val="00B11D86"/>
    <w:rsid w:val="00B12C19"/>
    <w:rsid w:val="00B146EB"/>
    <w:rsid w:val="00B154AA"/>
    <w:rsid w:val="00B1634B"/>
    <w:rsid w:val="00B21AB9"/>
    <w:rsid w:val="00B22372"/>
    <w:rsid w:val="00B25566"/>
    <w:rsid w:val="00B25654"/>
    <w:rsid w:val="00B26C22"/>
    <w:rsid w:val="00B278EA"/>
    <w:rsid w:val="00B30E11"/>
    <w:rsid w:val="00B310D8"/>
    <w:rsid w:val="00B3402C"/>
    <w:rsid w:val="00B342C7"/>
    <w:rsid w:val="00B34EF5"/>
    <w:rsid w:val="00B351A4"/>
    <w:rsid w:val="00B373D8"/>
    <w:rsid w:val="00B4110A"/>
    <w:rsid w:val="00B42602"/>
    <w:rsid w:val="00B42723"/>
    <w:rsid w:val="00B44100"/>
    <w:rsid w:val="00B456E7"/>
    <w:rsid w:val="00B52371"/>
    <w:rsid w:val="00B5284C"/>
    <w:rsid w:val="00B5391C"/>
    <w:rsid w:val="00B55AB3"/>
    <w:rsid w:val="00B56B85"/>
    <w:rsid w:val="00B56DFD"/>
    <w:rsid w:val="00B57E69"/>
    <w:rsid w:val="00B57EFD"/>
    <w:rsid w:val="00B612D9"/>
    <w:rsid w:val="00B61CE1"/>
    <w:rsid w:val="00B626D5"/>
    <w:rsid w:val="00B67D03"/>
    <w:rsid w:val="00B70809"/>
    <w:rsid w:val="00B7159B"/>
    <w:rsid w:val="00B74C26"/>
    <w:rsid w:val="00B758BA"/>
    <w:rsid w:val="00B81F0A"/>
    <w:rsid w:val="00B833EF"/>
    <w:rsid w:val="00B83B69"/>
    <w:rsid w:val="00B84899"/>
    <w:rsid w:val="00B87019"/>
    <w:rsid w:val="00B8775C"/>
    <w:rsid w:val="00B90982"/>
    <w:rsid w:val="00B940DE"/>
    <w:rsid w:val="00B9449A"/>
    <w:rsid w:val="00B97176"/>
    <w:rsid w:val="00BA18EC"/>
    <w:rsid w:val="00BB003E"/>
    <w:rsid w:val="00BB008E"/>
    <w:rsid w:val="00BB1FB1"/>
    <w:rsid w:val="00BB2657"/>
    <w:rsid w:val="00BB302D"/>
    <w:rsid w:val="00BB4C87"/>
    <w:rsid w:val="00BB6BB1"/>
    <w:rsid w:val="00BC0C94"/>
    <w:rsid w:val="00BC4AF1"/>
    <w:rsid w:val="00BC6148"/>
    <w:rsid w:val="00BC6641"/>
    <w:rsid w:val="00BC76FE"/>
    <w:rsid w:val="00BD1E02"/>
    <w:rsid w:val="00BD2AD3"/>
    <w:rsid w:val="00BD5291"/>
    <w:rsid w:val="00BD594D"/>
    <w:rsid w:val="00BD73D1"/>
    <w:rsid w:val="00BD7860"/>
    <w:rsid w:val="00BE016E"/>
    <w:rsid w:val="00BE1687"/>
    <w:rsid w:val="00BE238A"/>
    <w:rsid w:val="00BE43D1"/>
    <w:rsid w:val="00BE6526"/>
    <w:rsid w:val="00BE7D60"/>
    <w:rsid w:val="00BF1A38"/>
    <w:rsid w:val="00BF1B30"/>
    <w:rsid w:val="00BF2ABB"/>
    <w:rsid w:val="00BF35C8"/>
    <w:rsid w:val="00BF6B9D"/>
    <w:rsid w:val="00BF6E5F"/>
    <w:rsid w:val="00BF7A89"/>
    <w:rsid w:val="00BF7D82"/>
    <w:rsid w:val="00C00D46"/>
    <w:rsid w:val="00C04522"/>
    <w:rsid w:val="00C05541"/>
    <w:rsid w:val="00C0719E"/>
    <w:rsid w:val="00C0722D"/>
    <w:rsid w:val="00C07893"/>
    <w:rsid w:val="00C07938"/>
    <w:rsid w:val="00C13B02"/>
    <w:rsid w:val="00C13B87"/>
    <w:rsid w:val="00C20C4A"/>
    <w:rsid w:val="00C2144E"/>
    <w:rsid w:val="00C22057"/>
    <w:rsid w:val="00C22958"/>
    <w:rsid w:val="00C24148"/>
    <w:rsid w:val="00C26DDD"/>
    <w:rsid w:val="00C277CA"/>
    <w:rsid w:val="00C27C63"/>
    <w:rsid w:val="00C317F1"/>
    <w:rsid w:val="00C322D4"/>
    <w:rsid w:val="00C32613"/>
    <w:rsid w:val="00C32807"/>
    <w:rsid w:val="00C33F14"/>
    <w:rsid w:val="00C34697"/>
    <w:rsid w:val="00C3496F"/>
    <w:rsid w:val="00C34BC6"/>
    <w:rsid w:val="00C3732B"/>
    <w:rsid w:val="00C3744C"/>
    <w:rsid w:val="00C40CAA"/>
    <w:rsid w:val="00C40EB8"/>
    <w:rsid w:val="00C41D27"/>
    <w:rsid w:val="00C432AC"/>
    <w:rsid w:val="00C43B9B"/>
    <w:rsid w:val="00C46FCB"/>
    <w:rsid w:val="00C471CC"/>
    <w:rsid w:val="00C4762E"/>
    <w:rsid w:val="00C517D9"/>
    <w:rsid w:val="00C53212"/>
    <w:rsid w:val="00C538E7"/>
    <w:rsid w:val="00C54FF4"/>
    <w:rsid w:val="00C560B0"/>
    <w:rsid w:val="00C579E1"/>
    <w:rsid w:val="00C64880"/>
    <w:rsid w:val="00C648B3"/>
    <w:rsid w:val="00C65D19"/>
    <w:rsid w:val="00C6763D"/>
    <w:rsid w:val="00C75358"/>
    <w:rsid w:val="00C755FA"/>
    <w:rsid w:val="00C76DB1"/>
    <w:rsid w:val="00C77C3C"/>
    <w:rsid w:val="00C77E90"/>
    <w:rsid w:val="00C80247"/>
    <w:rsid w:val="00C80DEB"/>
    <w:rsid w:val="00C878B7"/>
    <w:rsid w:val="00C905DB"/>
    <w:rsid w:val="00C925AF"/>
    <w:rsid w:val="00C9402A"/>
    <w:rsid w:val="00C94640"/>
    <w:rsid w:val="00C962CC"/>
    <w:rsid w:val="00C96470"/>
    <w:rsid w:val="00C9677D"/>
    <w:rsid w:val="00C97111"/>
    <w:rsid w:val="00CA1B6A"/>
    <w:rsid w:val="00CA3399"/>
    <w:rsid w:val="00CA3CA8"/>
    <w:rsid w:val="00CA4229"/>
    <w:rsid w:val="00CA5421"/>
    <w:rsid w:val="00CA5D1C"/>
    <w:rsid w:val="00CA5FF2"/>
    <w:rsid w:val="00CA74AB"/>
    <w:rsid w:val="00CA7E18"/>
    <w:rsid w:val="00CB0D28"/>
    <w:rsid w:val="00CB1F48"/>
    <w:rsid w:val="00CB257B"/>
    <w:rsid w:val="00CB297A"/>
    <w:rsid w:val="00CB3CE3"/>
    <w:rsid w:val="00CB46E7"/>
    <w:rsid w:val="00CB505C"/>
    <w:rsid w:val="00CB517F"/>
    <w:rsid w:val="00CB5545"/>
    <w:rsid w:val="00CB5608"/>
    <w:rsid w:val="00CB5FE9"/>
    <w:rsid w:val="00CB60E3"/>
    <w:rsid w:val="00CB7386"/>
    <w:rsid w:val="00CC074D"/>
    <w:rsid w:val="00CC1F46"/>
    <w:rsid w:val="00CC3052"/>
    <w:rsid w:val="00CC40E2"/>
    <w:rsid w:val="00CC5544"/>
    <w:rsid w:val="00CC60C3"/>
    <w:rsid w:val="00CC706C"/>
    <w:rsid w:val="00CC713E"/>
    <w:rsid w:val="00CD22E1"/>
    <w:rsid w:val="00CD4D11"/>
    <w:rsid w:val="00CD4D6A"/>
    <w:rsid w:val="00CD5C0E"/>
    <w:rsid w:val="00CD6C6C"/>
    <w:rsid w:val="00CE0243"/>
    <w:rsid w:val="00CE156C"/>
    <w:rsid w:val="00CE351E"/>
    <w:rsid w:val="00CE3E29"/>
    <w:rsid w:val="00CE57DF"/>
    <w:rsid w:val="00CE5A14"/>
    <w:rsid w:val="00CF018D"/>
    <w:rsid w:val="00CF0C29"/>
    <w:rsid w:val="00CF1950"/>
    <w:rsid w:val="00CF65D8"/>
    <w:rsid w:val="00D00BE9"/>
    <w:rsid w:val="00D0229D"/>
    <w:rsid w:val="00D02371"/>
    <w:rsid w:val="00D03AB2"/>
    <w:rsid w:val="00D044E5"/>
    <w:rsid w:val="00D058DD"/>
    <w:rsid w:val="00D06B8E"/>
    <w:rsid w:val="00D116D2"/>
    <w:rsid w:val="00D11EB6"/>
    <w:rsid w:val="00D141DF"/>
    <w:rsid w:val="00D14A0F"/>
    <w:rsid w:val="00D1643C"/>
    <w:rsid w:val="00D1767A"/>
    <w:rsid w:val="00D216B9"/>
    <w:rsid w:val="00D22156"/>
    <w:rsid w:val="00D234CD"/>
    <w:rsid w:val="00D245A7"/>
    <w:rsid w:val="00D25AF9"/>
    <w:rsid w:val="00D271AB"/>
    <w:rsid w:val="00D30AB5"/>
    <w:rsid w:val="00D32E51"/>
    <w:rsid w:val="00D37371"/>
    <w:rsid w:val="00D4018D"/>
    <w:rsid w:val="00D425E3"/>
    <w:rsid w:val="00D45C67"/>
    <w:rsid w:val="00D47789"/>
    <w:rsid w:val="00D50878"/>
    <w:rsid w:val="00D517EF"/>
    <w:rsid w:val="00D52DC4"/>
    <w:rsid w:val="00D54582"/>
    <w:rsid w:val="00D54B63"/>
    <w:rsid w:val="00D56CE4"/>
    <w:rsid w:val="00D60AC3"/>
    <w:rsid w:val="00D63D68"/>
    <w:rsid w:val="00D645FA"/>
    <w:rsid w:val="00D65DC9"/>
    <w:rsid w:val="00D66A21"/>
    <w:rsid w:val="00D71E08"/>
    <w:rsid w:val="00D7330A"/>
    <w:rsid w:val="00D73C81"/>
    <w:rsid w:val="00D74D91"/>
    <w:rsid w:val="00D75D41"/>
    <w:rsid w:val="00D80172"/>
    <w:rsid w:val="00D80230"/>
    <w:rsid w:val="00D80DDF"/>
    <w:rsid w:val="00D812C3"/>
    <w:rsid w:val="00D812FA"/>
    <w:rsid w:val="00D82FAB"/>
    <w:rsid w:val="00D83752"/>
    <w:rsid w:val="00D86732"/>
    <w:rsid w:val="00D91749"/>
    <w:rsid w:val="00D9209A"/>
    <w:rsid w:val="00D95073"/>
    <w:rsid w:val="00D96B46"/>
    <w:rsid w:val="00D970FF"/>
    <w:rsid w:val="00DA008C"/>
    <w:rsid w:val="00DA0FBE"/>
    <w:rsid w:val="00DA3833"/>
    <w:rsid w:val="00DA3CA5"/>
    <w:rsid w:val="00DA41B9"/>
    <w:rsid w:val="00DA4B4A"/>
    <w:rsid w:val="00DA5B09"/>
    <w:rsid w:val="00DA68F6"/>
    <w:rsid w:val="00DB001E"/>
    <w:rsid w:val="00DB00F7"/>
    <w:rsid w:val="00DB24CC"/>
    <w:rsid w:val="00DB3D07"/>
    <w:rsid w:val="00DB4210"/>
    <w:rsid w:val="00DB42C7"/>
    <w:rsid w:val="00DB63FA"/>
    <w:rsid w:val="00DB6CD0"/>
    <w:rsid w:val="00DB7DD8"/>
    <w:rsid w:val="00DC1B69"/>
    <w:rsid w:val="00DC26A4"/>
    <w:rsid w:val="00DC3077"/>
    <w:rsid w:val="00DC43F2"/>
    <w:rsid w:val="00DC4CA6"/>
    <w:rsid w:val="00DC571E"/>
    <w:rsid w:val="00DC5B89"/>
    <w:rsid w:val="00DC6A32"/>
    <w:rsid w:val="00DD1ACF"/>
    <w:rsid w:val="00DD2463"/>
    <w:rsid w:val="00DD53B7"/>
    <w:rsid w:val="00DD5B32"/>
    <w:rsid w:val="00DD6F0C"/>
    <w:rsid w:val="00DD6F46"/>
    <w:rsid w:val="00DE6997"/>
    <w:rsid w:val="00DE76E1"/>
    <w:rsid w:val="00DF0797"/>
    <w:rsid w:val="00DF15ED"/>
    <w:rsid w:val="00DF1937"/>
    <w:rsid w:val="00DF19B5"/>
    <w:rsid w:val="00DF2A9B"/>
    <w:rsid w:val="00DF31F7"/>
    <w:rsid w:val="00DF32A5"/>
    <w:rsid w:val="00DF53C9"/>
    <w:rsid w:val="00DF6498"/>
    <w:rsid w:val="00E000D8"/>
    <w:rsid w:val="00E00B82"/>
    <w:rsid w:val="00E020E7"/>
    <w:rsid w:val="00E0338B"/>
    <w:rsid w:val="00E0430D"/>
    <w:rsid w:val="00E062FB"/>
    <w:rsid w:val="00E06BA9"/>
    <w:rsid w:val="00E12394"/>
    <w:rsid w:val="00E13751"/>
    <w:rsid w:val="00E15E42"/>
    <w:rsid w:val="00E17660"/>
    <w:rsid w:val="00E179D1"/>
    <w:rsid w:val="00E22601"/>
    <w:rsid w:val="00E23211"/>
    <w:rsid w:val="00E23673"/>
    <w:rsid w:val="00E24B9B"/>
    <w:rsid w:val="00E25B11"/>
    <w:rsid w:val="00E2655E"/>
    <w:rsid w:val="00E31B02"/>
    <w:rsid w:val="00E3362F"/>
    <w:rsid w:val="00E33EDD"/>
    <w:rsid w:val="00E33F89"/>
    <w:rsid w:val="00E35E21"/>
    <w:rsid w:val="00E37C43"/>
    <w:rsid w:val="00E414E8"/>
    <w:rsid w:val="00E42651"/>
    <w:rsid w:val="00E44824"/>
    <w:rsid w:val="00E44A0C"/>
    <w:rsid w:val="00E460F5"/>
    <w:rsid w:val="00E50E64"/>
    <w:rsid w:val="00E51A8F"/>
    <w:rsid w:val="00E60CD1"/>
    <w:rsid w:val="00E622D7"/>
    <w:rsid w:val="00E63A7C"/>
    <w:rsid w:val="00E64BD7"/>
    <w:rsid w:val="00E65857"/>
    <w:rsid w:val="00E67E5A"/>
    <w:rsid w:val="00E67F29"/>
    <w:rsid w:val="00E70353"/>
    <w:rsid w:val="00E70C76"/>
    <w:rsid w:val="00E71854"/>
    <w:rsid w:val="00E7191E"/>
    <w:rsid w:val="00E71AAE"/>
    <w:rsid w:val="00E72954"/>
    <w:rsid w:val="00E72E79"/>
    <w:rsid w:val="00E82B14"/>
    <w:rsid w:val="00E87FD1"/>
    <w:rsid w:val="00E94D92"/>
    <w:rsid w:val="00E95971"/>
    <w:rsid w:val="00EA06EA"/>
    <w:rsid w:val="00EA3083"/>
    <w:rsid w:val="00EA35E3"/>
    <w:rsid w:val="00EA4E32"/>
    <w:rsid w:val="00EA522E"/>
    <w:rsid w:val="00EA753E"/>
    <w:rsid w:val="00EB3037"/>
    <w:rsid w:val="00EB30E6"/>
    <w:rsid w:val="00EB61CA"/>
    <w:rsid w:val="00EB73F5"/>
    <w:rsid w:val="00EB7B1D"/>
    <w:rsid w:val="00EC0CBB"/>
    <w:rsid w:val="00EC24A3"/>
    <w:rsid w:val="00EC33AD"/>
    <w:rsid w:val="00EC36E6"/>
    <w:rsid w:val="00EC3D00"/>
    <w:rsid w:val="00EC58A3"/>
    <w:rsid w:val="00EC6363"/>
    <w:rsid w:val="00ED076B"/>
    <w:rsid w:val="00ED10F0"/>
    <w:rsid w:val="00ED2F36"/>
    <w:rsid w:val="00ED392B"/>
    <w:rsid w:val="00ED4AA5"/>
    <w:rsid w:val="00ED4F20"/>
    <w:rsid w:val="00ED6EE5"/>
    <w:rsid w:val="00ED78D6"/>
    <w:rsid w:val="00ED7A11"/>
    <w:rsid w:val="00ED7E20"/>
    <w:rsid w:val="00EE1C11"/>
    <w:rsid w:val="00EE4C9C"/>
    <w:rsid w:val="00EE5501"/>
    <w:rsid w:val="00EE6242"/>
    <w:rsid w:val="00EF184A"/>
    <w:rsid w:val="00EF3604"/>
    <w:rsid w:val="00EF6618"/>
    <w:rsid w:val="00EF6CBB"/>
    <w:rsid w:val="00F00704"/>
    <w:rsid w:val="00F01D6E"/>
    <w:rsid w:val="00F02DF6"/>
    <w:rsid w:val="00F10E60"/>
    <w:rsid w:val="00F128B3"/>
    <w:rsid w:val="00F138D0"/>
    <w:rsid w:val="00F176AA"/>
    <w:rsid w:val="00F17F64"/>
    <w:rsid w:val="00F20160"/>
    <w:rsid w:val="00F2059A"/>
    <w:rsid w:val="00F20A63"/>
    <w:rsid w:val="00F2284B"/>
    <w:rsid w:val="00F23416"/>
    <w:rsid w:val="00F23FD2"/>
    <w:rsid w:val="00F26AAD"/>
    <w:rsid w:val="00F27456"/>
    <w:rsid w:val="00F27D87"/>
    <w:rsid w:val="00F317BC"/>
    <w:rsid w:val="00F34E04"/>
    <w:rsid w:val="00F35694"/>
    <w:rsid w:val="00F356A6"/>
    <w:rsid w:val="00F36D93"/>
    <w:rsid w:val="00F42D58"/>
    <w:rsid w:val="00F45B0E"/>
    <w:rsid w:val="00F46160"/>
    <w:rsid w:val="00F51311"/>
    <w:rsid w:val="00F51CB1"/>
    <w:rsid w:val="00F52330"/>
    <w:rsid w:val="00F53683"/>
    <w:rsid w:val="00F54FBF"/>
    <w:rsid w:val="00F56749"/>
    <w:rsid w:val="00F61080"/>
    <w:rsid w:val="00F62038"/>
    <w:rsid w:val="00F622D1"/>
    <w:rsid w:val="00F62662"/>
    <w:rsid w:val="00F63A7F"/>
    <w:rsid w:val="00F63C3B"/>
    <w:rsid w:val="00F6562D"/>
    <w:rsid w:val="00F67CDE"/>
    <w:rsid w:val="00F7043D"/>
    <w:rsid w:val="00F7112C"/>
    <w:rsid w:val="00F7217A"/>
    <w:rsid w:val="00F72FC2"/>
    <w:rsid w:val="00F73573"/>
    <w:rsid w:val="00F73763"/>
    <w:rsid w:val="00F75BD8"/>
    <w:rsid w:val="00F76C42"/>
    <w:rsid w:val="00F8091B"/>
    <w:rsid w:val="00F87C71"/>
    <w:rsid w:val="00F9090E"/>
    <w:rsid w:val="00F90EF0"/>
    <w:rsid w:val="00F91425"/>
    <w:rsid w:val="00F9156D"/>
    <w:rsid w:val="00F916C6"/>
    <w:rsid w:val="00F92373"/>
    <w:rsid w:val="00F937F5"/>
    <w:rsid w:val="00F94159"/>
    <w:rsid w:val="00F946AE"/>
    <w:rsid w:val="00F96743"/>
    <w:rsid w:val="00F97B14"/>
    <w:rsid w:val="00FA219D"/>
    <w:rsid w:val="00FA2F50"/>
    <w:rsid w:val="00FA336C"/>
    <w:rsid w:val="00FA383C"/>
    <w:rsid w:val="00FA4862"/>
    <w:rsid w:val="00FA4A10"/>
    <w:rsid w:val="00FA4C03"/>
    <w:rsid w:val="00FA638C"/>
    <w:rsid w:val="00FA7C7E"/>
    <w:rsid w:val="00FB02B9"/>
    <w:rsid w:val="00FB08A7"/>
    <w:rsid w:val="00FB1903"/>
    <w:rsid w:val="00FB2FA9"/>
    <w:rsid w:val="00FB4D4E"/>
    <w:rsid w:val="00FB6F33"/>
    <w:rsid w:val="00FB7845"/>
    <w:rsid w:val="00FC0278"/>
    <w:rsid w:val="00FC1F5C"/>
    <w:rsid w:val="00FC30EE"/>
    <w:rsid w:val="00FC4B62"/>
    <w:rsid w:val="00FD2C31"/>
    <w:rsid w:val="00FD39FF"/>
    <w:rsid w:val="00FD464C"/>
    <w:rsid w:val="00FD5397"/>
    <w:rsid w:val="00FD5A6C"/>
    <w:rsid w:val="00FE244C"/>
    <w:rsid w:val="00FF1810"/>
    <w:rsid w:val="00FF6663"/>
    <w:rsid w:val="00FF7304"/>
    <w:rsid w:val="08A01F43"/>
    <w:rsid w:val="1098F30B"/>
    <w:rsid w:val="19890447"/>
    <w:rsid w:val="39F2AEC0"/>
    <w:rsid w:val="4519E042"/>
    <w:rsid w:val="46763AA5"/>
    <w:rsid w:val="4C50C4D2"/>
    <w:rsid w:val="51252EC0"/>
    <w:rsid w:val="53FF7B94"/>
    <w:rsid w:val="610DDB4B"/>
    <w:rsid w:val="697CE4F8"/>
    <w:rsid w:val="78A55D08"/>
    <w:rsid w:val="7D414866"/>
    <w:rsid w:val="7F5FADA0"/>
    <w:rsid w:val="7FDA9299"/>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A559813"/>
  <w15:docId w15:val="{C11C04A9-2B1F-45B6-A8F7-E193A2EEF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01E"/>
    <w:pPr>
      <w:spacing w:before="120" w:after="240" w:line="216" w:lineRule="auto"/>
    </w:pPr>
    <w:rPr>
      <w:rFonts w:asciiTheme="majorHAnsi" w:eastAsia="Times New Roman" w:hAnsiTheme="majorHAnsi" w:cs="Times New Roman"/>
      <w:spacing w:val="2"/>
      <w:sz w:val="18"/>
      <w:szCs w:val="24"/>
    </w:rPr>
  </w:style>
  <w:style w:type="paragraph" w:styleId="Heading1">
    <w:name w:val="heading 1"/>
    <w:basedOn w:val="Heading"/>
    <w:next w:val="Normal"/>
    <w:link w:val="Heading1Char"/>
    <w:uiPriority w:val="1"/>
    <w:qFormat/>
    <w:rsid w:val="00DB001E"/>
    <w:pPr>
      <w:pBdr>
        <w:top w:val="none" w:sz="0" w:space="0" w:color="auto"/>
        <w:left w:val="none" w:sz="0" w:space="0" w:color="auto"/>
        <w:bottom w:val="single" w:sz="4" w:space="4" w:color="1414FF" w:themeColor="accent1"/>
        <w:right w:val="none" w:sz="0" w:space="0" w:color="auto"/>
        <w:between w:val="none" w:sz="0" w:space="0" w:color="auto"/>
        <w:bar w:val="none" w:sz="0" w:color="auto"/>
      </w:pBdr>
      <w:spacing w:before="120" w:after="300" w:line="216" w:lineRule="auto"/>
      <w:contextualSpacing/>
    </w:pPr>
    <w:rPr>
      <w:sz w:val="32"/>
      <w:szCs w:val="30"/>
      <w:lang w:val="x-none"/>
    </w:rPr>
  </w:style>
  <w:style w:type="paragraph" w:styleId="Heading2">
    <w:name w:val="heading 2"/>
    <w:basedOn w:val="Heading1"/>
    <w:next w:val="Normal"/>
    <w:link w:val="Heading2Char"/>
    <w:uiPriority w:val="1"/>
    <w:qFormat/>
    <w:rsid w:val="00DB001E"/>
    <w:pPr>
      <w:numPr>
        <w:ilvl w:val="1"/>
      </w:numPr>
      <w:pBdr>
        <w:bottom w:val="none" w:sz="0" w:space="0" w:color="auto"/>
      </w:pBdr>
      <w:spacing w:after="80"/>
      <w:outlineLvl w:val="1"/>
    </w:pPr>
    <w:rPr>
      <w:color w:val="1414FF" w:themeColor="accent1"/>
      <w:spacing w:val="10"/>
      <w:szCs w:val="24"/>
    </w:rPr>
  </w:style>
  <w:style w:type="paragraph" w:styleId="Heading3">
    <w:name w:val="heading 3"/>
    <w:basedOn w:val="Normal"/>
    <w:next w:val="Normal"/>
    <w:link w:val="Heading3Char"/>
    <w:uiPriority w:val="9"/>
    <w:unhideWhenUsed/>
    <w:qFormat/>
    <w:rsid w:val="00DB001E"/>
    <w:pPr>
      <w:keepNext/>
      <w:keepLines/>
      <w:spacing w:before="240" w:after="120"/>
      <w:outlineLvl w:val="2"/>
    </w:pPr>
    <w:rPr>
      <w:rFonts w:eastAsiaTheme="majorEastAsia" w:cstheme="majorBidi"/>
      <w:b/>
      <w:bCs/>
      <w:spacing w:val="10"/>
      <w:sz w:val="28"/>
    </w:rPr>
  </w:style>
  <w:style w:type="paragraph" w:styleId="Heading4">
    <w:name w:val="heading 4"/>
    <w:basedOn w:val="Normal"/>
    <w:next w:val="Normal"/>
    <w:link w:val="Heading4Char"/>
    <w:uiPriority w:val="9"/>
    <w:unhideWhenUsed/>
    <w:qFormat/>
    <w:rsid w:val="00DB001E"/>
    <w:pPr>
      <w:keepNext/>
      <w:keepLines/>
      <w:spacing w:before="200" w:after="12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DB001E"/>
    <w:pPr>
      <w:keepNext/>
      <w:keepLines/>
      <w:spacing w:before="200"/>
      <w:outlineLvl w:val="4"/>
    </w:pPr>
    <w:rPr>
      <w:rFonts w:eastAsiaTheme="majorEastAsia" w:cstheme="majorBidi"/>
      <w:b/>
    </w:rPr>
  </w:style>
  <w:style w:type="paragraph" w:styleId="Heading6">
    <w:name w:val="heading 6"/>
    <w:basedOn w:val="Normal"/>
    <w:next w:val="Normal"/>
    <w:link w:val="Heading6Char"/>
    <w:uiPriority w:val="9"/>
    <w:unhideWhenUsed/>
    <w:qFormat/>
    <w:rsid w:val="00DB001E"/>
    <w:pPr>
      <w:keepNext/>
      <w:keepLines/>
      <w:spacing w:before="200" w:after="0"/>
      <w:outlineLvl w:val="5"/>
    </w:pPr>
    <w:rPr>
      <w:rFonts w:eastAsiaTheme="majorEastAsia" w:cstheme="majorBidi"/>
      <w:i/>
      <w:iCs/>
      <w:color w:val="000088" w:themeColor="accent1" w:themeShade="7F"/>
    </w:rPr>
  </w:style>
  <w:style w:type="paragraph" w:styleId="Heading7">
    <w:name w:val="heading 7"/>
    <w:basedOn w:val="Normal"/>
    <w:next w:val="Normal"/>
    <w:link w:val="Heading7Char"/>
    <w:uiPriority w:val="9"/>
    <w:semiHidden/>
    <w:unhideWhenUsed/>
    <w:qFormat/>
    <w:rsid w:val="00DB001E"/>
    <w:pPr>
      <w:keepNext/>
      <w:keepLines/>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DB001E"/>
    <w:pPr>
      <w:keepNext/>
      <w:keepLines/>
      <w:spacing w:before="40" w:after="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B001E"/>
    <w:pPr>
      <w:keepNext/>
      <w:keepLines/>
      <w:spacing w:before="40" w:after="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B001E"/>
    <w:rPr>
      <w:rFonts w:asciiTheme="majorHAnsi" w:eastAsia="Avenir Next Demi Bold" w:hAnsiTheme="majorHAnsi" w:cs="Avenir Next Demi Bold"/>
      <w:b/>
      <w:bCs/>
      <w:color w:val="000000"/>
      <w:sz w:val="32"/>
      <w:szCs w:val="30"/>
      <w:bdr w:val="nil"/>
      <w:lang w:val="x-none" w:eastAsia="en-GB"/>
    </w:rPr>
  </w:style>
  <w:style w:type="character" w:customStyle="1" w:styleId="Heading2Char">
    <w:name w:val="Heading 2 Char"/>
    <w:basedOn w:val="DefaultParagraphFont"/>
    <w:link w:val="Heading2"/>
    <w:uiPriority w:val="1"/>
    <w:rsid w:val="00DB001E"/>
    <w:rPr>
      <w:rFonts w:asciiTheme="majorHAnsi" w:eastAsia="Avenir Next Demi Bold" w:hAnsiTheme="majorHAnsi" w:cs="Avenir Next Demi Bold"/>
      <w:b/>
      <w:bCs/>
      <w:color w:val="1414FF" w:themeColor="accent1"/>
      <w:spacing w:val="10"/>
      <w:sz w:val="32"/>
      <w:szCs w:val="24"/>
      <w:bdr w:val="nil"/>
      <w:lang w:val="x-none" w:eastAsia="en-GB"/>
    </w:rPr>
  </w:style>
  <w:style w:type="character" w:customStyle="1" w:styleId="Heading3Char">
    <w:name w:val="Heading 3 Char"/>
    <w:basedOn w:val="DefaultParagraphFont"/>
    <w:link w:val="Heading3"/>
    <w:uiPriority w:val="9"/>
    <w:rsid w:val="00DB001E"/>
    <w:rPr>
      <w:rFonts w:asciiTheme="majorHAnsi" w:eastAsiaTheme="majorEastAsia" w:hAnsiTheme="majorHAnsi" w:cstheme="majorBidi"/>
      <w:b/>
      <w:bCs/>
      <w:spacing w:val="10"/>
      <w:sz w:val="28"/>
      <w:szCs w:val="24"/>
    </w:rPr>
  </w:style>
  <w:style w:type="character" w:customStyle="1" w:styleId="Heading4Char">
    <w:name w:val="Heading 4 Char"/>
    <w:basedOn w:val="DefaultParagraphFont"/>
    <w:link w:val="Heading4"/>
    <w:uiPriority w:val="9"/>
    <w:rsid w:val="00DB001E"/>
    <w:rPr>
      <w:rFonts w:asciiTheme="majorHAnsi" w:eastAsiaTheme="majorEastAsia" w:hAnsiTheme="majorHAnsi" w:cstheme="majorBidi"/>
      <w:b/>
      <w:bCs/>
      <w:iCs/>
      <w:spacing w:val="2"/>
      <w:sz w:val="18"/>
      <w:szCs w:val="24"/>
    </w:rPr>
  </w:style>
  <w:style w:type="character" w:customStyle="1" w:styleId="Heading5Char">
    <w:name w:val="Heading 5 Char"/>
    <w:basedOn w:val="DefaultParagraphFont"/>
    <w:link w:val="Heading5"/>
    <w:uiPriority w:val="9"/>
    <w:rsid w:val="00DB001E"/>
    <w:rPr>
      <w:rFonts w:asciiTheme="majorHAnsi" w:eastAsiaTheme="majorEastAsia" w:hAnsiTheme="majorHAnsi" w:cstheme="majorBidi"/>
      <w:b/>
      <w:spacing w:val="2"/>
      <w:sz w:val="18"/>
      <w:szCs w:val="24"/>
    </w:rPr>
  </w:style>
  <w:style w:type="paragraph" w:customStyle="1" w:styleId="TableBody">
    <w:name w:val="Table Body"/>
    <w:basedOn w:val="Normal"/>
    <w:link w:val="TableBodyChar"/>
    <w:uiPriority w:val="2"/>
    <w:rsid w:val="00DB001E"/>
    <w:pPr>
      <w:spacing w:before="60" w:after="200"/>
      <w:ind w:left="57" w:right="57"/>
    </w:pPr>
    <w:rPr>
      <w:rFonts w:cs="Arial"/>
      <w:szCs w:val="22"/>
    </w:rPr>
  </w:style>
  <w:style w:type="character" w:customStyle="1" w:styleId="TableBodyChar">
    <w:name w:val="Table Body Char"/>
    <w:link w:val="TableBody"/>
    <w:uiPriority w:val="2"/>
    <w:rsid w:val="00DB001E"/>
    <w:rPr>
      <w:rFonts w:asciiTheme="majorHAnsi" w:eastAsia="Times New Roman" w:hAnsiTheme="majorHAnsi" w:cs="Arial"/>
      <w:spacing w:val="2"/>
      <w:sz w:val="18"/>
    </w:rPr>
  </w:style>
  <w:style w:type="paragraph" w:customStyle="1" w:styleId="TableHead">
    <w:name w:val="Table Head"/>
    <w:basedOn w:val="Normal"/>
    <w:link w:val="TableHeadChar"/>
    <w:uiPriority w:val="2"/>
    <w:rsid w:val="00DB001E"/>
    <w:pPr>
      <w:spacing w:before="60" w:after="60"/>
    </w:pPr>
    <w:rPr>
      <w:rFonts w:eastAsia="MS Mincho" w:cs="Arial"/>
      <w:color w:val="4F81BD"/>
      <w:szCs w:val="20"/>
    </w:rPr>
  </w:style>
  <w:style w:type="character" w:customStyle="1" w:styleId="TableHeadChar">
    <w:name w:val="Table Head Char"/>
    <w:link w:val="TableHead"/>
    <w:uiPriority w:val="2"/>
    <w:rsid w:val="00DB001E"/>
    <w:rPr>
      <w:rFonts w:asciiTheme="majorHAnsi" w:eastAsia="MS Mincho" w:hAnsiTheme="majorHAnsi" w:cs="Arial"/>
      <w:color w:val="4F81BD"/>
      <w:spacing w:val="2"/>
      <w:sz w:val="18"/>
      <w:szCs w:val="20"/>
    </w:rPr>
  </w:style>
  <w:style w:type="paragraph" w:styleId="CommentText">
    <w:name w:val="annotation text"/>
    <w:basedOn w:val="Normal"/>
    <w:link w:val="CommentTextChar"/>
    <w:semiHidden/>
    <w:rsid w:val="00DB001E"/>
    <w:rPr>
      <w:szCs w:val="20"/>
      <w:lang w:val="x-none"/>
    </w:rPr>
  </w:style>
  <w:style w:type="character" w:customStyle="1" w:styleId="CommentTextChar">
    <w:name w:val="Comment Text Char"/>
    <w:basedOn w:val="DefaultParagraphFont"/>
    <w:link w:val="CommentText"/>
    <w:semiHidden/>
    <w:rsid w:val="00DB001E"/>
    <w:rPr>
      <w:rFonts w:asciiTheme="majorHAnsi" w:eastAsia="Times New Roman" w:hAnsiTheme="majorHAnsi" w:cs="Times New Roman"/>
      <w:spacing w:val="2"/>
      <w:sz w:val="18"/>
      <w:szCs w:val="20"/>
      <w:lang w:val="x-none"/>
    </w:rPr>
  </w:style>
  <w:style w:type="paragraph" w:styleId="ListParagraph">
    <w:name w:val="List Paragraph"/>
    <w:aliases w:val="Use Case List Paragraph,List Paragraph1,Heading2,b1,Bullet for no #'s,Body Bullet,List bullet,List Paragraph 1,Ref,List Bullet1,Colorful List - Accent 11,B1,bu1,bu1 + Before:  0 pt,After:  6 pt,List Paragraph Char Char,lp1,walmat,Body Tex"/>
    <w:basedOn w:val="Normal"/>
    <w:link w:val="ListParagraphChar"/>
    <w:uiPriority w:val="99"/>
    <w:qFormat/>
    <w:rsid w:val="00DB001E"/>
    <w:pPr>
      <w:ind w:left="720"/>
      <w:contextualSpacing/>
    </w:pPr>
  </w:style>
  <w:style w:type="paragraph" w:styleId="BalloonText">
    <w:name w:val="Balloon Text"/>
    <w:basedOn w:val="Normal"/>
    <w:link w:val="BalloonTextChar"/>
    <w:uiPriority w:val="99"/>
    <w:semiHidden/>
    <w:unhideWhenUsed/>
    <w:rsid w:val="00DB001E"/>
    <w:rPr>
      <w:rFonts w:ascii="Tahoma" w:hAnsi="Tahoma" w:cs="Tahoma"/>
      <w:sz w:val="16"/>
      <w:szCs w:val="16"/>
    </w:rPr>
  </w:style>
  <w:style w:type="character" w:customStyle="1" w:styleId="BalloonTextChar">
    <w:name w:val="Balloon Text Char"/>
    <w:basedOn w:val="DefaultParagraphFont"/>
    <w:link w:val="BalloonText"/>
    <w:uiPriority w:val="99"/>
    <w:semiHidden/>
    <w:rsid w:val="00DB001E"/>
    <w:rPr>
      <w:rFonts w:ascii="Tahoma" w:eastAsia="Times New Roman" w:hAnsi="Tahoma" w:cs="Tahoma"/>
      <w:spacing w:val="2"/>
      <w:sz w:val="16"/>
      <w:szCs w:val="16"/>
    </w:rPr>
  </w:style>
  <w:style w:type="character" w:styleId="Hyperlink">
    <w:name w:val="Hyperlink"/>
    <w:basedOn w:val="DefaultParagraphFont"/>
    <w:uiPriority w:val="99"/>
    <w:unhideWhenUsed/>
    <w:rsid w:val="00DB001E"/>
    <w:rPr>
      <w:color w:val="0000FF"/>
      <w:u w:val="single"/>
    </w:rPr>
  </w:style>
  <w:style w:type="paragraph" w:customStyle="1" w:styleId="StyleJustified">
    <w:name w:val="Style Justified"/>
    <w:basedOn w:val="Normal"/>
    <w:uiPriority w:val="99"/>
    <w:rsid w:val="00DB001E"/>
    <w:pPr>
      <w:spacing w:after="120"/>
      <w:jc w:val="both"/>
    </w:pPr>
    <w:rPr>
      <w:rFonts w:ascii="Arial" w:hAnsi="Arial"/>
      <w:szCs w:val="20"/>
    </w:rPr>
  </w:style>
  <w:style w:type="paragraph" w:styleId="Header">
    <w:name w:val="header"/>
    <w:basedOn w:val="Normal"/>
    <w:link w:val="HeaderChar"/>
    <w:uiPriority w:val="99"/>
    <w:unhideWhenUsed/>
    <w:rsid w:val="00DB001E"/>
    <w:pPr>
      <w:tabs>
        <w:tab w:val="center" w:pos="4513"/>
        <w:tab w:val="right" w:pos="9026"/>
      </w:tabs>
    </w:pPr>
  </w:style>
  <w:style w:type="character" w:customStyle="1" w:styleId="HeaderChar">
    <w:name w:val="Header Char"/>
    <w:basedOn w:val="DefaultParagraphFont"/>
    <w:link w:val="Header"/>
    <w:uiPriority w:val="99"/>
    <w:rsid w:val="00DB001E"/>
    <w:rPr>
      <w:rFonts w:asciiTheme="majorHAnsi" w:eastAsia="Times New Roman" w:hAnsiTheme="majorHAnsi" w:cs="Times New Roman"/>
      <w:spacing w:val="2"/>
      <w:sz w:val="18"/>
      <w:szCs w:val="24"/>
    </w:rPr>
  </w:style>
  <w:style w:type="paragraph" w:styleId="Footer">
    <w:name w:val="footer"/>
    <w:basedOn w:val="Normal"/>
    <w:link w:val="FooterChar"/>
    <w:uiPriority w:val="99"/>
    <w:unhideWhenUsed/>
    <w:rsid w:val="00DB001E"/>
    <w:pPr>
      <w:tabs>
        <w:tab w:val="center" w:pos="4513"/>
        <w:tab w:val="right" w:pos="9026"/>
      </w:tabs>
      <w:jc w:val="center"/>
    </w:pPr>
  </w:style>
  <w:style w:type="character" w:customStyle="1" w:styleId="FooterChar">
    <w:name w:val="Footer Char"/>
    <w:basedOn w:val="DefaultParagraphFont"/>
    <w:link w:val="Footer"/>
    <w:uiPriority w:val="99"/>
    <w:rsid w:val="00DB001E"/>
    <w:rPr>
      <w:rFonts w:asciiTheme="majorHAnsi" w:eastAsia="Times New Roman" w:hAnsiTheme="majorHAnsi" w:cs="Times New Roman"/>
      <w:spacing w:val="2"/>
      <w:sz w:val="18"/>
      <w:szCs w:val="24"/>
    </w:rPr>
  </w:style>
  <w:style w:type="paragraph" w:styleId="NoSpacing">
    <w:name w:val="No Spacing"/>
    <w:uiPriority w:val="3"/>
    <w:qFormat/>
    <w:rsid w:val="00DB001E"/>
    <w:pPr>
      <w:spacing w:after="0" w:line="240" w:lineRule="auto"/>
    </w:pPr>
    <w:rPr>
      <w:rFonts w:eastAsia="Calibri" w:cs="Times New Roman"/>
    </w:rPr>
  </w:style>
  <w:style w:type="paragraph" w:customStyle="1" w:styleId="Bullet">
    <w:name w:val="Bullet"/>
    <w:basedOn w:val="ListParagraph"/>
    <w:link w:val="BulletChar"/>
    <w:uiPriority w:val="2"/>
    <w:qFormat/>
    <w:rsid w:val="00DB001E"/>
    <w:pPr>
      <w:numPr>
        <w:numId w:val="1"/>
      </w:numPr>
    </w:pPr>
    <w:rPr>
      <w:rFonts w:cs="Arial"/>
      <w:szCs w:val="20"/>
      <w:lang w:val="en-NZ" w:eastAsia="en-NZ"/>
    </w:rPr>
  </w:style>
  <w:style w:type="character" w:customStyle="1" w:styleId="BulletChar">
    <w:name w:val="Bullet Char"/>
    <w:basedOn w:val="DefaultParagraphFont"/>
    <w:link w:val="Bullet"/>
    <w:uiPriority w:val="2"/>
    <w:rsid w:val="00DB001E"/>
    <w:rPr>
      <w:rFonts w:asciiTheme="majorHAnsi" w:eastAsia="Times New Roman" w:hAnsiTheme="majorHAnsi" w:cs="Arial"/>
      <w:spacing w:val="2"/>
      <w:sz w:val="18"/>
      <w:szCs w:val="20"/>
      <w:lang w:val="en-NZ" w:eastAsia="en-NZ"/>
    </w:rPr>
  </w:style>
  <w:style w:type="paragraph" w:styleId="Title">
    <w:name w:val="Title"/>
    <w:basedOn w:val="Normal"/>
    <w:next w:val="Normal"/>
    <w:link w:val="TitleChar"/>
    <w:uiPriority w:val="10"/>
    <w:qFormat/>
    <w:rsid w:val="00DB001E"/>
    <w:pPr>
      <w:spacing w:after="300"/>
      <w:contextualSpacing/>
      <w:jc w:val="center"/>
    </w:pPr>
    <w:rPr>
      <w:rFonts w:eastAsiaTheme="majorEastAsia" w:cstheme="majorBidi"/>
      <w:b/>
      <w:color w:val="1414FF" w:themeColor="accent1"/>
      <w:spacing w:val="5"/>
      <w:kern w:val="28"/>
      <w:sz w:val="96"/>
      <w:szCs w:val="52"/>
    </w:rPr>
  </w:style>
  <w:style w:type="character" w:customStyle="1" w:styleId="TitleChar">
    <w:name w:val="Title Char"/>
    <w:basedOn w:val="DefaultParagraphFont"/>
    <w:link w:val="Title"/>
    <w:uiPriority w:val="10"/>
    <w:rsid w:val="00DB001E"/>
    <w:rPr>
      <w:rFonts w:asciiTheme="majorHAnsi" w:eastAsiaTheme="majorEastAsia" w:hAnsiTheme="majorHAnsi" w:cstheme="majorBidi"/>
      <w:b/>
      <w:color w:val="1414FF" w:themeColor="accent1"/>
      <w:spacing w:val="5"/>
      <w:kern w:val="28"/>
      <w:sz w:val="96"/>
      <w:szCs w:val="52"/>
    </w:rPr>
  </w:style>
  <w:style w:type="paragraph" w:styleId="TOCHeading">
    <w:name w:val="TOC Heading"/>
    <w:basedOn w:val="Heading1"/>
    <w:next w:val="Normal"/>
    <w:uiPriority w:val="39"/>
    <w:unhideWhenUsed/>
    <w:qFormat/>
    <w:rsid w:val="00DB001E"/>
    <w:pPr>
      <w:keepNext/>
      <w:keepLines/>
      <w:spacing w:before="480" w:after="0" w:line="276" w:lineRule="auto"/>
      <w:outlineLvl w:val="9"/>
    </w:pPr>
    <w:rPr>
      <w:rFonts w:eastAsiaTheme="majorEastAsia" w:cstheme="majorBidi"/>
      <w:bCs w:val="0"/>
      <w:color w:val="auto"/>
      <w:szCs w:val="28"/>
      <w:lang w:val="en-US" w:eastAsia="ja-JP"/>
    </w:rPr>
  </w:style>
  <w:style w:type="paragraph" w:styleId="TOC2">
    <w:name w:val="toc 2"/>
    <w:basedOn w:val="Normal"/>
    <w:next w:val="Normal"/>
    <w:autoRedefine/>
    <w:uiPriority w:val="39"/>
    <w:unhideWhenUsed/>
    <w:qFormat/>
    <w:rsid w:val="00DB001E"/>
    <w:pPr>
      <w:tabs>
        <w:tab w:val="right" w:leader="dot" w:pos="9923"/>
      </w:tabs>
      <w:spacing w:after="100" w:line="276" w:lineRule="auto"/>
      <w:ind w:left="220"/>
    </w:pPr>
    <w:rPr>
      <w:rFonts w:eastAsiaTheme="minorEastAsia" w:cstheme="minorBidi"/>
      <w:szCs w:val="22"/>
      <w:lang w:val="en-US" w:eastAsia="ja-JP"/>
    </w:rPr>
  </w:style>
  <w:style w:type="paragraph" w:styleId="TOC1">
    <w:name w:val="toc 1"/>
    <w:basedOn w:val="Normal"/>
    <w:next w:val="Normal"/>
    <w:autoRedefine/>
    <w:uiPriority w:val="39"/>
    <w:unhideWhenUsed/>
    <w:qFormat/>
    <w:rsid w:val="00DB001E"/>
    <w:pPr>
      <w:tabs>
        <w:tab w:val="right" w:leader="dot" w:pos="9923"/>
      </w:tabs>
      <w:spacing w:after="100" w:line="276" w:lineRule="auto"/>
    </w:pPr>
    <w:rPr>
      <w:rFonts w:eastAsiaTheme="minorEastAsia"/>
      <w:b/>
      <w:lang w:val="en-US" w:eastAsia="ja-JP"/>
    </w:rPr>
  </w:style>
  <w:style w:type="paragraph" w:styleId="TOC3">
    <w:name w:val="toc 3"/>
    <w:basedOn w:val="Normal"/>
    <w:next w:val="Normal"/>
    <w:autoRedefine/>
    <w:uiPriority w:val="39"/>
    <w:unhideWhenUsed/>
    <w:qFormat/>
    <w:rsid w:val="00DB001E"/>
    <w:pPr>
      <w:tabs>
        <w:tab w:val="right" w:leader="dot" w:pos="9923"/>
      </w:tabs>
      <w:spacing w:after="100" w:line="276" w:lineRule="auto"/>
      <w:ind w:left="440"/>
    </w:pPr>
    <w:rPr>
      <w:rFonts w:eastAsiaTheme="minorEastAsia" w:cstheme="minorBidi"/>
      <w:szCs w:val="22"/>
      <w:lang w:val="en-US" w:eastAsia="ja-JP"/>
    </w:rPr>
  </w:style>
  <w:style w:type="paragraph" w:styleId="TOC4">
    <w:name w:val="toc 4"/>
    <w:basedOn w:val="Normal"/>
    <w:next w:val="Normal"/>
    <w:autoRedefine/>
    <w:uiPriority w:val="39"/>
    <w:unhideWhenUsed/>
    <w:rsid w:val="00DB001E"/>
    <w:pPr>
      <w:spacing w:after="100"/>
      <w:ind w:left="660"/>
    </w:pPr>
  </w:style>
  <w:style w:type="paragraph" w:styleId="List">
    <w:name w:val="List"/>
    <w:basedOn w:val="Normal"/>
    <w:autoRedefine/>
    <w:uiPriority w:val="99"/>
    <w:unhideWhenUsed/>
    <w:rsid w:val="00DB001E"/>
    <w:pPr>
      <w:numPr>
        <w:numId w:val="2"/>
      </w:numPr>
      <w:contextualSpacing/>
    </w:pPr>
  </w:style>
  <w:style w:type="character" w:styleId="Strong">
    <w:name w:val="Strong"/>
    <w:basedOn w:val="DefaultParagraphFont"/>
    <w:uiPriority w:val="22"/>
    <w:qFormat/>
    <w:rsid w:val="00DB001E"/>
    <w:rPr>
      <w:rFonts w:asciiTheme="majorHAnsi" w:hAnsiTheme="majorHAnsi"/>
      <w:b/>
      <w:bCs/>
      <w:color w:val="1414FF" w:themeColor="accent1"/>
      <w:sz w:val="28"/>
    </w:rPr>
  </w:style>
  <w:style w:type="paragraph" w:styleId="TOC5">
    <w:name w:val="toc 5"/>
    <w:basedOn w:val="Normal"/>
    <w:next w:val="Normal"/>
    <w:autoRedefine/>
    <w:uiPriority w:val="39"/>
    <w:unhideWhenUsed/>
    <w:rsid w:val="00DB001E"/>
    <w:pPr>
      <w:spacing w:before="0" w:after="100" w:line="276" w:lineRule="auto"/>
      <w:ind w:left="880"/>
    </w:pPr>
    <w:rPr>
      <w:rFonts w:asciiTheme="minorHAnsi" w:eastAsiaTheme="minorEastAsia" w:hAnsiTheme="minorHAnsi" w:cstheme="minorBidi"/>
      <w:spacing w:val="0"/>
      <w:szCs w:val="22"/>
      <w:lang w:eastAsia="en-AU"/>
    </w:rPr>
  </w:style>
  <w:style w:type="paragraph" w:styleId="TOC6">
    <w:name w:val="toc 6"/>
    <w:basedOn w:val="Normal"/>
    <w:next w:val="Normal"/>
    <w:autoRedefine/>
    <w:uiPriority w:val="39"/>
    <w:unhideWhenUsed/>
    <w:rsid w:val="00DB001E"/>
    <w:pPr>
      <w:spacing w:before="0" w:after="100" w:line="276" w:lineRule="auto"/>
      <w:ind w:left="1100"/>
    </w:pPr>
    <w:rPr>
      <w:rFonts w:asciiTheme="minorHAnsi" w:eastAsiaTheme="minorEastAsia" w:hAnsiTheme="minorHAnsi" w:cstheme="minorBidi"/>
      <w:spacing w:val="0"/>
      <w:szCs w:val="22"/>
      <w:lang w:eastAsia="en-AU"/>
    </w:rPr>
  </w:style>
  <w:style w:type="paragraph" w:styleId="TOC7">
    <w:name w:val="toc 7"/>
    <w:basedOn w:val="Normal"/>
    <w:next w:val="Normal"/>
    <w:autoRedefine/>
    <w:uiPriority w:val="39"/>
    <w:unhideWhenUsed/>
    <w:rsid w:val="00DB001E"/>
    <w:pPr>
      <w:spacing w:before="0" w:after="100" w:line="276" w:lineRule="auto"/>
      <w:ind w:left="1320"/>
    </w:pPr>
    <w:rPr>
      <w:rFonts w:asciiTheme="minorHAnsi" w:eastAsiaTheme="minorEastAsia" w:hAnsiTheme="minorHAnsi" w:cstheme="minorBidi"/>
      <w:spacing w:val="0"/>
      <w:szCs w:val="22"/>
      <w:lang w:eastAsia="en-AU"/>
    </w:rPr>
  </w:style>
  <w:style w:type="paragraph" w:styleId="TOC8">
    <w:name w:val="toc 8"/>
    <w:basedOn w:val="Normal"/>
    <w:next w:val="Normal"/>
    <w:autoRedefine/>
    <w:uiPriority w:val="39"/>
    <w:unhideWhenUsed/>
    <w:rsid w:val="00DB001E"/>
    <w:pPr>
      <w:spacing w:before="0" w:after="100" w:line="276" w:lineRule="auto"/>
      <w:ind w:left="1540"/>
    </w:pPr>
    <w:rPr>
      <w:rFonts w:asciiTheme="minorHAnsi" w:eastAsiaTheme="minorEastAsia" w:hAnsiTheme="minorHAnsi" w:cstheme="minorBidi"/>
      <w:spacing w:val="0"/>
      <w:szCs w:val="22"/>
      <w:lang w:eastAsia="en-AU"/>
    </w:rPr>
  </w:style>
  <w:style w:type="paragraph" w:styleId="TOC9">
    <w:name w:val="toc 9"/>
    <w:basedOn w:val="Normal"/>
    <w:next w:val="Normal"/>
    <w:autoRedefine/>
    <w:uiPriority w:val="39"/>
    <w:unhideWhenUsed/>
    <w:rsid w:val="00DB001E"/>
    <w:pPr>
      <w:spacing w:before="0" w:after="100" w:line="276" w:lineRule="auto"/>
      <w:ind w:left="1760"/>
    </w:pPr>
    <w:rPr>
      <w:rFonts w:asciiTheme="minorHAnsi" w:eastAsiaTheme="minorEastAsia" w:hAnsiTheme="minorHAnsi" w:cstheme="minorBidi"/>
      <w:spacing w:val="0"/>
      <w:szCs w:val="22"/>
      <w:lang w:eastAsia="en-AU"/>
    </w:rPr>
  </w:style>
  <w:style w:type="table" w:styleId="TableGrid">
    <w:name w:val="Table Grid"/>
    <w:aliases w:val="Grey Top"/>
    <w:basedOn w:val="TableNormal"/>
    <w:uiPriority w:val="59"/>
    <w:rsid w:val="00DB0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B001E"/>
    <w:rPr>
      <w:sz w:val="16"/>
      <w:szCs w:val="16"/>
    </w:rPr>
  </w:style>
  <w:style w:type="paragraph" w:styleId="CommentSubject">
    <w:name w:val="annotation subject"/>
    <w:basedOn w:val="CommentText"/>
    <w:next w:val="CommentText"/>
    <w:link w:val="CommentSubjectChar"/>
    <w:uiPriority w:val="99"/>
    <w:semiHidden/>
    <w:unhideWhenUsed/>
    <w:rsid w:val="00DB001E"/>
    <w:pPr>
      <w:spacing w:line="240" w:lineRule="auto"/>
    </w:pPr>
    <w:rPr>
      <w:b/>
      <w:bCs/>
    </w:rPr>
  </w:style>
  <w:style w:type="character" w:customStyle="1" w:styleId="CommentSubjectChar">
    <w:name w:val="Comment Subject Char"/>
    <w:basedOn w:val="CommentTextChar"/>
    <w:link w:val="CommentSubject"/>
    <w:uiPriority w:val="99"/>
    <w:semiHidden/>
    <w:rsid w:val="00DB001E"/>
    <w:rPr>
      <w:rFonts w:asciiTheme="majorHAnsi" w:eastAsia="Times New Roman" w:hAnsiTheme="majorHAnsi" w:cs="Times New Roman"/>
      <w:b/>
      <w:bCs/>
      <w:spacing w:val="2"/>
      <w:sz w:val="18"/>
      <w:szCs w:val="20"/>
      <w:lang w:val="x-none"/>
    </w:rPr>
  </w:style>
  <w:style w:type="paragraph" w:styleId="Revision">
    <w:name w:val="Revision"/>
    <w:hidden/>
    <w:uiPriority w:val="99"/>
    <w:semiHidden/>
    <w:rsid w:val="00DB001E"/>
    <w:pPr>
      <w:spacing w:after="0" w:line="240" w:lineRule="auto"/>
    </w:pPr>
    <w:rPr>
      <w:rFonts w:ascii="Arial Narrow" w:eastAsia="Times New Roman" w:hAnsi="Arial Narrow" w:cs="Times New Roman"/>
      <w:spacing w:val="2"/>
      <w:szCs w:val="24"/>
    </w:rPr>
  </w:style>
  <w:style w:type="paragraph" w:customStyle="1" w:styleId="Tabletext">
    <w:name w:val="Table text"/>
    <w:basedOn w:val="Normal"/>
    <w:uiPriority w:val="2"/>
    <w:qFormat/>
    <w:rsid w:val="00DB001E"/>
    <w:pPr>
      <w:spacing w:before="60" w:after="60" w:line="276" w:lineRule="auto"/>
    </w:pPr>
    <w:rPr>
      <w:szCs w:val="20"/>
    </w:rPr>
  </w:style>
  <w:style w:type="paragraph" w:styleId="NormalWeb">
    <w:name w:val="Normal (Web)"/>
    <w:basedOn w:val="Normal"/>
    <w:uiPriority w:val="99"/>
    <w:unhideWhenUsed/>
    <w:rsid w:val="00DB001E"/>
    <w:pPr>
      <w:spacing w:before="0" w:after="0" w:line="240" w:lineRule="auto"/>
    </w:pPr>
    <w:rPr>
      <w:rFonts w:ascii="Times New Roman" w:hAnsi="Times New Roman"/>
      <w:spacing w:val="0"/>
      <w:sz w:val="24"/>
      <w:lang w:val="en-NZ" w:eastAsia="en-NZ"/>
    </w:rPr>
  </w:style>
  <w:style w:type="table" w:customStyle="1" w:styleId="TableOddRows">
    <w:name w:val="Table Odd Rows"/>
    <w:basedOn w:val="TableNormal"/>
    <w:uiPriority w:val="99"/>
    <w:rsid w:val="00DB001E"/>
    <w:pPr>
      <w:spacing w:after="0" w:line="240" w:lineRule="auto"/>
    </w:pPr>
    <w:tblPr>
      <w:tblStyleRowBandSize w:val="1"/>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band1Horz">
      <w:tblPr/>
      <w:tcPr>
        <w:shd w:val="clear" w:color="auto" w:fill="F2F2F2" w:themeFill="background1" w:themeFillShade="F2"/>
      </w:tcPr>
    </w:tblStylePr>
    <w:tblStylePr w:type="band2Horz">
      <w:rPr>
        <w:rFonts w:ascii="Wingdings 2" w:hAnsi="Wingdings 2"/>
        <w:color w:val="auto"/>
        <w:sz w:val="20"/>
      </w:rPr>
      <w:tblPr/>
      <w:tcPr>
        <w:shd w:val="clear" w:color="auto" w:fill="FFFFFF" w:themeFill="background1"/>
      </w:tcPr>
    </w:tblStylePr>
  </w:style>
  <w:style w:type="paragraph" w:customStyle="1" w:styleId="Heading">
    <w:name w:val="Heading"/>
    <w:next w:val="Normal"/>
    <w:uiPriority w:val="1"/>
    <w:rsid w:val="00DB001E"/>
    <w:pPr>
      <w:pBdr>
        <w:top w:val="nil"/>
        <w:left w:val="nil"/>
        <w:bottom w:val="nil"/>
        <w:right w:val="nil"/>
        <w:between w:val="nil"/>
        <w:bar w:val="nil"/>
      </w:pBdr>
      <w:spacing w:after="0" w:line="240" w:lineRule="auto"/>
      <w:outlineLvl w:val="0"/>
    </w:pPr>
    <w:rPr>
      <w:rFonts w:asciiTheme="majorHAnsi" w:eastAsia="Avenir Next Demi Bold" w:hAnsiTheme="majorHAnsi" w:cs="Avenir Next Demi Bold"/>
      <w:b/>
      <w:bCs/>
      <w:color w:val="000000"/>
      <w:sz w:val="36"/>
      <w:szCs w:val="36"/>
      <w:bdr w:val="nil"/>
      <w:lang w:val="en-GB" w:eastAsia="en-GB"/>
    </w:rPr>
  </w:style>
  <w:style w:type="paragraph" w:customStyle="1" w:styleId="TableStyle3">
    <w:name w:val="Table Style 3"/>
    <w:uiPriority w:val="2"/>
    <w:rsid w:val="00DB001E"/>
    <w:pPr>
      <w:pBdr>
        <w:top w:val="nil"/>
        <w:left w:val="nil"/>
        <w:bottom w:val="nil"/>
        <w:right w:val="nil"/>
        <w:between w:val="nil"/>
        <w:bar w:val="nil"/>
      </w:pBdr>
      <w:spacing w:after="0" w:line="240" w:lineRule="auto"/>
    </w:pPr>
    <w:rPr>
      <w:rFonts w:ascii="Avenir Next Medium" w:eastAsia="Arial Unicode MS" w:hAnsi="Arial Unicode MS" w:cs="Arial Unicode MS"/>
      <w:color w:val="000000"/>
      <w:sz w:val="20"/>
      <w:szCs w:val="20"/>
      <w:bdr w:val="nil"/>
      <w:lang w:val="en-US" w:eastAsia="en-GB"/>
    </w:rPr>
  </w:style>
  <w:style w:type="paragraph" w:customStyle="1" w:styleId="TableStyle2">
    <w:name w:val="Table Style 2"/>
    <w:uiPriority w:val="2"/>
    <w:rsid w:val="00DB001E"/>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lang w:val="en-GB" w:eastAsia="en-GB"/>
    </w:rPr>
  </w:style>
  <w:style w:type="character" w:customStyle="1" w:styleId="ListParagraphChar">
    <w:name w:val="List Paragraph Char"/>
    <w:aliases w:val="Use Case List Paragraph Char,List Paragraph1 Char,Heading2 Char,b1 Char,Bullet for no #'s Char,Body Bullet Char,List bullet Char,List Paragraph 1 Char,Ref Char,List Bullet1 Char,Colorful List - Accent 11 Char,B1 Char,bu1 Char"/>
    <w:basedOn w:val="DefaultParagraphFont"/>
    <w:link w:val="ListParagraph"/>
    <w:uiPriority w:val="99"/>
    <w:rsid w:val="00DB001E"/>
    <w:rPr>
      <w:rFonts w:asciiTheme="majorHAnsi" w:eastAsia="Times New Roman" w:hAnsiTheme="majorHAnsi" w:cs="Times New Roman"/>
      <w:spacing w:val="2"/>
      <w:sz w:val="18"/>
      <w:szCs w:val="24"/>
    </w:rPr>
  </w:style>
  <w:style w:type="paragraph" w:styleId="PlainText">
    <w:name w:val="Plain Text"/>
    <w:basedOn w:val="Normal"/>
    <w:link w:val="PlainTextChar"/>
    <w:uiPriority w:val="99"/>
    <w:semiHidden/>
    <w:unhideWhenUsed/>
    <w:rsid w:val="00DB001E"/>
    <w:pPr>
      <w:spacing w:before="0" w:after="0" w:line="240" w:lineRule="auto"/>
    </w:pPr>
    <w:rPr>
      <w:rFonts w:ascii="Calibri" w:eastAsiaTheme="minorHAnsi" w:hAnsi="Calibri" w:cs="Consolas"/>
      <w:spacing w:val="0"/>
      <w:szCs w:val="21"/>
      <w:lang w:val="en-NZ"/>
    </w:rPr>
  </w:style>
  <w:style w:type="character" w:customStyle="1" w:styleId="PlainTextChar">
    <w:name w:val="Plain Text Char"/>
    <w:basedOn w:val="DefaultParagraphFont"/>
    <w:link w:val="PlainText"/>
    <w:uiPriority w:val="99"/>
    <w:semiHidden/>
    <w:rsid w:val="00DB001E"/>
    <w:rPr>
      <w:rFonts w:ascii="Calibri" w:hAnsi="Calibri" w:cs="Consolas"/>
      <w:sz w:val="18"/>
      <w:szCs w:val="21"/>
      <w:lang w:val="en-NZ"/>
    </w:rPr>
  </w:style>
  <w:style w:type="character" w:styleId="PlaceholderText">
    <w:name w:val="Placeholder Text"/>
    <w:basedOn w:val="DefaultParagraphFont"/>
    <w:uiPriority w:val="99"/>
    <w:semiHidden/>
    <w:rsid w:val="00DB001E"/>
    <w:rPr>
      <w:color w:val="808080"/>
    </w:rPr>
  </w:style>
  <w:style w:type="paragraph" w:styleId="ListNumber2">
    <w:name w:val="List Number 2"/>
    <w:basedOn w:val="Normal"/>
    <w:uiPriority w:val="99"/>
    <w:unhideWhenUsed/>
    <w:rsid w:val="00DB001E"/>
    <w:pPr>
      <w:numPr>
        <w:numId w:val="3"/>
      </w:numPr>
      <w:contextualSpacing/>
    </w:pPr>
  </w:style>
  <w:style w:type="paragraph" w:styleId="BodyText3">
    <w:name w:val="Body Text 3"/>
    <w:basedOn w:val="Normal"/>
    <w:link w:val="BodyText3Char"/>
    <w:uiPriority w:val="99"/>
    <w:semiHidden/>
    <w:unhideWhenUsed/>
    <w:rsid w:val="00DB001E"/>
    <w:pPr>
      <w:spacing w:after="120"/>
    </w:pPr>
    <w:rPr>
      <w:sz w:val="16"/>
      <w:szCs w:val="16"/>
    </w:rPr>
  </w:style>
  <w:style w:type="character" w:customStyle="1" w:styleId="BodyText3Char">
    <w:name w:val="Body Text 3 Char"/>
    <w:basedOn w:val="DefaultParagraphFont"/>
    <w:link w:val="BodyText3"/>
    <w:uiPriority w:val="99"/>
    <w:semiHidden/>
    <w:rsid w:val="00DB001E"/>
    <w:rPr>
      <w:rFonts w:asciiTheme="majorHAnsi" w:eastAsia="Times New Roman" w:hAnsiTheme="majorHAnsi" w:cs="Times New Roman"/>
      <w:spacing w:val="2"/>
      <w:sz w:val="16"/>
      <w:szCs w:val="16"/>
    </w:rPr>
  </w:style>
  <w:style w:type="paragraph" w:styleId="BodyTextIndent2">
    <w:name w:val="Body Text Indent 2"/>
    <w:basedOn w:val="Normal"/>
    <w:link w:val="BodyTextIndent2Char"/>
    <w:uiPriority w:val="99"/>
    <w:unhideWhenUsed/>
    <w:rsid w:val="00DB001E"/>
    <w:pPr>
      <w:spacing w:after="120" w:line="480" w:lineRule="auto"/>
      <w:ind w:left="283"/>
    </w:pPr>
  </w:style>
  <w:style w:type="character" w:customStyle="1" w:styleId="BodyTextIndent2Char">
    <w:name w:val="Body Text Indent 2 Char"/>
    <w:basedOn w:val="DefaultParagraphFont"/>
    <w:link w:val="BodyTextIndent2"/>
    <w:uiPriority w:val="99"/>
    <w:rsid w:val="00DB001E"/>
    <w:rPr>
      <w:rFonts w:asciiTheme="majorHAnsi" w:eastAsia="Times New Roman" w:hAnsiTheme="majorHAnsi" w:cs="Times New Roman"/>
      <w:spacing w:val="2"/>
      <w:sz w:val="18"/>
      <w:szCs w:val="24"/>
    </w:rPr>
  </w:style>
  <w:style w:type="paragraph" w:styleId="BodyTextIndent3">
    <w:name w:val="Body Text Indent 3"/>
    <w:basedOn w:val="Normal"/>
    <w:link w:val="BodyTextIndent3Char"/>
    <w:uiPriority w:val="99"/>
    <w:unhideWhenUsed/>
    <w:rsid w:val="00DB001E"/>
    <w:pPr>
      <w:spacing w:after="120"/>
      <w:ind w:left="283"/>
    </w:pPr>
    <w:rPr>
      <w:sz w:val="16"/>
      <w:szCs w:val="16"/>
    </w:rPr>
  </w:style>
  <w:style w:type="character" w:customStyle="1" w:styleId="BodyTextIndent3Char">
    <w:name w:val="Body Text Indent 3 Char"/>
    <w:basedOn w:val="DefaultParagraphFont"/>
    <w:link w:val="BodyTextIndent3"/>
    <w:uiPriority w:val="99"/>
    <w:rsid w:val="00DB001E"/>
    <w:rPr>
      <w:rFonts w:asciiTheme="majorHAnsi" w:eastAsia="Times New Roman" w:hAnsiTheme="majorHAnsi" w:cs="Times New Roman"/>
      <w:spacing w:val="2"/>
      <w:sz w:val="16"/>
      <w:szCs w:val="16"/>
    </w:rPr>
  </w:style>
  <w:style w:type="character" w:styleId="FollowedHyperlink">
    <w:name w:val="FollowedHyperlink"/>
    <w:basedOn w:val="DefaultParagraphFont"/>
    <w:uiPriority w:val="99"/>
    <w:semiHidden/>
    <w:unhideWhenUsed/>
    <w:rsid w:val="00DB001E"/>
    <w:rPr>
      <w:color w:val="000000" w:themeColor="followedHyperlink"/>
      <w:u w:val="single"/>
    </w:rPr>
  </w:style>
  <w:style w:type="character" w:customStyle="1" w:styleId="Heading6Char">
    <w:name w:val="Heading 6 Char"/>
    <w:basedOn w:val="DefaultParagraphFont"/>
    <w:link w:val="Heading6"/>
    <w:uiPriority w:val="9"/>
    <w:rsid w:val="00DB001E"/>
    <w:rPr>
      <w:rFonts w:asciiTheme="majorHAnsi" w:eastAsiaTheme="majorEastAsia" w:hAnsiTheme="majorHAnsi" w:cstheme="majorBidi"/>
      <w:i/>
      <w:iCs/>
      <w:color w:val="000088" w:themeColor="accent1" w:themeShade="7F"/>
      <w:spacing w:val="2"/>
      <w:sz w:val="18"/>
      <w:szCs w:val="24"/>
    </w:rPr>
  </w:style>
  <w:style w:type="character" w:customStyle="1" w:styleId="Heading7Char">
    <w:name w:val="Heading 7 Char"/>
    <w:basedOn w:val="DefaultParagraphFont"/>
    <w:link w:val="Heading7"/>
    <w:uiPriority w:val="9"/>
    <w:semiHidden/>
    <w:rsid w:val="00DB001E"/>
    <w:rPr>
      <w:rFonts w:asciiTheme="majorHAnsi" w:eastAsiaTheme="majorEastAsia" w:hAnsiTheme="majorHAnsi" w:cstheme="majorBidi"/>
      <w:i/>
      <w:iCs/>
      <w:color w:val="404040" w:themeColor="text1" w:themeTint="BF"/>
      <w:spacing w:val="2"/>
      <w:sz w:val="18"/>
      <w:szCs w:val="24"/>
    </w:rPr>
  </w:style>
  <w:style w:type="character" w:styleId="UnresolvedMention">
    <w:name w:val="Unresolved Mention"/>
    <w:basedOn w:val="DefaultParagraphFont"/>
    <w:uiPriority w:val="99"/>
    <w:semiHidden/>
    <w:unhideWhenUsed/>
    <w:rsid w:val="00DB001E"/>
    <w:rPr>
      <w:color w:val="605E5C"/>
      <w:shd w:val="clear" w:color="auto" w:fill="E1DFDD"/>
    </w:rPr>
  </w:style>
  <w:style w:type="paragraph" w:customStyle="1" w:styleId="TableCentred">
    <w:name w:val="Table Centred"/>
    <w:basedOn w:val="Normal"/>
    <w:uiPriority w:val="3"/>
    <w:qFormat/>
    <w:rsid w:val="00DB001E"/>
    <w:pPr>
      <w:spacing w:after="120" w:line="259" w:lineRule="auto"/>
      <w:jc w:val="center"/>
    </w:pPr>
    <w:rPr>
      <w:rFonts w:asciiTheme="minorHAnsi" w:eastAsiaTheme="minorHAnsi" w:hAnsiTheme="minorHAnsi" w:cstheme="minorBidi"/>
      <w:spacing w:val="0"/>
      <w:szCs w:val="22"/>
      <w:lang w:val="en-US"/>
    </w:rPr>
  </w:style>
  <w:style w:type="paragraph" w:customStyle="1" w:styleId="TableLeft">
    <w:name w:val="Table Left"/>
    <w:basedOn w:val="Normal"/>
    <w:uiPriority w:val="3"/>
    <w:qFormat/>
    <w:rsid w:val="00DB001E"/>
    <w:pPr>
      <w:spacing w:after="120" w:line="259" w:lineRule="auto"/>
    </w:pPr>
    <w:rPr>
      <w:rFonts w:asciiTheme="minorHAnsi" w:eastAsiaTheme="minorHAnsi" w:hAnsiTheme="minorHAnsi" w:cstheme="minorBidi"/>
      <w:bCs/>
      <w:spacing w:val="0"/>
      <w:szCs w:val="22"/>
      <w:lang w:val="en-US"/>
    </w:rPr>
  </w:style>
  <w:style w:type="table" w:customStyle="1" w:styleId="Planit-BlueHeaderRow1">
    <w:name w:val="Planit - Blue Header Row1"/>
    <w:basedOn w:val="TableNormal"/>
    <w:uiPriority w:val="46"/>
    <w:rsid w:val="00DB001E"/>
    <w:pPr>
      <w:spacing w:before="120" w:after="120" w:line="264" w:lineRule="auto"/>
    </w:pPr>
    <w:rPr>
      <w:rFonts w:ascii="Arial" w:hAnsi="Arial"/>
      <w:sz w:val="18"/>
      <w:lang w:val="en-US"/>
    </w:rPr>
    <w:tblPr>
      <w:tblStyleRowBandSize w:val="1"/>
      <w:tblStyleColBandSize w:val="1"/>
      <w:tblInd w:w="0" w:type="nil"/>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pPr>
        <w:jc w:val="left"/>
      </w:pPr>
      <w:rPr>
        <w:b/>
        <w:bCs/>
        <w:color w:val="FFFFFF" w:themeColor="background1"/>
      </w:rPr>
      <w:tblPr/>
      <w:trPr>
        <w:tblHeader/>
      </w:trPr>
      <w:tcPr>
        <w:shd w:val="clear" w:color="auto" w:fill="0071AF"/>
        <w:vAlign w:val="center"/>
      </w:tcPr>
    </w:tblStylePr>
    <w:tblStylePr w:type="lastRow">
      <w:rPr>
        <w:b/>
        <w:bCs/>
      </w:rPr>
      <w:tblPr/>
      <w:tcPr>
        <w:tcBorders>
          <w:top w:val="double" w:sz="2" w:space="0" w:color="7272FF" w:themeColor="accent1" w:themeTint="99"/>
        </w:tcBorders>
      </w:tcPr>
    </w:tblStylePr>
    <w:tblStylePr w:type="firstCol">
      <w:pPr>
        <w:jc w:val="left"/>
      </w:pPr>
      <w:rPr>
        <w:b/>
        <w:bCs/>
        <w:i w:val="0"/>
        <w:color w:val="FFFFFF" w:themeColor="background1"/>
      </w:rPr>
      <w:tblPr/>
      <w:tcPr>
        <w:tcBorders>
          <w:top w:val="single" w:sz="4" w:space="0" w:color="BDD6EE"/>
          <w:left w:val="single" w:sz="4" w:space="0" w:color="BDD6EE"/>
          <w:bottom w:val="single" w:sz="4" w:space="0" w:color="BDD6EE"/>
          <w:right w:val="single" w:sz="4" w:space="0" w:color="BDD6EE"/>
          <w:insideH w:val="single" w:sz="4" w:space="0" w:color="BDD6EE"/>
          <w:insideV w:val="single" w:sz="4" w:space="0" w:color="BDD6EE"/>
          <w:tl2br w:val="nil"/>
          <w:tr2bl w:val="nil"/>
        </w:tcBorders>
        <w:shd w:val="clear" w:color="auto" w:fill="0071AF"/>
      </w:tcPr>
    </w:tblStylePr>
    <w:tblStylePr w:type="lastCol">
      <w:rPr>
        <w:b w:val="0"/>
        <w:bCs/>
      </w:rPr>
      <w:tblPr/>
      <w:tcPr>
        <w:tcBorders>
          <w:top w:val="nil"/>
          <w:left w:val="nil"/>
          <w:bottom w:val="nil"/>
          <w:right w:val="nil"/>
          <w:insideH w:val="nil"/>
          <w:insideV w:val="nil"/>
        </w:tcBorders>
      </w:tcPr>
    </w:tblStylePr>
  </w:style>
  <w:style w:type="paragraph" w:styleId="Subtitle">
    <w:name w:val="Subtitle"/>
    <w:basedOn w:val="Normal"/>
    <w:next w:val="Normal"/>
    <w:link w:val="SubtitleChar"/>
    <w:uiPriority w:val="11"/>
    <w:qFormat/>
    <w:rsid w:val="00DB001E"/>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DB001E"/>
    <w:rPr>
      <w:rFonts w:eastAsiaTheme="minorEastAsia"/>
      <w:color w:val="5A5A5A" w:themeColor="text1" w:themeTint="A5"/>
      <w:spacing w:val="15"/>
      <w:sz w:val="18"/>
    </w:rPr>
  </w:style>
  <w:style w:type="character" w:customStyle="1" w:styleId="Heading8Char">
    <w:name w:val="Heading 8 Char"/>
    <w:basedOn w:val="DefaultParagraphFont"/>
    <w:link w:val="Heading8"/>
    <w:uiPriority w:val="9"/>
    <w:semiHidden/>
    <w:rsid w:val="00DB001E"/>
    <w:rPr>
      <w:rFonts w:asciiTheme="majorHAnsi" w:eastAsiaTheme="majorEastAsia" w:hAnsiTheme="majorHAnsi" w:cstheme="majorBidi"/>
      <w:color w:val="272727" w:themeColor="text1" w:themeTint="D8"/>
      <w:spacing w:val="2"/>
      <w:sz w:val="21"/>
      <w:szCs w:val="21"/>
    </w:rPr>
  </w:style>
  <w:style w:type="character" w:customStyle="1" w:styleId="Heading9Char">
    <w:name w:val="Heading 9 Char"/>
    <w:basedOn w:val="DefaultParagraphFont"/>
    <w:link w:val="Heading9"/>
    <w:uiPriority w:val="9"/>
    <w:semiHidden/>
    <w:rsid w:val="00DB001E"/>
    <w:rPr>
      <w:rFonts w:asciiTheme="majorHAnsi" w:eastAsiaTheme="majorEastAsia" w:hAnsiTheme="majorHAnsi" w:cstheme="majorBidi"/>
      <w:i/>
      <w:iCs/>
      <w:color w:val="272727" w:themeColor="text1" w:themeTint="D8"/>
      <w:spacing w:val="2"/>
      <w:sz w:val="21"/>
      <w:szCs w:val="21"/>
    </w:rPr>
  </w:style>
  <w:style w:type="table" w:styleId="PlainTable2">
    <w:name w:val="Plain Table 2"/>
    <w:basedOn w:val="TableNormal"/>
    <w:uiPriority w:val="99"/>
    <w:rsid w:val="00DB001E"/>
    <w:pPr>
      <w:spacing w:after="0" w:line="240" w:lineRule="auto"/>
    </w:pPr>
    <w:tblPr>
      <w:tblStyleRowBandSize w:val="1"/>
      <w:tblStyleColBandSize w:val="1"/>
      <w:tblBorders>
        <w:top w:val="single" w:sz="4" w:space="0" w:color="D4D4D4" w:themeColor="background2" w:themeShade="E6"/>
        <w:left w:val="single" w:sz="4" w:space="0" w:color="D4D4D4" w:themeColor="background2" w:themeShade="E6"/>
        <w:bottom w:val="single" w:sz="4" w:space="0" w:color="D4D4D4" w:themeColor="background2" w:themeShade="E6"/>
        <w:right w:val="single" w:sz="4" w:space="0" w:color="D4D4D4" w:themeColor="background2" w:themeShade="E6"/>
        <w:insideH w:val="single" w:sz="4" w:space="0" w:color="D4D4D4" w:themeColor="background2" w:themeShade="E6"/>
        <w:insideV w:val="single" w:sz="4" w:space="0" w:color="D4D4D4" w:themeColor="background2" w:themeShade="E6"/>
      </w:tblBorders>
    </w:tblPr>
    <w:tblStylePr w:type="firstRow">
      <w:rPr>
        <w:b/>
        <w:bCs/>
      </w:rPr>
      <w:tblPr/>
      <w:tcPr>
        <w:tcBorders>
          <w:top w:val="single" w:sz="4" w:space="0" w:color="D4D4D4" w:themeColor="background2" w:themeShade="E6"/>
          <w:left w:val="single" w:sz="4" w:space="0" w:color="D4D4D4" w:themeColor="background2" w:themeShade="E6"/>
          <w:bottom w:val="single" w:sz="4" w:space="0" w:color="D4D4D4" w:themeColor="background2" w:themeShade="E6"/>
          <w:right w:val="single" w:sz="4" w:space="0" w:color="D4D4D4" w:themeColor="background2" w:themeShade="E6"/>
          <w:insideH w:val="single" w:sz="4" w:space="0" w:color="D4D4D4" w:themeColor="background2" w:themeShade="E6"/>
          <w:insideV w:val="single" w:sz="4" w:space="0" w:color="D4D4D4" w:themeColor="background2" w:themeShade="E6"/>
        </w:tcBorders>
        <w:shd w:val="clear" w:color="auto" w:fill="ECECEC" w:themeFill="background2"/>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nit">
    <w:name w:val="Planit"/>
    <w:basedOn w:val="TableNormal"/>
    <w:uiPriority w:val="99"/>
    <w:rsid w:val="00DB001E"/>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10629">
      <w:bodyDiv w:val="1"/>
      <w:marLeft w:val="0"/>
      <w:marRight w:val="0"/>
      <w:marTop w:val="0"/>
      <w:marBottom w:val="0"/>
      <w:divBdr>
        <w:top w:val="none" w:sz="0" w:space="0" w:color="auto"/>
        <w:left w:val="none" w:sz="0" w:space="0" w:color="auto"/>
        <w:bottom w:val="none" w:sz="0" w:space="0" w:color="auto"/>
        <w:right w:val="none" w:sz="0" w:space="0" w:color="auto"/>
      </w:divBdr>
    </w:div>
    <w:div w:id="169568806">
      <w:bodyDiv w:val="1"/>
      <w:marLeft w:val="0"/>
      <w:marRight w:val="0"/>
      <w:marTop w:val="0"/>
      <w:marBottom w:val="0"/>
      <w:divBdr>
        <w:top w:val="none" w:sz="0" w:space="0" w:color="auto"/>
        <w:left w:val="none" w:sz="0" w:space="0" w:color="auto"/>
        <w:bottom w:val="none" w:sz="0" w:space="0" w:color="auto"/>
        <w:right w:val="none" w:sz="0" w:space="0" w:color="auto"/>
      </w:divBdr>
    </w:div>
    <w:div w:id="174272414">
      <w:bodyDiv w:val="1"/>
      <w:marLeft w:val="0"/>
      <w:marRight w:val="0"/>
      <w:marTop w:val="0"/>
      <w:marBottom w:val="0"/>
      <w:divBdr>
        <w:top w:val="none" w:sz="0" w:space="0" w:color="auto"/>
        <w:left w:val="none" w:sz="0" w:space="0" w:color="auto"/>
        <w:bottom w:val="none" w:sz="0" w:space="0" w:color="auto"/>
        <w:right w:val="none" w:sz="0" w:space="0" w:color="auto"/>
      </w:divBdr>
    </w:div>
    <w:div w:id="199703665">
      <w:bodyDiv w:val="1"/>
      <w:marLeft w:val="0"/>
      <w:marRight w:val="0"/>
      <w:marTop w:val="0"/>
      <w:marBottom w:val="0"/>
      <w:divBdr>
        <w:top w:val="none" w:sz="0" w:space="0" w:color="auto"/>
        <w:left w:val="none" w:sz="0" w:space="0" w:color="auto"/>
        <w:bottom w:val="none" w:sz="0" w:space="0" w:color="auto"/>
        <w:right w:val="none" w:sz="0" w:space="0" w:color="auto"/>
      </w:divBdr>
    </w:div>
    <w:div w:id="226187677">
      <w:bodyDiv w:val="1"/>
      <w:marLeft w:val="0"/>
      <w:marRight w:val="0"/>
      <w:marTop w:val="0"/>
      <w:marBottom w:val="0"/>
      <w:divBdr>
        <w:top w:val="none" w:sz="0" w:space="0" w:color="auto"/>
        <w:left w:val="none" w:sz="0" w:space="0" w:color="auto"/>
        <w:bottom w:val="none" w:sz="0" w:space="0" w:color="auto"/>
        <w:right w:val="none" w:sz="0" w:space="0" w:color="auto"/>
      </w:divBdr>
    </w:div>
    <w:div w:id="230623781">
      <w:bodyDiv w:val="1"/>
      <w:marLeft w:val="0"/>
      <w:marRight w:val="0"/>
      <w:marTop w:val="0"/>
      <w:marBottom w:val="0"/>
      <w:divBdr>
        <w:top w:val="none" w:sz="0" w:space="0" w:color="auto"/>
        <w:left w:val="none" w:sz="0" w:space="0" w:color="auto"/>
        <w:bottom w:val="none" w:sz="0" w:space="0" w:color="auto"/>
        <w:right w:val="none" w:sz="0" w:space="0" w:color="auto"/>
      </w:divBdr>
    </w:div>
    <w:div w:id="287399772">
      <w:bodyDiv w:val="1"/>
      <w:marLeft w:val="0"/>
      <w:marRight w:val="0"/>
      <w:marTop w:val="0"/>
      <w:marBottom w:val="0"/>
      <w:divBdr>
        <w:top w:val="none" w:sz="0" w:space="0" w:color="auto"/>
        <w:left w:val="none" w:sz="0" w:space="0" w:color="auto"/>
        <w:bottom w:val="none" w:sz="0" w:space="0" w:color="auto"/>
        <w:right w:val="none" w:sz="0" w:space="0" w:color="auto"/>
      </w:divBdr>
    </w:div>
    <w:div w:id="321550035">
      <w:bodyDiv w:val="1"/>
      <w:marLeft w:val="0"/>
      <w:marRight w:val="0"/>
      <w:marTop w:val="0"/>
      <w:marBottom w:val="0"/>
      <w:divBdr>
        <w:top w:val="none" w:sz="0" w:space="0" w:color="auto"/>
        <w:left w:val="none" w:sz="0" w:space="0" w:color="auto"/>
        <w:bottom w:val="none" w:sz="0" w:space="0" w:color="auto"/>
        <w:right w:val="none" w:sz="0" w:space="0" w:color="auto"/>
      </w:divBdr>
    </w:div>
    <w:div w:id="355812829">
      <w:bodyDiv w:val="1"/>
      <w:marLeft w:val="0"/>
      <w:marRight w:val="0"/>
      <w:marTop w:val="0"/>
      <w:marBottom w:val="0"/>
      <w:divBdr>
        <w:top w:val="none" w:sz="0" w:space="0" w:color="auto"/>
        <w:left w:val="none" w:sz="0" w:space="0" w:color="auto"/>
        <w:bottom w:val="none" w:sz="0" w:space="0" w:color="auto"/>
        <w:right w:val="none" w:sz="0" w:space="0" w:color="auto"/>
      </w:divBdr>
    </w:div>
    <w:div w:id="364984993">
      <w:bodyDiv w:val="1"/>
      <w:marLeft w:val="0"/>
      <w:marRight w:val="0"/>
      <w:marTop w:val="0"/>
      <w:marBottom w:val="0"/>
      <w:divBdr>
        <w:top w:val="none" w:sz="0" w:space="0" w:color="auto"/>
        <w:left w:val="none" w:sz="0" w:space="0" w:color="auto"/>
        <w:bottom w:val="none" w:sz="0" w:space="0" w:color="auto"/>
        <w:right w:val="none" w:sz="0" w:space="0" w:color="auto"/>
      </w:divBdr>
    </w:div>
    <w:div w:id="394473092">
      <w:bodyDiv w:val="1"/>
      <w:marLeft w:val="0"/>
      <w:marRight w:val="0"/>
      <w:marTop w:val="0"/>
      <w:marBottom w:val="0"/>
      <w:divBdr>
        <w:top w:val="none" w:sz="0" w:space="0" w:color="auto"/>
        <w:left w:val="none" w:sz="0" w:space="0" w:color="auto"/>
        <w:bottom w:val="none" w:sz="0" w:space="0" w:color="auto"/>
        <w:right w:val="none" w:sz="0" w:space="0" w:color="auto"/>
      </w:divBdr>
    </w:div>
    <w:div w:id="444933271">
      <w:bodyDiv w:val="1"/>
      <w:marLeft w:val="0"/>
      <w:marRight w:val="0"/>
      <w:marTop w:val="0"/>
      <w:marBottom w:val="0"/>
      <w:divBdr>
        <w:top w:val="none" w:sz="0" w:space="0" w:color="auto"/>
        <w:left w:val="none" w:sz="0" w:space="0" w:color="auto"/>
        <w:bottom w:val="none" w:sz="0" w:space="0" w:color="auto"/>
        <w:right w:val="none" w:sz="0" w:space="0" w:color="auto"/>
      </w:divBdr>
    </w:div>
    <w:div w:id="517891821">
      <w:bodyDiv w:val="1"/>
      <w:marLeft w:val="0"/>
      <w:marRight w:val="0"/>
      <w:marTop w:val="0"/>
      <w:marBottom w:val="0"/>
      <w:divBdr>
        <w:top w:val="none" w:sz="0" w:space="0" w:color="auto"/>
        <w:left w:val="none" w:sz="0" w:space="0" w:color="auto"/>
        <w:bottom w:val="none" w:sz="0" w:space="0" w:color="auto"/>
        <w:right w:val="none" w:sz="0" w:space="0" w:color="auto"/>
      </w:divBdr>
    </w:div>
    <w:div w:id="526723444">
      <w:bodyDiv w:val="1"/>
      <w:marLeft w:val="0"/>
      <w:marRight w:val="0"/>
      <w:marTop w:val="0"/>
      <w:marBottom w:val="0"/>
      <w:divBdr>
        <w:top w:val="none" w:sz="0" w:space="0" w:color="auto"/>
        <w:left w:val="none" w:sz="0" w:space="0" w:color="auto"/>
        <w:bottom w:val="none" w:sz="0" w:space="0" w:color="auto"/>
        <w:right w:val="none" w:sz="0" w:space="0" w:color="auto"/>
      </w:divBdr>
    </w:div>
    <w:div w:id="529612659">
      <w:bodyDiv w:val="1"/>
      <w:marLeft w:val="0"/>
      <w:marRight w:val="0"/>
      <w:marTop w:val="0"/>
      <w:marBottom w:val="0"/>
      <w:divBdr>
        <w:top w:val="none" w:sz="0" w:space="0" w:color="auto"/>
        <w:left w:val="none" w:sz="0" w:space="0" w:color="auto"/>
        <w:bottom w:val="none" w:sz="0" w:space="0" w:color="auto"/>
        <w:right w:val="none" w:sz="0" w:space="0" w:color="auto"/>
      </w:divBdr>
    </w:div>
    <w:div w:id="587008143">
      <w:bodyDiv w:val="1"/>
      <w:marLeft w:val="0"/>
      <w:marRight w:val="0"/>
      <w:marTop w:val="0"/>
      <w:marBottom w:val="0"/>
      <w:divBdr>
        <w:top w:val="none" w:sz="0" w:space="0" w:color="auto"/>
        <w:left w:val="none" w:sz="0" w:space="0" w:color="auto"/>
        <w:bottom w:val="none" w:sz="0" w:space="0" w:color="auto"/>
        <w:right w:val="none" w:sz="0" w:space="0" w:color="auto"/>
      </w:divBdr>
    </w:div>
    <w:div w:id="643580246">
      <w:bodyDiv w:val="1"/>
      <w:marLeft w:val="0"/>
      <w:marRight w:val="0"/>
      <w:marTop w:val="0"/>
      <w:marBottom w:val="0"/>
      <w:divBdr>
        <w:top w:val="none" w:sz="0" w:space="0" w:color="auto"/>
        <w:left w:val="none" w:sz="0" w:space="0" w:color="auto"/>
        <w:bottom w:val="none" w:sz="0" w:space="0" w:color="auto"/>
        <w:right w:val="none" w:sz="0" w:space="0" w:color="auto"/>
      </w:divBdr>
    </w:div>
    <w:div w:id="664282549">
      <w:bodyDiv w:val="1"/>
      <w:marLeft w:val="0"/>
      <w:marRight w:val="0"/>
      <w:marTop w:val="0"/>
      <w:marBottom w:val="0"/>
      <w:divBdr>
        <w:top w:val="none" w:sz="0" w:space="0" w:color="auto"/>
        <w:left w:val="none" w:sz="0" w:space="0" w:color="auto"/>
        <w:bottom w:val="none" w:sz="0" w:space="0" w:color="auto"/>
        <w:right w:val="none" w:sz="0" w:space="0" w:color="auto"/>
      </w:divBdr>
      <w:divsChild>
        <w:div w:id="624624097">
          <w:marLeft w:val="0"/>
          <w:marRight w:val="0"/>
          <w:marTop w:val="0"/>
          <w:marBottom w:val="0"/>
          <w:divBdr>
            <w:top w:val="none" w:sz="0" w:space="0" w:color="auto"/>
            <w:left w:val="none" w:sz="0" w:space="0" w:color="auto"/>
            <w:bottom w:val="none" w:sz="0" w:space="0" w:color="auto"/>
            <w:right w:val="none" w:sz="0" w:space="0" w:color="auto"/>
          </w:divBdr>
        </w:div>
      </w:divsChild>
    </w:div>
    <w:div w:id="675613159">
      <w:bodyDiv w:val="1"/>
      <w:marLeft w:val="0"/>
      <w:marRight w:val="0"/>
      <w:marTop w:val="0"/>
      <w:marBottom w:val="0"/>
      <w:divBdr>
        <w:top w:val="none" w:sz="0" w:space="0" w:color="auto"/>
        <w:left w:val="none" w:sz="0" w:space="0" w:color="auto"/>
        <w:bottom w:val="none" w:sz="0" w:space="0" w:color="auto"/>
        <w:right w:val="none" w:sz="0" w:space="0" w:color="auto"/>
      </w:divBdr>
    </w:div>
    <w:div w:id="786660935">
      <w:bodyDiv w:val="1"/>
      <w:marLeft w:val="0"/>
      <w:marRight w:val="0"/>
      <w:marTop w:val="0"/>
      <w:marBottom w:val="0"/>
      <w:divBdr>
        <w:top w:val="none" w:sz="0" w:space="0" w:color="auto"/>
        <w:left w:val="none" w:sz="0" w:space="0" w:color="auto"/>
        <w:bottom w:val="none" w:sz="0" w:space="0" w:color="auto"/>
        <w:right w:val="none" w:sz="0" w:space="0" w:color="auto"/>
      </w:divBdr>
    </w:div>
    <w:div w:id="826215685">
      <w:bodyDiv w:val="1"/>
      <w:marLeft w:val="0"/>
      <w:marRight w:val="0"/>
      <w:marTop w:val="0"/>
      <w:marBottom w:val="0"/>
      <w:divBdr>
        <w:top w:val="none" w:sz="0" w:space="0" w:color="auto"/>
        <w:left w:val="none" w:sz="0" w:space="0" w:color="auto"/>
        <w:bottom w:val="none" w:sz="0" w:space="0" w:color="auto"/>
        <w:right w:val="none" w:sz="0" w:space="0" w:color="auto"/>
      </w:divBdr>
    </w:div>
    <w:div w:id="902376447">
      <w:bodyDiv w:val="1"/>
      <w:marLeft w:val="0"/>
      <w:marRight w:val="0"/>
      <w:marTop w:val="0"/>
      <w:marBottom w:val="0"/>
      <w:divBdr>
        <w:top w:val="none" w:sz="0" w:space="0" w:color="auto"/>
        <w:left w:val="none" w:sz="0" w:space="0" w:color="auto"/>
        <w:bottom w:val="none" w:sz="0" w:space="0" w:color="auto"/>
        <w:right w:val="none" w:sz="0" w:space="0" w:color="auto"/>
      </w:divBdr>
    </w:div>
    <w:div w:id="926622794">
      <w:bodyDiv w:val="1"/>
      <w:marLeft w:val="0"/>
      <w:marRight w:val="0"/>
      <w:marTop w:val="0"/>
      <w:marBottom w:val="0"/>
      <w:divBdr>
        <w:top w:val="none" w:sz="0" w:space="0" w:color="auto"/>
        <w:left w:val="none" w:sz="0" w:space="0" w:color="auto"/>
        <w:bottom w:val="none" w:sz="0" w:space="0" w:color="auto"/>
        <w:right w:val="none" w:sz="0" w:space="0" w:color="auto"/>
      </w:divBdr>
    </w:div>
    <w:div w:id="939679309">
      <w:bodyDiv w:val="1"/>
      <w:marLeft w:val="0"/>
      <w:marRight w:val="0"/>
      <w:marTop w:val="0"/>
      <w:marBottom w:val="0"/>
      <w:divBdr>
        <w:top w:val="none" w:sz="0" w:space="0" w:color="auto"/>
        <w:left w:val="none" w:sz="0" w:space="0" w:color="auto"/>
        <w:bottom w:val="none" w:sz="0" w:space="0" w:color="auto"/>
        <w:right w:val="none" w:sz="0" w:space="0" w:color="auto"/>
      </w:divBdr>
    </w:div>
    <w:div w:id="946737692">
      <w:bodyDiv w:val="1"/>
      <w:marLeft w:val="0"/>
      <w:marRight w:val="0"/>
      <w:marTop w:val="0"/>
      <w:marBottom w:val="0"/>
      <w:divBdr>
        <w:top w:val="none" w:sz="0" w:space="0" w:color="auto"/>
        <w:left w:val="none" w:sz="0" w:space="0" w:color="auto"/>
        <w:bottom w:val="none" w:sz="0" w:space="0" w:color="auto"/>
        <w:right w:val="none" w:sz="0" w:space="0" w:color="auto"/>
      </w:divBdr>
    </w:div>
    <w:div w:id="953176489">
      <w:bodyDiv w:val="1"/>
      <w:marLeft w:val="0"/>
      <w:marRight w:val="0"/>
      <w:marTop w:val="0"/>
      <w:marBottom w:val="0"/>
      <w:divBdr>
        <w:top w:val="none" w:sz="0" w:space="0" w:color="auto"/>
        <w:left w:val="none" w:sz="0" w:space="0" w:color="auto"/>
        <w:bottom w:val="none" w:sz="0" w:space="0" w:color="auto"/>
        <w:right w:val="none" w:sz="0" w:space="0" w:color="auto"/>
      </w:divBdr>
    </w:div>
    <w:div w:id="993264350">
      <w:bodyDiv w:val="1"/>
      <w:marLeft w:val="0"/>
      <w:marRight w:val="0"/>
      <w:marTop w:val="0"/>
      <w:marBottom w:val="0"/>
      <w:divBdr>
        <w:top w:val="none" w:sz="0" w:space="0" w:color="auto"/>
        <w:left w:val="none" w:sz="0" w:space="0" w:color="auto"/>
        <w:bottom w:val="none" w:sz="0" w:space="0" w:color="auto"/>
        <w:right w:val="none" w:sz="0" w:space="0" w:color="auto"/>
      </w:divBdr>
    </w:div>
    <w:div w:id="1051148319">
      <w:bodyDiv w:val="1"/>
      <w:marLeft w:val="0"/>
      <w:marRight w:val="0"/>
      <w:marTop w:val="0"/>
      <w:marBottom w:val="0"/>
      <w:divBdr>
        <w:top w:val="none" w:sz="0" w:space="0" w:color="auto"/>
        <w:left w:val="none" w:sz="0" w:space="0" w:color="auto"/>
        <w:bottom w:val="none" w:sz="0" w:space="0" w:color="auto"/>
        <w:right w:val="none" w:sz="0" w:space="0" w:color="auto"/>
      </w:divBdr>
    </w:div>
    <w:div w:id="1383169748">
      <w:bodyDiv w:val="1"/>
      <w:marLeft w:val="0"/>
      <w:marRight w:val="0"/>
      <w:marTop w:val="0"/>
      <w:marBottom w:val="0"/>
      <w:divBdr>
        <w:top w:val="none" w:sz="0" w:space="0" w:color="auto"/>
        <w:left w:val="none" w:sz="0" w:space="0" w:color="auto"/>
        <w:bottom w:val="none" w:sz="0" w:space="0" w:color="auto"/>
        <w:right w:val="none" w:sz="0" w:space="0" w:color="auto"/>
      </w:divBdr>
    </w:div>
    <w:div w:id="1412695202">
      <w:bodyDiv w:val="1"/>
      <w:marLeft w:val="0"/>
      <w:marRight w:val="0"/>
      <w:marTop w:val="0"/>
      <w:marBottom w:val="0"/>
      <w:divBdr>
        <w:top w:val="none" w:sz="0" w:space="0" w:color="auto"/>
        <w:left w:val="none" w:sz="0" w:space="0" w:color="auto"/>
        <w:bottom w:val="none" w:sz="0" w:space="0" w:color="auto"/>
        <w:right w:val="none" w:sz="0" w:space="0" w:color="auto"/>
      </w:divBdr>
    </w:div>
    <w:div w:id="1574705612">
      <w:bodyDiv w:val="1"/>
      <w:marLeft w:val="0"/>
      <w:marRight w:val="0"/>
      <w:marTop w:val="0"/>
      <w:marBottom w:val="0"/>
      <w:divBdr>
        <w:top w:val="none" w:sz="0" w:space="0" w:color="auto"/>
        <w:left w:val="none" w:sz="0" w:space="0" w:color="auto"/>
        <w:bottom w:val="none" w:sz="0" w:space="0" w:color="auto"/>
        <w:right w:val="none" w:sz="0" w:space="0" w:color="auto"/>
      </w:divBdr>
    </w:div>
    <w:div w:id="1609921914">
      <w:bodyDiv w:val="1"/>
      <w:marLeft w:val="0"/>
      <w:marRight w:val="0"/>
      <w:marTop w:val="0"/>
      <w:marBottom w:val="0"/>
      <w:divBdr>
        <w:top w:val="none" w:sz="0" w:space="0" w:color="auto"/>
        <w:left w:val="none" w:sz="0" w:space="0" w:color="auto"/>
        <w:bottom w:val="none" w:sz="0" w:space="0" w:color="auto"/>
        <w:right w:val="none" w:sz="0" w:space="0" w:color="auto"/>
      </w:divBdr>
    </w:div>
    <w:div w:id="1690596264">
      <w:bodyDiv w:val="1"/>
      <w:marLeft w:val="0"/>
      <w:marRight w:val="0"/>
      <w:marTop w:val="0"/>
      <w:marBottom w:val="0"/>
      <w:divBdr>
        <w:top w:val="none" w:sz="0" w:space="0" w:color="auto"/>
        <w:left w:val="none" w:sz="0" w:space="0" w:color="auto"/>
        <w:bottom w:val="none" w:sz="0" w:space="0" w:color="auto"/>
        <w:right w:val="none" w:sz="0" w:space="0" w:color="auto"/>
      </w:divBdr>
    </w:div>
    <w:div w:id="1836069722">
      <w:bodyDiv w:val="1"/>
      <w:marLeft w:val="0"/>
      <w:marRight w:val="0"/>
      <w:marTop w:val="0"/>
      <w:marBottom w:val="0"/>
      <w:divBdr>
        <w:top w:val="none" w:sz="0" w:space="0" w:color="auto"/>
        <w:left w:val="none" w:sz="0" w:space="0" w:color="auto"/>
        <w:bottom w:val="none" w:sz="0" w:space="0" w:color="auto"/>
        <w:right w:val="none" w:sz="0" w:space="0" w:color="auto"/>
      </w:divBdr>
    </w:div>
    <w:div w:id="1916548481">
      <w:bodyDiv w:val="1"/>
      <w:marLeft w:val="0"/>
      <w:marRight w:val="0"/>
      <w:marTop w:val="0"/>
      <w:marBottom w:val="0"/>
      <w:divBdr>
        <w:top w:val="none" w:sz="0" w:space="0" w:color="auto"/>
        <w:left w:val="none" w:sz="0" w:space="0" w:color="auto"/>
        <w:bottom w:val="none" w:sz="0" w:space="0" w:color="auto"/>
        <w:right w:val="none" w:sz="0" w:space="0" w:color="auto"/>
      </w:divBdr>
    </w:div>
    <w:div w:id="1965691047">
      <w:bodyDiv w:val="1"/>
      <w:marLeft w:val="0"/>
      <w:marRight w:val="0"/>
      <w:marTop w:val="0"/>
      <w:marBottom w:val="0"/>
      <w:divBdr>
        <w:top w:val="none" w:sz="0" w:space="0" w:color="auto"/>
        <w:left w:val="none" w:sz="0" w:space="0" w:color="auto"/>
        <w:bottom w:val="none" w:sz="0" w:space="0" w:color="auto"/>
        <w:right w:val="none" w:sz="0" w:space="0" w:color="auto"/>
      </w:divBdr>
    </w:div>
    <w:div w:id="1972634233">
      <w:bodyDiv w:val="1"/>
      <w:marLeft w:val="0"/>
      <w:marRight w:val="0"/>
      <w:marTop w:val="0"/>
      <w:marBottom w:val="0"/>
      <w:divBdr>
        <w:top w:val="none" w:sz="0" w:space="0" w:color="auto"/>
        <w:left w:val="none" w:sz="0" w:space="0" w:color="auto"/>
        <w:bottom w:val="none" w:sz="0" w:space="0" w:color="auto"/>
        <w:right w:val="none" w:sz="0" w:space="0" w:color="auto"/>
      </w:divBdr>
    </w:div>
    <w:div w:id="2066680587">
      <w:bodyDiv w:val="1"/>
      <w:marLeft w:val="0"/>
      <w:marRight w:val="0"/>
      <w:marTop w:val="0"/>
      <w:marBottom w:val="0"/>
      <w:divBdr>
        <w:top w:val="none" w:sz="0" w:space="0" w:color="auto"/>
        <w:left w:val="none" w:sz="0" w:space="0" w:color="auto"/>
        <w:bottom w:val="none" w:sz="0" w:space="0" w:color="auto"/>
        <w:right w:val="none" w:sz="0" w:space="0" w:color="auto"/>
      </w:divBdr>
    </w:div>
    <w:div w:id="213085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hyperlink" Target="mailto:gojeah@planittesting.co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mailto:jwhittaker@planittesting.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Performance_Test_Plan.dotx" TargetMode="External"/></Relationships>
</file>

<file path=word/theme/theme1.xml><?xml version="1.0" encoding="utf-8"?>
<a:theme xmlns:a="http://schemas.openxmlformats.org/drawingml/2006/main" name="Planit NRI">
  <a:themeElements>
    <a:clrScheme name="Planit NRI">
      <a:dk1>
        <a:sysClr val="windowText" lastClr="000000"/>
      </a:dk1>
      <a:lt1>
        <a:srgbClr val="FFFFFF"/>
      </a:lt1>
      <a:dk2>
        <a:srgbClr val="444444"/>
      </a:dk2>
      <a:lt2>
        <a:srgbClr val="ECECEC"/>
      </a:lt2>
      <a:accent1>
        <a:srgbClr val="1414FF"/>
      </a:accent1>
      <a:accent2>
        <a:srgbClr val="FF6432"/>
      </a:accent2>
      <a:accent3>
        <a:srgbClr val="C55065"/>
      </a:accent3>
      <a:accent4>
        <a:srgbClr val="8A3C97"/>
      </a:accent4>
      <a:accent5>
        <a:srgbClr val="A5A5A5"/>
      </a:accent5>
      <a:accent6>
        <a:srgbClr val="00C8FF"/>
      </a:accent6>
      <a:hlink>
        <a:srgbClr val="000000"/>
      </a:hlink>
      <a:folHlink>
        <a:srgbClr val="000000"/>
      </a:folHlink>
    </a:clrScheme>
    <a:fontScheme name="Planit NRI">
      <a:majorFont>
        <a:latin typeface="Mangal Pro"/>
        <a:ea typeface=""/>
        <a:cs typeface=""/>
      </a:majorFont>
      <a:minorFont>
        <a:latin typeface="Mangal Pr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Planit NRI" id="{D462E2DB-9BA1-41AA-A8CB-4C03DE604A6B}" vid="{CF2E8F42-8C0D-4770-9801-8A8039DA04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A89BB22960824D9427EC1452632909" ma:contentTypeVersion="14" ma:contentTypeDescription="Create a new document." ma:contentTypeScope="" ma:versionID="975fffc50a47d438cd87ef2cb8512a0a">
  <xsd:schema xmlns:xsd="http://www.w3.org/2001/XMLSchema" xmlns:xs="http://www.w3.org/2001/XMLSchema" xmlns:p="http://schemas.microsoft.com/office/2006/metadata/properties" xmlns:ns2="cb22b305-66fd-4d52-a83b-4ab312cc3ef3" xmlns:ns3="54a26bfb-4c3c-47be-b111-86db22527c86" targetNamespace="http://schemas.microsoft.com/office/2006/metadata/properties" ma:root="true" ma:fieldsID="ed918a23495e872035fa3cb48d45d679" ns2:_="" ns3:_="">
    <xsd:import namespace="cb22b305-66fd-4d52-a83b-4ab312cc3ef3"/>
    <xsd:import namespace="54a26bfb-4c3c-47be-b111-86db22527c8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22b305-66fd-4d52-a83b-4ab312cc3e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7206afd4-19cb-421a-81f4-43f08fdf9384"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4a26bfb-4c3c-47be-b111-86db22527c86"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4215c7a2-6b82-42c3-8cd6-7052156b7d84}" ma:internalName="TaxCatchAll" ma:showField="CatchAllData" ma:web="54a26bfb-4c3c-47be-b111-86db22527c8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54a26bfb-4c3c-47be-b111-86db22527c86" xsi:nil="true"/>
    <lcf76f155ced4ddcb4097134ff3c332f xmlns="cb22b305-66fd-4d52-a83b-4ab312cc3ef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A8A3CE-E075-4800-A643-06F858CCED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22b305-66fd-4d52-a83b-4ab312cc3ef3"/>
    <ds:schemaRef ds:uri="54a26bfb-4c3c-47be-b111-86db22527c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1AE701-5F3A-4872-B688-3053A9FFD895}">
  <ds:schemaRefs>
    <ds:schemaRef ds:uri="http://schemas.microsoft.com/office/2006/metadata/properties"/>
    <ds:schemaRef ds:uri="http://schemas.microsoft.com/office/infopath/2007/PartnerControls"/>
    <ds:schemaRef ds:uri="54a26bfb-4c3c-47be-b111-86db22527c86"/>
    <ds:schemaRef ds:uri="cb22b305-66fd-4d52-a83b-4ab312cc3ef3"/>
  </ds:schemaRefs>
</ds:datastoreItem>
</file>

<file path=customXml/itemProps3.xml><?xml version="1.0" encoding="utf-8"?>
<ds:datastoreItem xmlns:ds="http://schemas.openxmlformats.org/officeDocument/2006/customXml" ds:itemID="{65C8257C-6009-4B3C-8934-E8EAE0A31732}">
  <ds:schemaRefs>
    <ds:schemaRef ds:uri="http://schemas.microsoft.com/sharepoint/v3/contenttype/forms"/>
  </ds:schemaRefs>
</ds:datastoreItem>
</file>

<file path=customXml/itemProps4.xml><?xml version="1.0" encoding="utf-8"?>
<ds:datastoreItem xmlns:ds="http://schemas.openxmlformats.org/officeDocument/2006/customXml" ds:itemID="{92F89E9E-CCE9-4C9E-8B53-090653286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Performance_Test_Plan.dotx</Template>
  <TotalTime>42</TotalTime>
  <Pages>6</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Client Name</vt:lpstr>
    </vt:vector>
  </TitlesOfParts>
  <Manager/>
  <Company>Planit</Company>
  <LinksUpToDate>false</LinksUpToDate>
  <CharactersWithSpaces>3229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Name</dc:title>
  <dc:subject>Performance Test Plan</dc:subject>
  <dc:creator>Gabriel Ojeah</dc:creator>
  <cp:keywords/>
  <dc:description/>
  <cp:lastModifiedBy>irshadmohammed yakubkhan</cp:lastModifiedBy>
  <cp:revision>2</cp:revision>
  <cp:lastPrinted>2017-03-02T23:38:00Z</cp:lastPrinted>
  <dcterms:created xsi:type="dcterms:W3CDTF">2024-04-04T17:25:00Z</dcterms:created>
  <dcterms:modified xsi:type="dcterms:W3CDTF">2024-04-04T17:25:00Z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0x0101009FA89BB22960824D9427EC1452632909</vt:lpwstr>
  </property>
  <property fmtid="{D5CDD505-2E9C-101B-9397-08002B2CF9AE}" pid="3" name="Order">
    <vt:i4>4106600</vt:i4>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MSIP_Label_a06b1757-be9e-4cae-9dd0-3f502b9c4f57_Enabled">
    <vt:lpwstr>true</vt:lpwstr>
  </property>
  <property fmtid="{D5CDD505-2E9C-101B-9397-08002B2CF9AE}" pid="9" name="MSIP_Label_a06b1757-be9e-4cae-9dd0-3f502b9c4f57_SetDate">
    <vt:lpwstr>2021-05-17T00:18:42Z</vt:lpwstr>
  </property>
  <property fmtid="{D5CDD505-2E9C-101B-9397-08002B2CF9AE}" pid="10" name="MSIP_Label_a06b1757-be9e-4cae-9dd0-3f502b9c4f57_Method">
    <vt:lpwstr>Standard</vt:lpwstr>
  </property>
  <property fmtid="{D5CDD505-2E9C-101B-9397-08002B2CF9AE}" pid="11" name="MSIP_Label_a06b1757-be9e-4cae-9dd0-3f502b9c4f57_Name">
    <vt:lpwstr>Internal</vt:lpwstr>
  </property>
  <property fmtid="{D5CDD505-2E9C-101B-9397-08002B2CF9AE}" pid="12" name="MSIP_Label_a06b1757-be9e-4cae-9dd0-3f502b9c4f57_SiteId">
    <vt:lpwstr>a91bb61f-4251-4711-ab1b-fa2751a2bca5</vt:lpwstr>
  </property>
  <property fmtid="{D5CDD505-2E9C-101B-9397-08002B2CF9AE}" pid="13" name="MSIP_Label_a06b1757-be9e-4cae-9dd0-3f502b9c4f57_ActionId">
    <vt:lpwstr>7726dfcd-9299-4a68-bc08-f3669f1fb059</vt:lpwstr>
  </property>
  <property fmtid="{D5CDD505-2E9C-101B-9397-08002B2CF9AE}" pid="14" name="MSIP_Label_a06b1757-be9e-4cae-9dd0-3f502b9c4f57_ContentBits">
    <vt:lpwstr>0</vt:lpwstr>
  </property>
  <property fmtid="{D5CDD505-2E9C-101B-9397-08002B2CF9AE}" pid="15" name="MediaServiceImageTags">
    <vt:lpwstr/>
  </property>
</Properties>
</file>