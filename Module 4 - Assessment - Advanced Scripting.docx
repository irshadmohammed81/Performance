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svg="http://schemas.microsoft.com/office/drawing/2016/SVG/main" mc:Ignorable="w14 w15 w16se w16cid w16 w16cex w16sdtdh wp14">
  <w:body>
    <w:p w:rsidR="001C6D67" w:rsidP="001C6D67" w:rsidRDefault="00194A8D" w14:paraId="0B169146" w14:textId="2A7AFF14">
      <w:pPr>
        <w:rPr>
          <w:lang w:val="en-US"/>
        </w:rPr>
      </w:pPr>
      <w:r w:rsidRPr="00A72041">
        <w:rPr>
          <w:rFonts w:asciiTheme="minorHAnsi" w:hAnsiTheme="minorHAnsi" w:cstheme="minorHAnsi"/>
          <w:noProof/>
          <w:lang w:val="en-US"/>
        </w:rPr>
        <w:drawing>
          <wp:anchor distT="0" distB="0" distL="114300" distR="114300" simplePos="0" relativeHeight="251658241" behindDoc="1" locked="0" layoutInCell="1" allowOverlap="1" wp14:anchorId="70E71DF7" wp14:editId="325F9AAF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10807700" cy="11171421"/>
            <wp:effectExtent l="0" t="0" r="0" b="0"/>
            <wp:wrapNone/>
            <wp:docPr id="16" name="Picture 16" descr="A long white hallway with many colum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long white hallway with many column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7700" cy="11171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475A" w:rsidP="001C6D67" w:rsidRDefault="00AC475A" w14:paraId="7BCFD30A" w14:textId="77777777">
      <w:pPr>
        <w:rPr>
          <w:lang w:val="en-US"/>
        </w:rPr>
      </w:pPr>
    </w:p>
    <w:p w:rsidR="00AC475A" w:rsidP="001C6D67" w:rsidRDefault="00AC475A" w14:paraId="6EE011B4" w14:textId="77777777">
      <w:pPr>
        <w:rPr>
          <w:lang w:val="en-US"/>
        </w:rPr>
      </w:pPr>
    </w:p>
    <w:p w:rsidR="00C64880" w:rsidP="00893178" w:rsidRDefault="004E3971" w14:paraId="32F90B88" w14:textId="6250AE9C">
      <w:pPr>
        <w:jc w:val="center"/>
        <w:rPr>
          <w:rFonts w:eastAsiaTheme="majorEastAsia" w:cstheme="majorBidi"/>
          <w:b/>
          <w:color w:val="1414FF" w:themeColor="accent1"/>
          <w:spacing w:val="5"/>
          <w:kern w:val="28"/>
          <w:sz w:val="96"/>
          <w:szCs w:val="52"/>
        </w:rPr>
      </w:pPr>
      <w:r>
        <w:rPr>
          <w:rFonts w:eastAsiaTheme="majorEastAsia" w:cstheme="majorBidi"/>
          <w:b/>
          <w:color w:val="1414FF" w:themeColor="accent1"/>
          <w:spacing w:val="5"/>
          <w:kern w:val="28"/>
          <w:sz w:val="96"/>
          <w:szCs w:val="52"/>
        </w:rPr>
        <w:t xml:space="preserve">Module </w:t>
      </w:r>
      <w:r w:rsidR="00C56828">
        <w:rPr>
          <w:rFonts w:eastAsiaTheme="majorEastAsia" w:cstheme="majorBidi"/>
          <w:b/>
          <w:color w:val="1414FF" w:themeColor="accent1"/>
          <w:spacing w:val="5"/>
          <w:kern w:val="28"/>
          <w:sz w:val="96"/>
          <w:szCs w:val="52"/>
        </w:rPr>
        <w:t>4</w:t>
      </w:r>
      <w:r>
        <w:rPr>
          <w:rFonts w:eastAsiaTheme="majorEastAsia" w:cstheme="majorBidi"/>
          <w:b/>
          <w:color w:val="1414FF" w:themeColor="accent1"/>
          <w:spacing w:val="5"/>
          <w:kern w:val="28"/>
          <w:sz w:val="96"/>
          <w:szCs w:val="52"/>
        </w:rPr>
        <w:t xml:space="preserve"> - Assessment</w:t>
      </w:r>
    </w:p>
    <w:p w:rsidR="00AC475A" w:rsidP="00893178" w:rsidRDefault="00000519" w14:paraId="27495B4E" w14:textId="571E31B3">
      <w:pPr>
        <w:jc w:val="center"/>
        <w:rPr>
          <w:lang w:val="en-US"/>
        </w:rPr>
      </w:pPr>
      <w:r w:rsidRPr="004B371C">
        <w:rPr>
          <w:noProof/>
        </w:rPr>
        <w:drawing>
          <wp:anchor distT="0" distB="0" distL="114300" distR="114300" simplePos="0" relativeHeight="251658240" behindDoc="0" locked="0" layoutInCell="1" allowOverlap="1" wp14:anchorId="4F7917EB" wp14:editId="739774E6">
            <wp:simplePos x="0" y="0"/>
            <wp:positionH relativeFrom="margin">
              <wp:align>center</wp:align>
            </wp:positionH>
            <wp:positionV relativeFrom="paragraph">
              <wp:posOffset>4986399</wp:posOffset>
            </wp:positionV>
            <wp:extent cx="2005330" cy="1285875"/>
            <wp:effectExtent l="0" t="0" r="0" b="0"/>
            <wp:wrapSquare wrapText="bothSides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533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0504">
        <w:rPr>
          <w:rStyle w:val="TitleChar"/>
          <w:rFonts w:asciiTheme="minorHAnsi" w:hAnsiTheme="minorHAnsi" w:eastAsiaTheme="minorEastAsia" w:cstheme="minorBidi"/>
          <w:b w:val="0"/>
          <w:color w:val="auto"/>
          <w:spacing w:val="15"/>
          <w:kern w:val="0"/>
          <w:sz w:val="48"/>
          <w:szCs w:val="48"/>
        </w:rPr>
        <w:t>Apache JMeter Scripting</w:t>
      </w:r>
      <w:r w:rsidR="00C56828">
        <w:rPr>
          <w:rStyle w:val="TitleChar"/>
          <w:rFonts w:asciiTheme="minorHAnsi" w:hAnsiTheme="minorHAnsi" w:eastAsiaTheme="minorEastAsia" w:cstheme="minorBidi"/>
          <w:b w:val="0"/>
          <w:color w:val="auto"/>
          <w:spacing w:val="15"/>
          <w:kern w:val="0"/>
          <w:sz w:val="48"/>
          <w:szCs w:val="48"/>
        </w:rPr>
        <w:t xml:space="preserve"> using Fiddler and </w:t>
      </w:r>
      <w:proofErr w:type="spellStart"/>
      <w:r w:rsidR="00C56828">
        <w:rPr>
          <w:rStyle w:val="TitleChar"/>
          <w:rFonts w:asciiTheme="minorHAnsi" w:hAnsiTheme="minorHAnsi" w:eastAsiaTheme="minorEastAsia" w:cstheme="minorBidi"/>
          <w:b w:val="0"/>
          <w:color w:val="auto"/>
          <w:spacing w:val="15"/>
          <w:kern w:val="0"/>
          <w:sz w:val="48"/>
          <w:szCs w:val="48"/>
        </w:rPr>
        <w:t>BlazeMeter</w:t>
      </w:r>
      <w:proofErr w:type="spellEnd"/>
    </w:p>
    <w:p w:rsidR="00AC475A" w:rsidP="001C6D67" w:rsidRDefault="00AC475A" w14:paraId="44408731" w14:textId="77777777">
      <w:pPr>
        <w:rPr>
          <w:lang w:val="en-US"/>
        </w:rPr>
      </w:pPr>
    </w:p>
    <w:p w:rsidR="00AC475A" w:rsidP="001C6D67" w:rsidRDefault="00AC475A" w14:paraId="7A8F440E" w14:textId="77777777">
      <w:pPr>
        <w:rPr>
          <w:lang w:val="en-US"/>
        </w:rPr>
      </w:pPr>
    </w:p>
    <w:p w:rsidR="00AC475A" w:rsidP="001C6D67" w:rsidRDefault="00AC475A" w14:paraId="6532C472" w14:textId="77777777">
      <w:pPr>
        <w:rPr>
          <w:lang w:val="en-US"/>
        </w:rPr>
      </w:pPr>
    </w:p>
    <w:p w:rsidR="00AC475A" w:rsidP="001C6D67" w:rsidRDefault="00AC475A" w14:paraId="67A730E3" w14:textId="77777777">
      <w:pPr>
        <w:rPr>
          <w:lang w:val="en-US"/>
        </w:rPr>
      </w:pPr>
    </w:p>
    <w:p w:rsidR="00AC475A" w:rsidP="001C6D67" w:rsidRDefault="00AC475A" w14:paraId="140B6EC0" w14:textId="77777777">
      <w:pPr>
        <w:rPr>
          <w:lang w:val="en-US"/>
        </w:rPr>
      </w:pPr>
    </w:p>
    <w:p w:rsidR="003D4EBE" w:rsidP="0024232F" w:rsidRDefault="003D4EBE" w14:paraId="2E939256" w14:textId="77777777">
      <w:pPr>
        <w:pStyle w:val="Heading1"/>
        <w:rPr>
          <w:lang w:val="en-GB"/>
        </w:rPr>
        <w:sectPr w:rsidR="003D4EBE" w:rsidSect="007D501A">
          <w:headerReference w:type="default" r:id="rId14"/>
          <w:footerReference w:type="default" r:id="rId15"/>
          <w:headerReference w:type="first" r:id="rId16"/>
          <w:footerReference w:type="first" r:id="rId17"/>
          <w:pgSz w:w="11906" w:h="16838" w:orient="portrait"/>
          <w:pgMar w:top="1418" w:right="992" w:bottom="1559" w:left="992" w:header="425" w:footer="284" w:gutter="0"/>
          <w:cols w:space="708"/>
          <w:docGrid w:linePitch="360"/>
        </w:sectPr>
      </w:pPr>
    </w:p>
    <w:p w:rsidR="00CD5C0E" w:rsidP="004461E4" w:rsidRDefault="00CD5C0E" w14:paraId="1A8C0387" w14:textId="3F3E434D">
      <w:pPr>
        <w:pStyle w:val="Heading1"/>
        <w:rPr>
          <w:lang w:val="en-GB"/>
        </w:rPr>
      </w:pPr>
      <w:r>
        <w:rPr>
          <w:lang w:val="en-GB"/>
        </w:rPr>
        <w:lastRenderedPageBreak/>
        <w:t>Overview</w:t>
      </w:r>
    </w:p>
    <w:p w:rsidRPr="00CD5C0E" w:rsidR="00CD5C0E" w:rsidP="00CD5C0E" w:rsidRDefault="00CD5C0E" w14:paraId="2FBED8ED" w14:textId="00CCC4B2">
      <w:pPr>
        <w:rPr>
          <w:lang w:val="en-GB" w:eastAsia="en-GB"/>
        </w:rPr>
      </w:pPr>
      <w:r w:rsidRPr="00CD5C0E">
        <w:rPr>
          <w:lang w:val="en-GB" w:eastAsia="en-GB"/>
        </w:rPr>
        <w:t xml:space="preserve">Please complete the below </w:t>
      </w:r>
      <w:r>
        <w:rPr>
          <w:lang w:val="en-GB" w:eastAsia="en-GB"/>
        </w:rPr>
        <w:t xml:space="preserve">assessment </w:t>
      </w:r>
      <w:r w:rsidRPr="00CD5C0E">
        <w:rPr>
          <w:lang w:val="en-GB" w:eastAsia="en-GB"/>
        </w:rPr>
        <w:t xml:space="preserve">as promptly as </w:t>
      </w:r>
      <w:r w:rsidR="006A0504">
        <w:rPr>
          <w:lang w:val="en-GB" w:eastAsia="en-GB"/>
        </w:rPr>
        <w:t>possible.</w:t>
      </w:r>
    </w:p>
    <w:p w:rsidRPr="00CD5C0E" w:rsidR="00CD5C0E" w:rsidP="00CD5C0E" w:rsidRDefault="00CD5C0E" w14:paraId="4794C634" w14:textId="77777777">
      <w:pPr>
        <w:rPr>
          <w:lang w:val="en-GB" w:eastAsia="en-GB"/>
        </w:rPr>
      </w:pPr>
      <w:r w:rsidRPr="00CD5C0E">
        <w:rPr>
          <w:lang w:val="en-GB" w:eastAsia="en-GB"/>
        </w:rPr>
        <w:t xml:space="preserve">Submissions must be in a private </w:t>
      </w:r>
      <w:proofErr w:type="spellStart"/>
      <w:r w:rsidRPr="00CD5C0E">
        <w:rPr>
          <w:lang w:val="en-GB" w:eastAsia="en-GB"/>
        </w:rPr>
        <w:t>Github</w:t>
      </w:r>
      <w:proofErr w:type="spellEnd"/>
      <w:r w:rsidRPr="00CD5C0E">
        <w:rPr>
          <w:lang w:val="en-GB" w:eastAsia="en-GB"/>
        </w:rPr>
        <w:t xml:space="preserve"> repository name matching your name. For example, </w:t>
      </w:r>
      <w:proofErr w:type="spellStart"/>
      <w:r w:rsidRPr="0032687C">
        <w:rPr>
          <w:i/>
          <w:iCs/>
          <w:lang w:val="en-GB" w:eastAsia="en-GB"/>
        </w:rPr>
        <w:t>github_username</w:t>
      </w:r>
      <w:proofErr w:type="spellEnd"/>
      <w:r w:rsidRPr="0032687C">
        <w:rPr>
          <w:i/>
          <w:iCs/>
          <w:lang w:val="en-GB" w:eastAsia="en-GB"/>
        </w:rPr>
        <w:t>/</w:t>
      </w:r>
      <w:proofErr w:type="spellStart"/>
      <w:r w:rsidRPr="0032687C">
        <w:rPr>
          <w:i/>
          <w:iCs/>
          <w:lang w:val="en-GB" w:eastAsia="en-GB"/>
        </w:rPr>
        <w:t>john.smith</w:t>
      </w:r>
      <w:proofErr w:type="spellEnd"/>
    </w:p>
    <w:p w:rsidRPr="00CD5C0E" w:rsidR="00CD5C0E" w:rsidP="00CD5C0E" w:rsidRDefault="00CD5C0E" w14:paraId="05D94C40" w14:textId="2213CBA7">
      <w:pPr>
        <w:rPr>
          <w:lang w:val="en-GB" w:eastAsia="en-GB"/>
        </w:rPr>
      </w:pPr>
      <w:r w:rsidRPr="00CD5C0E">
        <w:rPr>
          <w:lang w:val="en-GB" w:eastAsia="en-GB"/>
        </w:rPr>
        <w:t xml:space="preserve">Please provide access to the below email accounts (Settings &gt; Manage Access &gt; Invite Collaborator): </w:t>
      </w:r>
      <w:hyperlink w:history="1" r:id="rId18">
        <w:r w:rsidRPr="00B41889" w:rsidR="0032687C">
          <w:rPr>
            <w:rStyle w:val="Hyperlink"/>
            <w:lang w:val="en-GB" w:eastAsia="en-GB"/>
          </w:rPr>
          <w:t>gojeah@planittesting.com</w:t>
        </w:r>
      </w:hyperlink>
      <w:r w:rsidR="0032687C">
        <w:rPr>
          <w:lang w:val="en-GB" w:eastAsia="en-GB"/>
        </w:rPr>
        <w:t xml:space="preserve"> ;</w:t>
      </w:r>
      <w:r w:rsidRPr="00CD5C0E">
        <w:rPr>
          <w:lang w:val="en-GB" w:eastAsia="en-GB"/>
        </w:rPr>
        <w:t xml:space="preserve"> </w:t>
      </w:r>
      <w:hyperlink w:history="1" r:id="rId19">
        <w:r w:rsidRPr="00B41889" w:rsidR="0032687C">
          <w:rPr>
            <w:rStyle w:val="Hyperlink"/>
            <w:lang w:val="en-GB" w:eastAsia="en-GB"/>
          </w:rPr>
          <w:t>jwhittaker@planittesting.com</w:t>
        </w:r>
      </w:hyperlink>
      <w:r w:rsidR="0032687C">
        <w:rPr>
          <w:lang w:val="en-GB" w:eastAsia="en-GB"/>
        </w:rPr>
        <w:t xml:space="preserve"> ; &lt;&lt; INSERT ADDITIONAL REVIEWERS &gt;&gt;</w:t>
      </w:r>
    </w:p>
    <w:p w:rsidR="00CD5C0E" w:rsidP="00CD5C0E" w:rsidRDefault="00CD5C0E" w14:paraId="4E485D33" w14:textId="17C4C4B5">
      <w:pPr>
        <w:rPr>
          <w:lang w:val="en-GB" w:eastAsia="en-GB"/>
        </w:rPr>
      </w:pPr>
      <w:r w:rsidRPr="00CD5C0E">
        <w:rPr>
          <w:lang w:val="en-GB" w:eastAsia="en-GB"/>
        </w:rPr>
        <w:t xml:space="preserve">We will review your response and </w:t>
      </w:r>
      <w:r w:rsidR="0032687C">
        <w:rPr>
          <w:lang w:val="en-GB" w:eastAsia="en-GB"/>
        </w:rPr>
        <w:t>respond with feedback</w:t>
      </w:r>
      <w:r w:rsidRPr="00CD5C0E">
        <w:rPr>
          <w:lang w:val="en-GB" w:eastAsia="en-GB"/>
        </w:rPr>
        <w:t xml:space="preserve"> </w:t>
      </w:r>
      <w:r w:rsidR="0032687C">
        <w:rPr>
          <w:lang w:val="en-GB" w:eastAsia="en-GB"/>
        </w:rPr>
        <w:t xml:space="preserve">within </w:t>
      </w:r>
      <w:r w:rsidR="00041481">
        <w:rPr>
          <w:lang w:val="en-GB" w:eastAsia="en-GB"/>
        </w:rPr>
        <w:t>12</w:t>
      </w:r>
      <w:r w:rsidR="0032687C">
        <w:rPr>
          <w:lang w:val="en-GB" w:eastAsia="en-GB"/>
        </w:rPr>
        <w:t xml:space="preserve"> days.</w:t>
      </w:r>
    </w:p>
    <w:p w:rsidR="00CD5C0E" w:rsidP="00CD5C0E" w:rsidRDefault="00CD5C0E" w14:paraId="2BA0EB6E" w14:textId="77777777">
      <w:pPr>
        <w:rPr>
          <w:lang w:val="en-GB" w:eastAsia="en-GB"/>
        </w:rPr>
      </w:pPr>
    </w:p>
    <w:p w:rsidRPr="00CD5C0E" w:rsidR="00CD5C0E" w:rsidP="00CD5C0E" w:rsidRDefault="00CD5C0E" w14:paraId="0ABA4EB7" w14:textId="77777777">
      <w:pPr>
        <w:rPr>
          <w:lang w:val="en-GB" w:eastAsia="en-GB"/>
        </w:rPr>
        <w:sectPr w:rsidRPr="00CD5C0E" w:rsidR="00CD5C0E" w:rsidSect="007D501A">
          <w:pgSz w:w="11906" w:h="16838" w:orient="portrait"/>
          <w:pgMar w:top="1418" w:right="992" w:bottom="1559" w:left="992" w:header="425" w:footer="284" w:gutter="0"/>
          <w:cols w:space="708"/>
          <w:docGrid w:linePitch="360"/>
        </w:sectPr>
      </w:pPr>
    </w:p>
    <w:p w:rsidR="00FF6663" w:rsidP="004461E4" w:rsidRDefault="006A0504" w14:paraId="21E75501" w14:textId="2EB07D27">
      <w:pPr>
        <w:pStyle w:val="Heading1"/>
        <w:rPr>
          <w:lang w:val="en-GB"/>
        </w:rPr>
      </w:pPr>
      <w:r w:rsidRPr="4B279361">
        <w:rPr>
          <w:lang w:val="en-GB"/>
        </w:rPr>
        <w:lastRenderedPageBreak/>
        <w:t>Exercise</w:t>
      </w:r>
    </w:p>
    <w:p w:rsidR="01548516" w:rsidP="565671C8" w:rsidRDefault="01548516" w14:paraId="09648587" w14:textId="2675FAA0" w14:noSpellErr="1">
      <w:pPr>
        <w:pStyle w:val="ListParagraph"/>
        <w:numPr>
          <w:ilvl w:val="0"/>
          <w:numId w:val="37"/>
        </w:numPr>
        <w:rPr>
          <w:lang w:eastAsia="en-GB"/>
        </w:rPr>
      </w:pPr>
      <w:r w:rsidRPr="565671C8" w:rsidR="01548516">
        <w:rPr>
          <w:lang w:eastAsia="en-GB"/>
        </w:rPr>
        <w:t xml:space="preserve">Record a script for blazemeterdemo.com using </w:t>
      </w:r>
      <w:r w:rsidRPr="565671C8" w:rsidR="01548516">
        <w:rPr>
          <w:lang w:eastAsia="en-GB"/>
        </w:rPr>
        <w:t>fiddler</w:t>
      </w:r>
    </w:p>
    <w:p w:rsidR="14622410" w:rsidP="565671C8" w:rsidRDefault="14622410" w14:paraId="5E2B575F" w14:textId="38B60611">
      <w:pPr>
        <w:pStyle w:val="ListParagraph"/>
        <w:numPr>
          <w:ilvl w:val="1"/>
          <w:numId w:val="37"/>
        </w:numPr>
        <w:rPr>
          <w:sz w:val="18"/>
          <w:szCs w:val="18"/>
          <w:lang w:eastAsia="en-GB"/>
        </w:rPr>
      </w:pPr>
      <w:r w:rsidRPr="565671C8" w:rsidR="14622410">
        <w:rPr>
          <w:sz w:val="18"/>
          <w:szCs w:val="18"/>
          <w:lang w:eastAsia="en-GB"/>
        </w:rPr>
        <w:t>Start Fiddler</w:t>
      </w:r>
    </w:p>
    <w:p w:rsidR="14622410" w:rsidP="565671C8" w:rsidRDefault="14622410" w14:paraId="2F5A6B8D" w14:textId="59780501">
      <w:pPr>
        <w:pStyle w:val="ListParagraph"/>
        <w:numPr>
          <w:ilvl w:val="1"/>
          <w:numId w:val="37"/>
        </w:numPr>
        <w:rPr>
          <w:sz w:val="18"/>
          <w:szCs w:val="18"/>
          <w:lang w:eastAsia="en-GB"/>
        </w:rPr>
      </w:pPr>
      <w:r w:rsidRPr="565671C8" w:rsidR="14622410">
        <w:rPr>
          <w:sz w:val="18"/>
          <w:szCs w:val="18"/>
          <w:lang w:eastAsia="en-GB"/>
        </w:rPr>
        <w:t xml:space="preserve">Start </w:t>
      </w:r>
      <w:r w:rsidRPr="565671C8" w:rsidR="14622410">
        <w:rPr>
          <w:sz w:val="18"/>
          <w:szCs w:val="18"/>
          <w:lang w:eastAsia="en-GB"/>
        </w:rPr>
        <w:t>Browser</w:t>
      </w:r>
    </w:p>
    <w:p w:rsidR="14622410" w:rsidP="565671C8" w:rsidRDefault="14622410" w14:paraId="09361E0C" w14:textId="7AB2F2CF">
      <w:pPr>
        <w:pStyle w:val="ListParagraph"/>
        <w:numPr>
          <w:ilvl w:val="1"/>
          <w:numId w:val="37"/>
        </w:numPr>
        <w:rPr>
          <w:sz w:val="18"/>
          <w:szCs w:val="18"/>
          <w:lang w:eastAsia="en-GB"/>
        </w:rPr>
      </w:pPr>
      <w:r w:rsidRPr="565671C8" w:rsidR="14622410">
        <w:rPr>
          <w:sz w:val="18"/>
          <w:szCs w:val="18"/>
          <w:lang w:eastAsia="en-GB"/>
        </w:rPr>
        <w:t>Visit website</w:t>
      </w:r>
    </w:p>
    <w:p w:rsidR="14622410" w:rsidP="565671C8" w:rsidRDefault="14622410" w14:paraId="663CD774" w14:textId="5F845B9F">
      <w:pPr>
        <w:pStyle w:val="ListParagraph"/>
        <w:numPr>
          <w:ilvl w:val="1"/>
          <w:numId w:val="37"/>
        </w:numPr>
        <w:rPr>
          <w:sz w:val="18"/>
          <w:szCs w:val="18"/>
          <w:lang w:eastAsia="en-GB"/>
        </w:rPr>
      </w:pPr>
      <w:r w:rsidRPr="5D82AAF1" w:rsidR="14622410">
        <w:rPr>
          <w:sz w:val="18"/>
          <w:szCs w:val="18"/>
          <w:lang w:eastAsia="en-GB"/>
        </w:rPr>
        <w:t xml:space="preserve">Set Fiddler </w:t>
      </w:r>
      <w:r w:rsidRPr="5D82AAF1" w:rsidR="14622410">
        <w:rPr>
          <w:sz w:val="18"/>
          <w:szCs w:val="18"/>
          <w:lang w:eastAsia="en-GB"/>
        </w:rPr>
        <w:t>filter</w:t>
      </w:r>
      <w:r w:rsidRPr="5D82AAF1" w:rsidR="14622410">
        <w:rPr>
          <w:sz w:val="18"/>
          <w:szCs w:val="18"/>
          <w:lang w:eastAsia="en-GB"/>
        </w:rPr>
        <w:t xml:space="preserve"> to focus on the web browser in use</w:t>
      </w:r>
    </w:p>
    <w:p w:rsidR="2084A9AC" w:rsidP="5D82AAF1" w:rsidRDefault="2084A9AC" w14:paraId="4983E290" w14:textId="4FF30684">
      <w:pPr>
        <w:pStyle w:val="ListParagraph"/>
        <w:numPr>
          <w:ilvl w:val="1"/>
          <w:numId w:val="37"/>
        </w:numPr>
        <w:rPr>
          <w:sz w:val="18"/>
          <w:szCs w:val="18"/>
          <w:lang w:eastAsia="en-GB"/>
        </w:rPr>
      </w:pPr>
      <w:r w:rsidRPr="5D82AAF1" w:rsidR="2084A9AC">
        <w:rPr>
          <w:sz w:val="18"/>
          <w:szCs w:val="18"/>
          <w:lang w:eastAsia="en-GB"/>
        </w:rPr>
        <w:t xml:space="preserve">Filter fiddler to exclude non </w:t>
      </w:r>
      <w:r w:rsidRPr="5D82AAF1" w:rsidR="2084A9AC">
        <w:rPr>
          <w:sz w:val="18"/>
          <w:szCs w:val="18"/>
          <w:lang w:eastAsia="en-GB"/>
        </w:rPr>
        <w:t>BlazeDemo</w:t>
      </w:r>
      <w:r w:rsidRPr="5D82AAF1" w:rsidR="2084A9AC">
        <w:rPr>
          <w:sz w:val="18"/>
          <w:szCs w:val="18"/>
          <w:lang w:eastAsia="en-GB"/>
        </w:rPr>
        <w:t xml:space="preserve"> traffic</w:t>
      </w:r>
    </w:p>
    <w:p w:rsidR="14622410" w:rsidP="565671C8" w:rsidRDefault="14622410" w14:paraId="7A6A49F0" w14:textId="365B603E">
      <w:pPr>
        <w:pStyle w:val="ListParagraph"/>
        <w:numPr>
          <w:ilvl w:val="1"/>
          <w:numId w:val="37"/>
        </w:numPr>
        <w:rPr>
          <w:sz w:val="18"/>
          <w:szCs w:val="18"/>
          <w:lang w:eastAsia="en-GB"/>
        </w:rPr>
      </w:pPr>
      <w:r w:rsidRPr="5D82AAF1" w:rsidR="14622410">
        <w:rPr>
          <w:sz w:val="18"/>
          <w:szCs w:val="18"/>
          <w:lang w:eastAsia="en-GB"/>
        </w:rPr>
        <w:t>Save journey</w:t>
      </w:r>
      <w:r w:rsidRPr="5D82AAF1" w:rsidR="7EDAA934">
        <w:rPr>
          <w:sz w:val="18"/>
          <w:szCs w:val="18"/>
          <w:lang w:eastAsia="en-GB"/>
        </w:rPr>
        <w:t xml:space="preserve"> to HAR</w:t>
      </w:r>
    </w:p>
    <w:p w:rsidR="5D82AAF1" w:rsidP="5D82AAF1" w:rsidRDefault="5D82AAF1" w14:paraId="7E010F19" w14:textId="1F128998">
      <w:pPr>
        <w:pStyle w:val="Normal"/>
        <w:rPr>
          <w:sz w:val="18"/>
          <w:szCs w:val="18"/>
          <w:lang w:eastAsia="en-GB"/>
        </w:rPr>
      </w:pPr>
    </w:p>
    <w:p w:rsidR="01548516" w:rsidP="565671C8" w:rsidRDefault="01548516" w14:paraId="4818B5DD" w14:textId="48818644">
      <w:pPr>
        <w:pStyle w:val="ListParagraph"/>
        <w:numPr>
          <w:ilvl w:val="0"/>
          <w:numId w:val="37"/>
        </w:numPr>
        <w:rPr>
          <w:lang w:eastAsia="en-GB"/>
        </w:rPr>
      </w:pPr>
      <w:r w:rsidRPr="565671C8" w:rsidR="14622410">
        <w:rPr>
          <w:lang w:eastAsia="en-GB"/>
        </w:rPr>
        <w:t xml:space="preserve">Create </w:t>
      </w:r>
      <w:r w:rsidRPr="565671C8" w:rsidR="01548516">
        <w:rPr>
          <w:lang w:eastAsia="en-GB"/>
        </w:rPr>
        <w:t xml:space="preserve">a script for blazemeterdemo.com using </w:t>
      </w:r>
      <w:r w:rsidRPr="565671C8" w:rsidR="01548516">
        <w:rPr>
          <w:lang w:eastAsia="en-GB"/>
        </w:rPr>
        <w:t>Blazemeter</w:t>
      </w:r>
      <w:r w:rsidRPr="565671C8" w:rsidR="01548516">
        <w:rPr>
          <w:lang w:eastAsia="en-GB"/>
        </w:rPr>
        <w:t xml:space="preserve"> HAR to JMX</w:t>
      </w:r>
    </w:p>
    <w:p w:rsidRPr="00155C5C" w:rsidR="1A10AE10" w:rsidP="5D82AAF1" w:rsidRDefault="00155C5C" w14:paraId="0C3B4B85" w14:textId="32883824">
      <w:pPr>
        <w:pStyle w:val="ListParagraph"/>
        <w:numPr>
          <w:ilvl w:val="1"/>
          <w:numId w:val="37"/>
        </w:numPr>
        <w:rPr>
          <w:lang w:eastAsia="en-GB"/>
        </w:rPr>
      </w:pPr>
      <w:r>
        <w:fldChar w:fldCharType="begin"/>
      </w:r>
      <w:r>
        <w:instrText xml:space="preserve">HYPERLINK \h</w:instrText>
      </w:r>
      <w:r>
        <w:fldChar w:fldCharType="separate"/>
      </w:r>
      <w:r w:rsidRPr="5D82AAF1" w:rsidR="01548516">
        <w:rPr>
          <w:rStyle w:val="Hyperlink"/>
          <w:lang w:eastAsia="en-GB"/>
        </w:rPr>
        <w:t>https://converter.blazemeter.com/</w:t>
      </w:r>
      <w:r w:rsidRPr="5D82AAF1">
        <w:rPr>
          <w:rStyle w:val="Hyperlink"/>
          <w:lang w:eastAsia="en-GB"/>
        </w:rPr>
        <w:fldChar w:fldCharType="end"/>
      </w:r>
    </w:p>
    <w:p w:rsidR="5D82AAF1" w:rsidP="5D82AAF1" w:rsidRDefault="5D82AAF1" w14:paraId="44E4637E" w14:textId="04BDB5FD">
      <w:pPr>
        <w:pStyle w:val="Normal"/>
        <w:rPr>
          <w:sz w:val="18"/>
          <w:szCs w:val="18"/>
          <w:lang w:eastAsia="en-GB"/>
        </w:rPr>
      </w:pPr>
    </w:p>
    <w:p w:rsidR="3E4646C8" w:rsidP="5D82AAF1" w:rsidRDefault="3E4646C8" w14:paraId="2144BEF5" w14:textId="26B849FF">
      <w:pPr>
        <w:pStyle w:val="ListParagraph"/>
        <w:numPr>
          <w:ilvl w:val="0"/>
          <w:numId w:val="37"/>
        </w:numPr>
        <w:rPr>
          <w:rFonts w:ascii="Mangal Pro" w:hAnsi="Mangal Pro" w:eastAsia="Mangal Pro" w:cs="Mangal Pro"/>
          <w:color w:val="000000" w:themeColor="text1"/>
        </w:rPr>
      </w:pPr>
      <w:r w:rsidRPr="43728897" w:rsidR="5BFD6038">
        <w:rPr>
          <w:rFonts w:ascii="Mangal Pro" w:hAnsi="Mangal Pro" w:eastAsia="Mangal Pro" w:cs="Mangal Pro"/>
          <w:color w:val="000000" w:themeColor="text1" w:themeTint="FF" w:themeShade="FF"/>
        </w:rPr>
        <w:t xml:space="preserve">Record </w:t>
      </w:r>
      <w:r w:rsidRPr="43728897" w:rsidR="3E4646C8">
        <w:rPr>
          <w:rFonts w:ascii="Mangal Pro" w:hAnsi="Mangal Pro" w:eastAsia="Mangal Pro" w:cs="Mangal Pro"/>
          <w:color w:val="000000" w:themeColor="text1" w:themeTint="FF" w:themeShade="FF"/>
        </w:rPr>
        <w:t xml:space="preserve">a script using parameterisation and correlation - </w:t>
      </w:r>
      <w:hyperlink r:id="Rd14a3935164641d1">
        <w:r w:rsidRPr="43728897" w:rsidR="3E4646C8">
          <w:rPr>
            <w:rStyle w:val="Hyperlink"/>
            <w:rFonts w:ascii="Mangal Pro" w:hAnsi="Mangal Pro" w:eastAsia="Mangal Pro" w:cs="Mangal Pro"/>
          </w:rPr>
          <w:t>https://blazedemo.com/</w:t>
        </w:r>
      </w:hyperlink>
    </w:p>
    <w:p w:rsidR="3E4646C8" w:rsidP="1A10AE10" w:rsidRDefault="3E4646C8" w14:paraId="2B5F4272" w14:textId="2F5F558D">
      <w:pPr>
        <w:pStyle w:val="ListParagraph"/>
        <w:numPr>
          <w:ilvl w:val="1"/>
          <w:numId w:val="37"/>
        </w:numPr>
        <w:rPr>
          <w:rFonts w:ascii="Mangal Pro" w:hAnsi="Mangal Pro" w:eastAsia="Mangal Pro" w:cs="Mangal Pro"/>
          <w:color w:val="000000" w:themeColor="text1"/>
          <w:szCs w:val="18"/>
        </w:rPr>
      </w:pPr>
      <w:r w:rsidRPr="43728897" w:rsidR="3E4646C8">
        <w:rPr>
          <w:rFonts w:ascii="Mangal Pro" w:hAnsi="Mangal Pro" w:eastAsia="Mangal Pro" w:cs="Mangal Pro"/>
          <w:color w:val="000000" w:themeColor="text1" w:themeTint="FF" w:themeShade="FF"/>
        </w:rPr>
        <w:t xml:space="preserve">Record a script on </w:t>
      </w:r>
      <w:r w:rsidRPr="43728897" w:rsidR="3E4646C8">
        <w:rPr>
          <w:rFonts w:ascii="Mangal Pro" w:hAnsi="Mangal Pro" w:eastAsia="Mangal Pro" w:cs="Mangal Pro"/>
          <w:color w:val="000000" w:themeColor="text1" w:themeTint="FF" w:themeShade="FF"/>
        </w:rPr>
        <w:t>Blazedemo.com</w:t>
      </w:r>
    </w:p>
    <w:p w:rsidR="3E4646C8" w:rsidP="1A10AE10" w:rsidRDefault="3E4646C8" w14:paraId="55697942" w14:textId="56384BD7">
      <w:pPr>
        <w:pStyle w:val="ListParagraph"/>
        <w:numPr>
          <w:ilvl w:val="2"/>
          <w:numId w:val="37"/>
        </w:numPr>
        <w:rPr>
          <w:rFonts w:ascii="Mangal Pro" w:hAnsi="Mangal Pro" w:eastAsia="Mangal Pro" w:cs="Mangal Pro"/>
          <w:color w:val="000000" w:themeColor="text1"/>
          <w:szCs w:val="18"/>
        </w:rPr>
      </w:pPr>
      <w:r w:rsidRPr="5D82AAF1" w:rsidR="3E4646C8">
        <w:rPr>
          <w:rFonts w:ascii="Mangal Pro" w:hAnsi="Mangal Pro" w:eastAsia="Mangal Pro" w:cs="Mangal Pro"/>
          <w:color w:val="000000" w:themeColor="text1" w:themeTint="FF" w:themeShade="FF"/>
        </w:rPr>
        <w:t xml:space="preserve">Visit </w:t>
      </w:r>
      <w:r w:rsidRPr="5D82AAF1" w:rsidR="3E4646C8">
        <w:rPr>
          <w:rFonts w:ascii="Mangal Pro" w:hAnsi="Mangal Pro" w:eastAsia="Mangal Pro" w:cs="Mangal Pro"/>
          <w:color w:val="000000" w:themeColor="text1" w:themeTint="FF" w:themeShade="FF"/>
        </w:rPr>
        <w:t>homepage</w:t>
      </w:r>
    </w:p>
    <w:p w:rsidR="3E4646C8" w:rsidP="1A10AE10" w:rsidRDefault="3E4646C8" w14:paraId="7AED5054" w14:textId="1B66D3BE">
      <w:pPr>
        <w:pStyle w:val="ListParagraph"/>
        <w:numPr>
          <w:ilvl w:val="2"/>
          <w:numId w:val="37"/>
        </w:numPr>
        <w:rPr>
          <w:rFonts w:ascii="Mangal Pro" w:hAnsi="Mangal Pro" w:eastAsia="Mangal Pro" w:cs="Mangal Pro"/>
          <w:color w:val="000000" w:themeColor="text1"/>
          <w:szCs w:val="18"/>
        </w:rPr>
      </w:pPr>
      <w:r w:rsidRPr="5D82AAF1" w:rsidR="3E4646C8">
        <w:rPr>
          <w:rFonts w:ascii="Mangal Pro" w:hAnsi="Mangal Pro" w:eastAsia="Mangal Pro" w:cs="Mangal Pro"/>
          <w:color w:val="000000" w:themeColor="text1" w:themeTint="FF" w:themeShade="FF"/>
        </w:rPr>
        <w:t xml:space="preserve">Choose departure and destination </w:t>
      </w:r>
      <w:r w:rsidRPr="5D82AAF1" w:rsidR="3E4646C8">
        <w:rPr>
          <w:rFonts w:ascii="Mangal Pro" w:hAnsi="Mangal Pro" w:eastAsia="Mangal Pro" w:cs="Mangal Pro"/>
          <w:color w:val="000000" w:themeColor="text1" w:themeTint="FF" w:themeShade="FF"/>
        </w:rPr>
        <w:t>city</w:t>
      </w:r>
    </w:p>
    <w:p w:rsidR="3E4646C8" w:rsidP="1A10AE10" w:rsidRDefault="3E4646C8" w14:paraId="257A6A30" w14:textId="241856CB">
      <w:pPr>
        <w:pStyle w:val="ListParagraph"/>
        <w:numPr>
          <w:ilvl w:val="2"/>
          <w:numId w:val="37"/>
        </w:numPr>
        <w:rPr>
          <w:rFonts w:ascii="Mangal Pro" w:hAnsi="Mangal Pro" w:eastAsia="Mangal Pro" w:cs="Mangal Pro"/>
          <w:color w:val="000000" w:themeColor="text1"/>
          <w:szCs w:val="18"/>
        </w:rPr>
      </w:pPr>
      <w:r w:rsidRPr="5D82AAF1" w:rsidR="3E4646C8">
        <w:rPr>
          <w:rFonts w:ascii="Mangal Pro" w:hAnsi="Mangal Pro" w:eastAsia="Mangal Pro" w:cs="Mangal Pro"/>
          <w:color w:val="000000" w:themeColor="text1" w:themeTint="FF" w:themeShade="FF"/>
        </w:rPr>
        <w:t xml:space="preserve">Click find </w:t>
      </w:r>
      <w:r w:rsidRPr="5D82AAF1" w:rsidR="3E4646C8">
        <w:rPr>
          <w:rFonts w:ascii="Mangal Pro" w:hAnsi="Mangal Pro" w:eastAsia="Mangal Pro" w:cs="Mangal Pro"/>
          <w:color w:val="000000" w:themeColor="text1" w:themeTint="FF" w:themeShade="FF"/>
        </w:rPr>
        <w:t>flights</w:t>
      </w:r>
    </w:p>
    <w:p w:rsidR="3E4646C8" w:rsidP="1A10AE10" w:rsidRDefault="3E4646C8" w14:paraId="76DCD7EB" w14:textId="7E040225">
      <w:pPr>
        <w:pStyle w:val="ListParagraph"/>
        <w:numPr>
          <w:ilvl w:val="2"/>
          <w:numId w:val="37"/>
        </w:numPr>
        <w:rPr>
          <w:rFonts w:ascii="Mangal Pro" w:hAnsi="Mangal Pro" w:eastAsia="Mangal Pro" w:cs="Mangal Pro"/>
          <w:color w:val="000000" w:themeColor="text1"/>
          <w:szCs w:val="18"/>
        </w:rPr>
      </w:pPr>
      <w:r w:rsidRPr="5D82AAF1" w:rsidR="3E4646C8">
        <w:rPr>
          <w:rFonts w:ascii="Mangal Pro" w:hAnsi="Mangal Pro" w:eastAsia="Mangal Pro" w:cs="Mangal Pro"/>
          <w:color w:val="000000" w:themeColor="text1" w:themeTint="FF" w:themeShade="FF"/>
        </w:rPr>
        <w:t xml:space="preserve">Choose </w:t>
      </w:r>
      <w:r w:rsidRPr="5D82AAF1" w:rsidR="3E4646C8">
        <w:rPr>
          <w:rFonts w:ascii="Mangal Pro" w:hAnsi="Mangal Pro" w:eastAsia="Mangal Pro" w:cs="Mangal Pro"/>
          <w:color w:val="000000" w:themeColor="text1" w:themeTint="FF" w:themeShade="FF"/>
        </w:rPr>
        <w:t>flight</w:t>
      </w:r>
    </w:p>
    <w:p w:rsidR="3E4646C8" w:rsidP="1A10AE10" w:rsidRDefault="3E4646C8" w14:paraId="5F7A0050" w14:textId="3570299C">
      <w:pPr>
        <w:pStyle w:val="ListParagraph"/>
        <w:numPr>
          <w:ilvl w:val="3"/>
          <w:numId w:val="37"/>
        </w:numPr>
        <w:rPr>
          <w:rFonts w:ascii="Mangal Pro" w:hAnsi="Mangal Pro" w:eastAsia="Mangal Pro" w:cs="Mangal Pro"/>
          <w:color w:val="000000" w:themeColor="text1"/>
          <w:szCs w:val="18"/>
        </w:rPr>
      </w:pPr>
      <w:r w:rsidRPr="5D82AAF1" w:rsidR="3E4646C8">
        <w:rPr>
          <w:rFonts w:ascii="Mangal Pro" w:hAnsi="Mangal Pro" w:eastAsia="Mangal Pro" w:cs="Mangal Pro"/>
          <w:color w:val="000000" w:themeColor="text1" w:themeTint="FF" w:themeShade="FF"/>
        </w:rPr>
        <w:t>Get flight ID number (Correlation)</w:t>
      </w:r>
    </w:p>
    <w:p w:rsidR="3E4646C8" w:rsidP="1A10AE10" w:rsidRDefault="3E4646C8" w14:paraId="36C47F6B" w14:textId="3FE846AB">
      <w:pPr>
        <w:pStyle w:val="ListParagraph"/>
        <w:numPr>
          <w:ilvl w:val="2"/>
          <w:numId w:val="37"/>
        </w:numPr>
        <w:rPr>
          <w:rFonts w:ascii="Mangal Pro" w:hAnsi="Mangal Pro" w:eastAsia="Mangal Pro" w:cs="Mangal Pro"/>
          <w:color w:val="000000" w:themeColor="text1"/>
          <w:szCs w:val="18"/>
        </w:rPr>
      </w:pPr>
      <w:r w:rsidRPr="5D82AAF1" w:rsidR="3E4646C8">
        <w:rPr>
          <w:rFonts w:ascii="Mangal Pro" w:hAnsi="Mangal Pro" w:eastAsia="Mangal Pro" w:cs="Mangal Pro"/>
          <w:color w:val="000000" w:themeColor="text1" w:themeTint="FF" w:themeShade="FF"/>
        </w:rPr>
        <w:t xml:space="preserve">Enter </w:t>
      </w:r>
      <w:r w:rsidRPr="5D82AAF1" w:rsidR="3E4646C8">
        <w:rPr>
          <w:rFonts w:ascii="Mangal Pro" w:hAnsi="Mangal Pro" w:eastAsia="Mangal Pro" w:cs="Mangal Pro"/>
          <w:color w:val="000000" w:themeColor="text1" w:themeTint="FF" w:themeShade="FF"/>
        </w:rPr>
        <w:t>details</w:t>
      </w:r>
    </w:p>
    <w:p w:rsidR="3E4646C8" w:rsidP="1A10AE10" w:rsidRDefault="3E4646C8" w14:paraId="1FE54C5A" w14:textId="32601820">
      <w:pPr>
        <w:pStyle w:val="ListParagraph"/>
        <w:numPr>
          <w:ilvl w:val="2"/>
          <w:numId w:val="37"/>
        </w:numPr>
        <w:rPr>
          <w:rFonts w:ascii="Mangal Pro" w:hAnsi="Mangal Pro" w:eastAsia="Mangal Pro" w:cs="Mangal Pro"/>
          <w:color w:val="000000" w:themeColor="text1"/>
          <w:szCs w:val="18"/>
        </w:rPr>
      </w:pPr>
      <w:r w:rsidRPr="5D82AAF1" w:rsidR="3E4646C8">
        <w:rPr>
          <w:rFonts w:ascii="Mangal Pro" w:hAnsi="Mangal Pro" w:eastAsia="Mangal Pro" w:cs="Mangal Pro"/>
          <w:color w:val="000000" w:themeColor="text1" w:themeTint="FF" w:themeShade="FF"/>
        </w:rPr>
        <w:t xml:space="preserve">Submit details </w:t>
      </w:r>
      <w:r w:rsidRPr="5D82AAF1" w:rsidR="3E4646C8">
        <w:rPr>
          <w:rFonts w:ascii="Mangal Pro" w:hAnsi="Mangal Pro" w:eastAsia="Mangal Pro" w:cs="Mangal Pro"/>
          <w:color w:val="000000" w:themeColor="text1" w:themeTint="FF" w:themeShade="FF"/>
        </w:rPr>
        <w:t>form</w:t>
      </w:r>
    </w:p>
    <w:p w:rsidR="3E4646C8" w:rsidP="1A10AE10" w:rsidRDefault="3E4646C8" w14:paraId="44E48A3F" w14:textId="006BF937">
      <w:pPr>
        <w:pStyle w:val="ListParagraph"/>
        <w:numPr>
          <w:ilvl w:val="2"/>
          <w:numId w:val="37"/>
        </w:numPr>
        <w:rPr>
          <w:rFonts w:ascii="Mangal Pro" w:hAnsi="Mangal Pro" w:eastAsia="Mangal Pro" w:cs="Mangal Pro"/>
          <w:color w:val="000000" w:themeColor="text1"/>
          <w:szCs w:val="18"/>
        </w:rPr>
      </w:pPr>
      <w:r w:rsidRPr="5D82AAF1" w:rsidR="3E4646C8">
        <w:rPr>
          <w:rFonts w:ascii="Mangal Pro" w:hAnsi="Mangal Pro" w:eastAsia="Mangal Pro" w:cs="Mangal Pro"/>
          <w:color w:val="000000" w:themeColor="text1" w:themeTint="FF" w:themeShade="FF"/>
        </w:rPr>
        <w:t xml:space="preserve">Perform assertion that confirmation ID </w:t>
      </w:r>
      <w:r w:rsidRPr="5D82AAF1" w:rsidR="3E4646C8">
        <w:rPr>
          <w:rFonts w:ascii="Mangal Pro" w:hAnsi="Mangal Pro" w:eastAsia="Mangal Pro" w:cs="Mangal Pro"/>
          <w:color w:val="000000" w:themeColor="text1" w:themeTint="FF" w:themeShade="FF"/>
        </w:rPr>
        <w:t>appeared</w:t>
      </w:r>
    </w:p>
    <w:p w:rsidR="3E4646C8" w:rsidP="1A10AE10" w:rsidRDefault="3E4646C8" w14:paraId="6EDAC5C6" w14:textId="1C69C77F">
      <w:pPr>
        <w:pStyle w:val="ListParagraph"/>
        <w:numPr>
          <w:ilvl w:val="1"/>
          <w:numId w:val="37"/>
        </w:numPr>
        <w:rPr>
          <w:rFonts w:ascii="Mangal Pro" w:hAnsi="Mangal Pro" w:eastAsia="Mangal Pro" w:cs="Mangal Pro"/>
          <w:color w:val="000000" w:themeColor="text1"/>
          <w:szCs w:val="18"/>
        </w:rPr>
      </w:pPr>
      <w:r w:rsidRPr="43728897" w:rsidR="3E4646C8">
        <w:rPr>
          <w:rFonts w:ascii="Mangal Pro" w:hAnsi="Mangal Pro" w:eastAsia="Mangal Pro" w:cs="Mangal Pro"/>
          <w:color w:val="000000" w:themeColor="text1" w:themeTint="FF" w:themeShade="FF"/>
        </w:rPr>
        <w:t>Create csv data files with:</w:t>
      </w:r>
    </w:p>
    <w:p w:rsidR="3E4646C8" w:rsidP="1A10AE10" w:rsidRDefault="3E4646C8" w14:paraId="5E56DA70" w14:textId="73251050">
      <w:pPr>
        <w:pStyle w:val="ListParagraph"/>
        <w:numPr>
          <w:ilvl w:val="2"/>
          <w:numId w:val="37"/>
        </w:numPr>
        <w:rPr>
          <w:rFonts w:ascii="Mangal Pro" w:hAnsi="Mangal Pro" w:eastAsia="Mangal Pro" w:cs="Mangal Pro"/>
          <w:color w:val="000000" w:themeColor="text1"/>
          <w:szCs w:val="18"/>
        </w:rPr>
      </w:pPr>
      <w:r w:rsidRPr="5D82AAF1" w:rsidR="3E4646C8">
        <w:rPr>
          <w:rFonts w:ascii="Mangal Pro" w:hAnsi="Mangal Pro" w:eastAsia="Mangal Pro" w:cs="Mangal Pro"/>
          <w:color w:val="000000" w:themeColor="text1" w:themeTint="FF" w:themeShade="FF"/>
        </w:rPr>
        <w:t>Departure city:</w:t>
      </w:r>
    </w:p>
    <w:p w:rsidR="3E4646C8" w:rsidP="1A10AE10" w:rsidRDefault="3E4646C8" w14:paraId="59CA9F38" w14:textId="5047F25E">
      <w:pPr>
        <w:pStyle w:val="ListParagraph"/>
        <w:numPr>
          <w:ilvl w:val="3"/>
          <w:numId w:val="37"/>
        </w:numPr>
        <w:rPr>
          <w:rFonts w:ascii="Mangal Pro" w:hAnsi="Mangal Pro" w:eastAsia="Mangal Pro" w:cs="Mangal Pro"/>
          <w:color w:val="000000" w:themeColor="text1"/>
          <w:szCs w:val="18"/>
        </w:rPr>
      </w:pPr>
      <w:r w:rsidRPr="5D82AAF1" w:rsidR="3E4646C8">
        <w:rPr>
          <w:rFonts w:ascii="Mangal Pro" w:hAnsi="Mangal Pro" w:eastAsia="Mangal Pro" w:cs="Mangal Pro"/>
          <w:color w:val="000000" w:themeColor="text1" w:themeTint="FF" w:themeShade="FF"/>
        </w:rPr>
        <w:t>Paris</w:t>
      </w:r>
    </w:p>
    <w:p w:rsidR="3E4646C8" w:rsidP="1A10AE10" w:rsidRDefault="3E4646C8" w14:paraId="646F7CB8" w14:textId="39DAF83A">
      <w:pPr>
        <w:pStyle w:val="ListParagraph"/>
        <w:numPr>
          <w:ilvl w:val="3"/>
          <w:numId w:val="37"/>
        </w:numPr>
        <w:ind w:right="-20"/>
        <w:rPr>
          <w:rFonts w:ascii="Mangal Pro" w:hAnsi="Mangal Pro" w:eastAsia="Mangal Pro" w:cs="Mangal Pro"/>
          <w:color w:val="000000" w:themeColor="text1"/>
          <w:szCs w:val="18"/>
        </w:rPr>
      </w:pPr>
      <w:r w:rsidRPr="5D82AAF1" w:rsidR="3E4646C8">
        <w:rPr>
          <w:rFonts w:ascii="Mangal Pro" w:hAnsi="Mangal Pro" w:eastAsia="Mangal Pro" w:cs="Mangal Pro"/>
          <w:color w:val="000000" w:themeColor="text1" w:themeTint="FF" w:themeShade="FF"/>
        </w:rPr>
        <w:t>Philadelphia</w:t>
      </w:r>
    </w:p>
    <w:p w:rsidR="3E4646C8" w:rsidP="1A10AE10" w:rsidRDefault="3E4646C8" w14:paraId="19A1886E" w14:textId="59123E32">
      <w:pPr>
        <w:pStyle w:val="ListParagraph"/>
        <w:numPr>
          <w:ilvl w:val="3"/>
          <w:numId w:val="37"/>
        </w:numPr>
        <w:ind w:right="-20"/>
        <w:rPr>
          <w:rFonts w:ascii="Mangal Pro" w:hAnsi="Mangal Pro" w:eastAsia="Mangal Pro" w:cs="Mangal Pro"/>
          <w:color w:val="000000" w:themeColor="text1"/>
          <w:szCs w:val="18"/>
        </w:rPr>
      </w:pPr>
      <w:r w:rsidRPr="5D82AAF1" w:rsidR="3E4646C8">
        <w:rPr>
          <w:rFonts w:ascii="Mangal Pro" w:hAnsi="Mangal Pro" w:eastAsia="Mangal Pro" w:cs="Mangal Pro"/>
          <w:color w:val="000000" w:themeColor="text1" w:themeTint="FF" w:themeShade="FF"/>
        </w:rPr>
        <w:t>Boston</w:t>
      </w:r>
    </w:p>
    <w:p w:rsidR="3E4646C8" w:rsidP="1A10AE10" w:rsidRDefault="3E4646C8" w14:paraId="76B018DC" w14:textId="069785DA">
      <w:pPr>
        <w:pStyle w:val="ListParagraph"/>
        <w:numPr>
          <w:ilvl w:val="3"/>
          <w:numId w:val="37"/>
        </w:numPr>
        <w:ind w:right="-20"/>
        <w:rPr>
          <w:rFonts w:ascii="Mangal Pro" w:hAnsi="Mangal Pro" w:eastAsia="Mangal Pro" w:cs="Mangal Pro"/>
          <w:color w:val="000000" w:themeColor="text1"/>
          <w:szCs w:val="18"/>
        </w:rPr>
      </w:pPr>
      <w:r w:rsidRPr="5D82AAF1" w:rsidR="3E4646C8">
        <w:rPr>
          <w:rFonts w:ascii="Mangal Pro" w:hAnsi="Mangal Pro" w:eastAsia="Mangal Pro" w:cs="Mangal Pro"/>
          <w:color w:val="000000" w:themeColor="text1" w:themeTint="FF" w:themeShade="FF"/>
        </w:rPr>
        <w:t>Portland</w:t>
      </w:r>
    </w:p>
    <w:p w:rsidR="3E4646C8" w:rsidP="1A10AE10" w:rsidRDefault="3E4646C8" w14:paraId="0AD0C049" w14:textId="0ADB07BC">
      <w:pPr>
        <w:pStyle w:val="ListParagraph"/>
        <w:numPr>
          <w:ilvl w:val="3"/>
          <w:numId w:val="37"/>
        </w:numPr>
        <w:ind w:right="-20"/>
        <w:rPr>
          <w:rFonts w:ascii="Mangal Pro" w:hAnsi="Mangal Pro" w:eastAsia="Mangal Pro" w:cs="Mangal Pro"/>
          <w:color w:val="000000" w:themeColor="text1"/>
          <w:szCs w:val="18"/>
        </w:rPr>
      </w:pPr>
      <w:r w:rsidRPr="5D82AAF1" w:rsidR="3E4646C8">
        <w:rPr>
          <w:rFonts w:ascii="Mangal Pro" w:hAnsi="Mangal Pro" w:eastAsia="Mangal Pro" w:cs="Mangal Pro"/>
          <w:color w:val="000000" w:themeColor="text1" w:themeTint="FF" w:themeShade="FF"/>
        </w:rPr>
        <w:t>San Diego</w:t>
      </w:r>
    </w:p>
    <w:p w:rsidR="3E4646C8" w:rsidP="1A10AE10" w:rsidRDefault="3E4646C8" w14:paraId="7D69F8C0" w14:textId="753372D7">
      <w:pPr>
        <w:pStyle w:val="ListParagraph"/>
        <w:numPr>
          <w:ilvl w:val="3"/>
          <w:numId w:val="37"/>
        </w:numPr>
        <w:ind w:right="-20"/>
        <w:rPr>
          <w:rFonts w:ascii="Mangal Pro" w:hAnsi="Mangal Pro" w:eastAsia="Mangal Pro" w:cs="Mangal Pro"/>
          <w:color w:val="000000" w:themeColor="text1"/>
          <w:szCs w:val="18"/>
        </w:rPr>
      </w:pPr>
      <w:r w:rsidRPr="5D82AAF1" w:rsidR="3E4646C8">
        <w:rPr>
          <w:rFonts w:ascii="Mangal Pro" w:hAnsi="Mangal Pro" w:eastAsia="Mangal Pro" w:cs="Mangal Pro"/>
          <w:color w:val="000000" w:themeColor="text1" w:themeTint="FF" w:themeShade="FF"/>
        </w:rPr>
        <w:t>Mexico City</w:t>
      </w:r>
    </w:p>
    <w:p w:rsidR="3E4646C8" w:rsidP="1A10AE10" w:rsidRDefault="3E4646C8" w14:paraId="0D8C925B" w14:textId="7941B71B">
      <w:pPr>
        <w:pStyle w:val="ListParagraph"/>
        <w:numPr>
          <w:ilvl w:val="3"/>
          <w:numId w:val="37"/>
        </w:numPr>
        <w:rPr>
          <w:rFonts w:ascii="Mangal Pro" w:hAnsi="Mangal Pro" w:eastAsia="Mangal Pro" w:cs="Mangal Pro"/>
          <w:color w:val="000000" w:themeColor="text1"/>
          <w:szCs w:val="18"/>
        </w:rPr>
      </w:pPr>
      <w:r w:rsidRPr="5D82AAF1" w:rsidR="3E4646C8">
        <w:rPr>
          <w:rFonts w:ascii="Mangal Pro" w:hAnsi="Mangal Pro" w:eastAsia="Mangal Pro" w:cs="Mangal Pro"/>
          <w:color w:val="000000" w:themeColor="text1" w:themeTint="FF" w:themeShade="FF"/>
        </w:rPr>
        <w:t>São Paolo</w:t>
      </w:r>
    </w:p>
    <w:p w:rsidR="3E4646C8" w:rsidP="1A10AE10" w:rsidRDefault="3E4646C8" w14:paraId="2421241B" w14:textId="2EFC24D2">
      <w:pPr>
        <w:pStyle w:val="ListParagraph"/>
        <w:numPr>
          <w:ilvl w:val="2"/>
          <w:numId w:val="37"/>
        </w:numPr>
        <w:rPr>
          <w:rFonts w:ascii="Mangal Pro" w:hAnsi="Mangal Pro" w:eastAsia="Mangal Pro" w:cs="Mangal Pro"/>
          <w:color w:val="000000" w:themeColor="text1"/>
          <w:szCs w:val="18"/>
        </w:rPr>
      </w:pPr>
      <w:r w:rsidRPr="5D82AAF1" w:rsidR="3E4646C8">
        <w:rPr>
          <w:rFonts w:ascii="Mangal Pro" w:hAnsi="Mangal Pro" w:eastAsia="Mangal Pro" w:cs="Mangal Pro"/>
          <w:color w:val="000000" w:themeColor="text1" w:themeTint="FF" w:themeShade="FF"/>
        </w:rPr>
        <w:t>Destination city:</w:t>
      </w:r>
    </w:p>
    <w:p w:rsidR="3E4646C8" w:rsidP="1A10AE10" w:rsidRDefault="3E4646C8" w14:paraId="10898842" w14:textId="43B8EDD2">
      <w:pPr>
        <w:pStyle w:val="ListParagraph"/>
        <w:numPr>
          <w:ilvl w:val="3"/>
          <w:numId w:val="37"/>
        </w:numPr>
        <w:rPr>
          <w:rFonts w:ascii="Mangal Pro" w:hAnsi="Mangal Pro" w:eastAsia="Mangal Pro" w:cs="Mangal Pro"/>
          <w:color w:val="000000" w:themeColor="text1"/>
          <w:szCs w:val="18"/>
        </w:rPr>
      </w:pPr>
      <w:r w:rsidRPr="5D82AAF1" w:rsidR="3E4646C8">
        <w:rPr>
          <w:rFonts w:ascii="Mangal Pro" w:hAnsi="Mangal Pro" w:eastAsia="Mangal Pro" w:cs="Mangal Pro"/>
          <w:color w:val="000000" w:themeColor="text1" w:themeTint="FF" w:themeShade="FF"/>
        </w:rPr>
        <w:t>Buenos Aires</w:t>
      </w:r>
    </w:p>
    <w:p w:rsidR="3E4646C8" w:rsidP="1A10AE10" w:rsidRDefault="3E4646C8" w14:paraId="2F483E16" w14:textId="25B2D2DB">
      <w:pPr>
        <w:pStyle w:val="ListParagraph"/>
        <w:numPr>
          <w:ilvl w:val="3"/>
          <w:numId w:val="37"/>
        </w:numPr>
        <w:ind w:right="-20"/>
        <w:rPr>
          <w:rFonts w:ascii="Mangal Pro" w:hAnsi="Mangal Pro" w:eastAsia="Mangal Pro" w:cs="Mangal Pro"/>
          <w:color w:val="000000" w:themeColor="text1"/>
          <w:szCs w:val="18"/>
        </w:rPr>
      </w:pPr>
      <w:r w:rsidRPr="5D82AAF1" w:rsidR="3E4646C8">
        <w:rPr>
          <w:rFonts w:ascii="Mangal Pro" w:hAnsi="Mangal Pro" w:eastAsia="Mangal Pro" w:cs="Mangal Pro"/>
          <w:color w:val="000000" w:themeColor="text1" w:themeTint="FF" w:themeShade="FF"/>
        </w:rPr>
        <w:t>Rome</w:t>
      </w:r>
    </w:p>
    <w:p w:rsidR="3E4646C8" w:rsidP="1A10AE10" w:rsidRDefault="3E4646C8" w14:paraId="4218C6BF" w14:textId="2F53F3BF">
      <w:pPr>
        <w:pStyle w:val="ListParagraph"/>
        <w:numPr>
          <w:ilvl w:val="3"/>
          <w:numId w:val="37"/>
        </w:numPr>
        <w:ind w:right="-20"/>
        <w:rPr>
          <w:rFonts w:ascii="Mangal Pro" w:hAnsi="Mangal Pro" w:eastAsia="Mangal Pro" w:cs="Mangal Pro"/>
          <w:color w:val="000000" w:themeColor="text1"/>
          <w:szCs w:val="18"/>
        </w:rPr>
      </w:pPr>
      <w:r w:rsidRPr="5D82AAF1" w:rsidR="3E4646C8">
        <w:rPr>
          <w:rFonts w:ascii="Mangal Pro" w:hAnsi="Mangal Pro" w:eastAsia="Mangal Pro" w:cs="Mangal Pro"/>
          <w:color w:val="000000" w:themeColor="text1" w:themeTint="FF" w:themeShade="FF"/>
        </w:rPr>
        <w:t>London</w:t>
      </w:r>
    </w:p>
    <w:p w:rsidR="3E4646C8" w:rsidP="1A10AE10" w:rsidRDefault="3E4646C8" w14:paraId="42263B6B" w14:textId="4D820C7F">
      <w:pPr>
        <w:pStyle w:val="ListParagraph"/>
        <w:numPr>
          <w:ilvl w:val="3"/>
          <w:numId w:val="37"/>
        </w:numPr>
        <w:ind w:right="-20"/>
        <w:rPr>
          <w:rFonts w:ascii="Mangal Pro" w:hAnsi="Mangal Pro" w:eastAsia="Mangal Pro" w:cs="Mangal Pro"/>
          <w:color w:val="000000" w:themeColor="text1"/>
          <w:szCs w:val="18"/>
        </w:rPr>
      </w:pPr>
      <w:r w:rsidRPr="5D82AAF1" w:rsidR="3E4646C8">
        <w:rPr>
          <w:rFonts w:ascii="Mangal Pro" w:hAnsi="Mangal Pro" w:eastAsia="Mangal Pro" w:cs="Mangal Pro"/>
          <w:color w:val="000000" w:themeColor="text1" w:themeTint="FF" w:themeShade="FF"/>
        </w:rPr>
        <w:t>Berlin</w:t>
      </w:r>
    </w:p>
    <w:p w:rsidR="3E4646C8" w:rsidP="1A10AE10" w:rsidRDefault="3E4646C8" w14:paraId="4980CDB6" w14:textId="57B71F91">
      <w:pPr>
        <w:pStyle w:val="ListParagraph"/>
        <w:numPr>
          <w:ilvl w:val="3"/>
          <w:numId w:val="37"/>
        </w:numPr>
        <w:ind w:right="-20"/>
        <w:rPr>
          <w:rFonts w:ascii="Mangal Pro" w:hAnsi="Mangal Pro" w:eastAsia="Mangal Pro" w:cs="Mangal Pro"/>
          <w:color w:val="000000" w:themeColor="text1"/>
          <w:szCs w:val="18"/>
        </w:rPr>
      </w:pPr>
      <w:r w:rsidRPr="5D82AAF1" w:rsidR="3E4646C8">
        <w:rPr>
          <w:rFonts w:ascii="Mangal Pro" w:hAnsi="Mangal Pro" w:eastAsia="Mangal Pro" w:cs="Mangal Pro"/>
          <w:color w:val="000000" w:themeColor="text1" w:themeTint="FF" w:themeShade="FF"/>
        </w:rPr>
        <w:t>New York</w:t>
      </w:r>
    </w:p>
    <w:p w:rsidR="3E4646C8" w:rsidP="1A10AE10" w:rsidRDefault="3E4646C8" w14:paraId="29899BB8" w14:textId="3B016437">
      <w:pPr>
        <w:pStyle w:val="ListParagraph"/>
        <w:numPr>
          <w:ilvl w:val="3"/>
          <w:numId w:val="37"/>
        </w:numPr>
        <w:ind w:right="-20"/>
        <w:rPr>
          <w:rFonts w:ascii="Mangal Pro" w:hAnsi="Mangal Pro" w:eastAsia="Mangal Pro" w:cs="Mangal Pro"/>
          <w:color w:val="000000" w:themeColor="text1"/>
          <w:szCs w:val="18"/>
        </w:rPr>
      </w:pPr>
      <w:r w:rsidRPr="5D82AAF1" w:rsidR="3E4646C8">
        <w:rPr>
          <w:rFonts w:ascii="Mangal Pro" w:hAnsi="Mangal Pro" w:eastAsia="Mangal Pro" w:cs="Mangal Pro"/>
          <w:color w:val="000000" w:themeColor="text1" w:themeTint="FF" w:themeShade="FF"/>
        </w:rPr>
        <w:t>Dublin</w:t>
      </w:r>
    </w:p>
    <w:p w:rsidR="3E4646C8" w:rsidP="1A10AE10" w:rsidRDefault="3E4646C8" w14:paraId="6ECC0B97" w14:textId="2AC34005">
      <w:pPr>
        <w:pStyle w:val="ListParagraph"/>
        <w:numPr>
          <w:ilvl w:val="3"/>
          <w:numId w:val="37"/>
        </w:numPr>
        <w:rPr>
          <w:rFonts w:ascii="Mangal Pro" w:hAnsi="Mangal Pro" w:eastAsia="Mangal Pro" w:cs="Mangal Pro"/>
          <w:color w:val="000000" w:themeColor="text1"/>
          <w:szCs w:val="18"/>
        </w:rPr>
      </w:pPr>
      <w:r w:rsidRPr="43728897" w:rsidR="3E4646C8">
        <w:rPr>
          <w:rFonts w:ascii="Mangal Pro" w:hAnsi="Mangal Pro" w:eastAsia="Mangal Pro" w:cs="Mangal Pro"/>
          <w:color w:val="000000" w:themeColor="text1" w:themeTint="FF" w:themeShade="FF"/>
        </w:rPr>
        <w:t>Cairo</w:t>
      </w:r>
    </w:p>
    <w:p w:rsidR="5EE89B52" w:rsidP="43728897" w:rsidRDefault="5EE89B52" w14:paraId="319AD826" w14:textId="78418434">
      <w:pPr>
        <w:pStyle w:val="ListParagraph"/>
        <w:numPr>
          <w:ilvl w:val="1"/>
          <w:numId w:val="37"/>
        </w:numPr>
        <w:rPr>
          <w:rFonts w:ascii="Mangal Pro" w:hAnsi="Mangal Pro" w:eastAsia="Mangal Pro" w:cs="Mangal Pro"/>
          <w:color w:val="000000" w:themeColor="text1" w:themeTint="FF" w:themeShade="FF"/>
        </w:rPr>
      </w:pPr>
      <w:r w:rsidRPr="43728897" w:rsidR="5EE89B52">
        <w:rPr>
          <w:rFonts w:ascii="Mangal Pro" w:hAnsi="Mangal Pro" w:eastAsia="Mangal Pro" w:cs="Mangal Pro"/>
          <w:color w:val="000000" w:themeColor="text1" w:themeTint="FF" w:themeShade="FF"/>
        </w:rPr>
        <w:t xml:space="preserve">Alter script to use </w:t>
      </w:r>
      <w:r w:rsidRPr="43728897" w:rsidR="5EE89B52">
        <w:rPr>
          <w:rFonts w:ascii="Mangal Pro" w:hAnsi="Mangal Pro" w:eastAsia="Mangal Pro" w:cs="Mangal Pro"/>
          <w:color w:val="000000" w:themeColor="text1" w:themeTint="FF" w:themeShade="FF"/>
        </w:rPr>
        <w:t>parameter</w:t>
      </w:r>
      <w:r w:rsidRPr="43728897" w:rsidR="5EE89B52">
        <w:rPr>
          <w:rFonts w:ascii="Mangal Pro" w:hAnsi="Mangal Pro" w:eastAsia="Mangal Pro" w:cs="Mangal Pro"/>
          <w:color w:val="000000" w:themeColor="text1" w:themeTint="FF" w:themeShade="FF"/>
        </w:rPr>
        <w:t xml:space="preserve"> values from correlation of flight ID and </w:t>
      </w:r>
      <w:r w:rsidRPr="43728897" w:rsidR="5EE89B52">
        <w:rPr>
          <w:rFonts w:ascii="Mangal Pro" w:hAnsi="Mangal Pro" w:eastAsia="Mangal Pro" w:cs="Mangal Pro"/>
          <w:color w:val="000000" w:themeColor="text1" w:themeTint="FF" w:themeShade="FF"/>
        </w:rPr>
        <w:t>depa</w:t>
      </w:r>
      <w:r w:rsidRPr="43728897" w:rsidR="5EE89B52">
        <w:rPr>
          <w:rFonts w:ascii="Mangal Pro" w:hAnsi="Mangal Pro" w:eastAsia="Mangal Pro" w:cs="Mangal Pro"/>
          <w:color w:val="000000" w:themeColor="text1" w:themeTint="FF" w:themeShade="FF"/>
        </w:rPr>
        <w:t>rture / destination</w:t>
      </w:r>
    </w:p>
    <w:p w:rsidR="3E4646C8" w:rsidP="1A10AE10" w:rsidRDefault="3E4646C8" w14:paraId="5AD9FE2B" w14:textId="0537587D">
      <w:pPr>
        <w:pStyle w:val="ListParagraph"/>
        <w:numPr>
          <w:ilvl w:val="1"/>
          <w:numId w:val="37"/>
        </w:numPr>
        <w:rPr>
          <w:rFonts w:ascii="Mangal Pro" w:hAnsi="Mangal Pro" w:eastAsia="Mangal Pro" w:cs="Mangal Pro"/>
          <w:color w:val="000000" w:themeColor="text1"/>
          <w:szCs w:val="18"/>
        </w:rPr>
      </w:pPr>
      <w:r w:rsidRPr="43728897" w:rsidR="3E4646C8">
        <w:rPr>
          <w:rFonts w:ascii="Mangal Pro" w:hAnsi="Mangal Pro" w:eastAsia="Mangal Pro" w:cs="Mangal Pro"/>
          <w:color w:val="000000" w:themeColor="text1" w:themeTint="FF" w:themeShade="FF"/>
        </w:rPr>
        <w:t xml:space="preserve">Bring script together with </w:t>
      </w:r>
    </w:p>
    <w:p w:rsidR="3E4646C8" w:rsidP="1A10AE10" w:rsidRDefault="3E4646C8" w14:paraId="1E97EFAF" w14:textId="4753B4F8">
      <w:pPr>
        <w:pStyle w:val="ListParagraph"/>
        <w:numPr>
          <w:ilvl w:val="2"/>
          <w:numId w:val="37"/>
        </w:numPr>
        <w:rPr>
          <w:rFonts w:ascii="Mangal Pro" w:hAnsi="Mangal Pro" w:eastAsia="Mangal Pro" w:cs="Mangal Pro"/>
          <w:color w:val="000000" w:themeColor="text1"/>
          <w:szCs w:val="18"/>
        </w:rPr>
      </w:pPr>
      <w:r w:rsidRPr="43728897" w:rsidR="3E4646C8">
        <w:rPr>
          <w:rFonts w:ascii="Mangal Pro" w:hAnsi="Mangal Pro" w:eastAsia="Mangal Pro" w:cs="Mangal Pro"/>
          <w:color w:val="000000" w:themeColor="text1" w:themeTint="FF" w:themeShade="FF"/>
        </w:rPr>
        <w:t>Recording</w:t>
      </w:r>
    </w:p>
    <w:p w:rsidR="3E4646C8" w:rsidP="1A10AE10" w:rsidRDefault="3E4646C8" w14:paraId="04287003" w14:textId="28923157">
      <w:pPr>
        <w:pStyle w:val="ListParagraph"/>
        <w:numPr>
          <w:ilvl w:val="2"/>
          <w:numId w:val="37"/>
        </w:numPr>
        <w:rPr>
          <w:rFonts w:ascii="Mangal Pro" w:hAnsi="Mangal Pro" w:eastAsia="Mangal Pro" w:cs="Mangal Pro"/>
          <w:color w:val="000000" w:themeColor="text1"/>
          <w:szCs w:val="18"/>
        </w:rPr>
      </w:pPr>
      <w:r w:rsidRPr="43728897" w:rsidR="3E4646C8">
        <w:rPr>
          <w:rFonts w:ascii="Mangal Pro" w:hAnsi="Mangal Pro" w:eastAsia="Mangal Pro" w:cs="Mangal Pro"/>
          <w:color w:val="000000" w:themeColor="text1" w:themeTint="FF" w:themeShade="FF"/>
        </w:rPr>
        <w:t>Script changes</w:t>
      </w:r>
    </w:p>
    <w:p w:rsidR="3E4646C8" w:rsidP="1A10AE10" w:rsidRDefault="3E4646C8" w14:paraId="7AE82536" w14:textId="490FFE7F">
      <w:pPr>
        <w:pStyle w:val="ListParagraph"/>
        <w:numPr>
          <w:ilvl w:val="2"/>
          <w:numId w:val="37"/>
        </w:numPr>
        <w:rPr>
          <w:rFonts w:ascii="Mangal Pro" w:hAnsi="Mangal Pro" w:eastAsia="Mangal Pro" w:cs="Mangal Pro"/>
          <w:color w:val="000000" w:themeColor="text1"/>
          <w:szCs w:val="18"/>
        </w:rPr>
      </w:pPr>
      <w:r w:rsidRPr="43728897" w:rsidR="3E4646C8">
        <w:rPr>
          <w:rFonts w:ascii="Mangal Pro" w:hAnsi="Mangal Pro" w:eastAsia="Mangal Pro" w:cs="Mangal Pro"/>
          <w:color w:val="000000" w:themeColor="text1" w:themeTint="FF" w:themeShade="FF"/>
        </w:rPr>
        <w:t>CSV / Data files</w:t>
      </w:r>
    </w:p>
    <w:p w:rsidR="3E4646C8" w:rsidP="1A10AE10" w:rsidRDefault="3E4646C8" w14:paraId="5F73FEC4" w14:textId="254F263B">
      <w:pPr>
        <w:pStyle w:val="ListParagraph"/>
        <w:numPr>
          <w:ilvl w:val="2"/>
          <w:numId w:val="37"/>
        </w:numPr>
        <w:rPr>
          <w:rFonts w:ascii="Mangal Pro" w:hAnsi="Mangal Pro" w:eastAsia="Mangal Pro" w:cs="Mangal Pro"/>
          <w:color w:val="000000" w:themeColor="text1"/>
          <w:szCs w:val="18"/>
        </w:rPr>
      </w:pPr>
      <w:r w:rsidRPr="43728897" w:rsidR="3E4646C8">
        <w:rPr>
          <w:rFonts w:ascii="Mangal Pro" w:hAnsi="Mangal Pro" w:eastAsia="Mangal Pro" w:cs="Mangal Pro"/>
          <w:color w:val="000000" w:themeColor="text1" w:themeTint="FF" w:themeShade="FF"/>
        </w:rPr>
        <w:t>Parameterisation</w:t>
      </w:r>
    </w:p>
    <w:p w:rsidR="3E4646C8" w:rsidP="1A10AE10" w:rsidRDefault="3E4646C8" w14:paraId="4E88E8D4" w14:textId="09ADAA4B">
      <w:pPr>
        <w:pStyle w:val="ListParagraph"/>
        <w:numPr>
          <w:ilvl w:val="2"/>
          <w:numId w:val="37"/>
        </w:numPr>
        <w:rPr>
          <w:rFonts w:ascii="Mangal Pro" w:hAnsi="Mangal Pro" w:eastAsia="Mangal Pro" w:cs="Mangal Pro"/>
          <w:color w:val="000000" w:themeColor="text1"/>
          <w:szCs w:val="18"/>
        </w:rPr>
      </w:pPr>
      <w:r w:rsidRPr="43728897" w:rsidR="3E4646C8">
        <w:rPr>
          <w:rFonts w:ascii="Mangal Pro" w:hAnsi="Mangal Pro" w:eastAsia="Mangal Pro" w:cs="Mangal Pro"/>
          <w:color w:val="000000" w:themeColor="text1" w:themeTint="FF" w:themeShade="FF"/>
        </w:rPr>
        <w:t>Correlation</w:t>
      </w:r>
    </w:p>
    <w:p w:rsidR="3E4646C8" w:rsidP="1A10AE10" w:rsidRDefault="3E4646C8" w14:paraId="690C20E8" w14:textId="09E7A989">
      <w:pPr>
        <w:pStyle w:val="ListParagraph"/>
        <w:numPr>
          <w:ilvl w:val="2"/>
          <w:numId w:val="37"/>
        </w:numPr>
        <w:rPr>
          <w:rFonts w:ascii="Mangal Pro" w:hAnsi="Mangal Pro" w:eastAsia="Mangal Pro" w:cs="Mangal Pro"/>
          <w:color w:val="000000" w:themeColor="text1"/>
          <w:szCs w:val="18"/>
        </w:rPr>
      </w:pPr>
      <w:r w:rsidRPr="43728897" w:rsidR="3E4646C8">
        <w:rPr>
          <w:rFonts w:ascii="Mangal Pro" w:hAnsi="Mangal Pro" w:eastAsia="Mangal Pro" w:cs="Mangal Pro"/>
          <w:color w:val="000000" w:themeColor="text1" w:themeTint="FF" w:themeShade="FF"/>
        </w:rPr>
        <w:t xml:space="preserve">Add pauses (Test action using pause) of 3 seconds between each </w:t>
      </w:r>
      <w:r w:rsidRPr="43728897" w:rsidR="3E4646C8">
        <w:rPr>
          <w:rFonts w:ascii="Mangal Pro" w:hAnsi="Mangal Pro" w:eastAsia="Mangal Pro" w:cs="Mangal Pro"/>
          <w:color w:val="000000" w:themeColor="text1" w:themeTint="FF" w:themeShade="FF"/>
        </w:rPr>
        <w:t>step</w:t>
      </w:r>
    </w:p>
    <w:p w:rsidR="3E4646C8" w:rsidP="1A10AE10" w:rsidRDefault="3E4646C8" w14:paraId="31222208" w14:textId="5AC6C640">
      <w:pPr>
        <w:pStyle w:val="ListParagraph"/>
        <w:numPr>
          <w:ilvl w:val="1"/>
          <w:numId w:val="37"/>
        </w:numPr>
        <w:rPr>
          <w:rFonts w:ascii="Mangal Pro" w:hAnsi="Mangal Pro" w:eastAsia="Mangal Pro" w:cs="Mangal Pro"/>
          <w:color w:val="000000" w:themeColor="text1"/>
          <w:szCs w:val="18"/>
        </w:rPr>
      </w:pPr>
      <w:r w:rsidRPr="43728897" w:rsidR="3E4646C8">
        <w:rPr>
          <w:rFonts w:ascii="Mangal Pro" w:hAnsi="Mangal Pro" w:eastAsia="Mangal Pro" w:cs="Mangal Pro"/>
          <w:color w:val="000000" w:themeColor="text1" w:themeTint="FF" w:themeShade="FF"/>
        </w:rPr>
        <w:t xml:space="preserve">Execute for 3 </w:t>
      </w:r>
      <w:r w:rsidRPr="43728897" w:rsidR="3E4646C8">
        <w:rPr>
          <w:rFonts w:ascii="Mangal Pro" w:hAnsi="Mangal Pro" w:eastAsia="Mangal Pro" w:cs="Mangal Pro"/>
          <w:color w:val="000000" w:themeColor="text1" w:themeTint="FF" w:themeShade="FF"/>
        </w:rPr>
        <w:t>Vusers</w:t>
      </w:r>
    </w:p>
    <w:p w:rsidR="1A10AE10" w:rsidP="00205049" w:rsidRDefault="1A10AE10" w14:paraId="2CED0E8A" w14:textId="3AAC0204">
      <w:pPr>
        <w:pStyle w:val="ListParagraph"/>
        <w:ind w:left="360"/>
        <w:rPr>
          <w:szCs w:val="18"/>
          <w:lang w:eastAsia="en-GB"/>
        </w:rPr>
      </w:pPr>
    </w:p>
    <w:p w:rsidR="007D501A" w:rsidP="007D501A" w:rsidRDefault="007D501A" w14:paraId="3D55F5D9" w14:textId="77777777">
      <w:pPr>
        <w:rPr>
          <w:lang w:eastAsia="en-GB"/>
        </w:rPr>
      </w:pPr>
    </w:p>
    <w:p w:rsidR="007D501A" w:rsidP="00A91920" w:rsidRDefault="007D501A" w14:paraId="7AB0992E" w14:textId="77777777">
      <w:pPr>
        <w:rPr>
          <w:rFonts w:eastAsia="Avenir Next Demi Bold"/>
          <w:lang w:val="en-GB" w:eastAsia="en-GB"/>
        </w:rPr>
        <w:sectPr w:rsidR="007D501A" w:rsidSect="007D501A">
          <w:pgSz w:w="11906" w:h="16838" w:orient="portrait"/>
          <w:pgMar w:top="1418" w:right="992" w:bottom="1559" w:left="992" w:header="425" w:footer="284" w:gutter="0"/>
          <w:cols w:space="708"/>
          <w:docGrid w:linePitch="360"/>
        </w:sectPr>
      </w:pPr>
    </w:p>
    <w:p w:rsidR="009B2E54" w:rsidP="009B2E54" w:rsidRDefault="00262C7A" w14:paraId="7B16AEA2" w14:textId="5EF14B04">
      <w:pPr>
        <w:rPr>
          <w:rFonts w:eastAsia="Avenir Next Demi Bold"/>
          <w:lang w:val="en-GB" w:eastAsia="en-GB"/>
        </w:rPr>
      </w:pPr>
      <w:r w:rsidRPr="00A72041">
        <w:rPr>
          <w:rFonts w:asciiTheme="minorHAnsi" w:hAnsiTheme="minorHAnsi" w:cstheme="minorHAnsi"/>
          <w:noProof/>
          <w:lang w:val="en-US"/>
        </w:rPr>
        <w:lastRenderedPageBreak/>
        <w:drawing>
          <wp:anchor distT="0" distB="0" distL="114300" distR="114300" simplePos="0" relativeHeight="251658256" behindDoc="1" locked="0" layoutInCell="1" allowOverlap="1" wp14:anchorId="6EB69F54" wp14:editId="69D7C3AC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10807700" cy="11171421"/>
            <wp:effectExtent l="0" t="0" r="0" b="0"/>
            <wp:wrapNone/>
            <wp:docPr id="628098665" name="Picture 628098665" descr="A long white hallway with many colum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long white hallway with many column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7700" cy="11171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Pr="00F23FD2" w:rsidR="00F23FD2" w:rsidP="00F23FD2" w:rsidRDefault="00F23FD2" w14:paraId="0442B587" w14:textId="3FE04E22">
      <w:pPr>
        <w:rPr>
          <w:lang w:val="en-GB" w:eastAsia="en-GB"/>
        </w:rPr>
      </w:pPr>
    </w:p>
    <w:sectPr w:rsidRPr="00F23FD2" w:rsidR="00F23FD2" w:rsidSect="007D501A">
      <w:pgSz w:w="11906" w:h="16838" w:orient="portrait"/>
      <w:pgMar w:top="1418" w:right="992" w:bottom="1559" w:left="992" w:header="425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A3A33" w:rsidP="00513021" w:rsidRDefault="00AA3A33" w14:paraId="1DB9E333" w14:textId="77777777">
      <w:r>
        <w:separator/>
      </w:r>
    </w:p>
  </w:endnote>
  <w:endnote w:type="continuationSeparator" w:id="0">
    <w:p w:rsidR="00AA3A33" w:rsidP="00513021" w:rsidRDefault="00AA3A33" w14:paraId="6B2FDB50" w14:textId="77777777">
      <w:r>
        <w:continuationSeparator/>
      </w:r>
    </w:p>
  </w:endnote>
  <w:endnote w:type="continuationNotice" w:id="1">
    <w:p w:rsidR="00AA3A33" w:rsidRDefault="00AA3A33" w14:paraId="07408964" w14:textId="77777777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 Pro">
    <w:altName w:val="Cambria"/>
    <w:charset w:val="00"/>
    <w:family w:val="auto"/>
    <w:pitch w:val="variable"/>
    <w:sig w:usb0="00008003" w:usb1="00000000" w:usb2="00000000" w:usb3="00000000" w:csb0="00000001" w:csb1="00000000"/>
  </w:font>
  <w:font w:name="Avenir Next Demi Bold">
    <w:altName w:val="Times New Roman"/>
    <w:charset w:val="00"/>
    <w:family w:val="swiss"/>
    <w:pitch w:val="variable"/>
    <w:sig w:usb0="8000002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venir Next Medium">
    <w:altName w:val="Times New Roman"/>
    <w:charset w:val="00"/>
    <w:family w:val="swiss"/>
    <w:pitch w:val="variable"/>
    <w:sig w:usb0="8000002F" w:usb1="5000204A" w:usb2="00000000" w:usb3="00000000" w:csb0="0000009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800000AF" w:usb1="4000204A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23464E" w:rsidR="006027CD" w:rsidP="006027CD" w:rsidRDefault="00680862" w14:paraId="7AB7A617" w14:textId="035A3A62">
    <w:pPr>
      <w:pStyle w:val="Footer"/>
      <w:rPr>
        <w:spacing w:val="20"/>
        <w:sz w:val="16"/>
        <w:szCs w:val="16"/>
      </w:rPr>
    </w:pPr>
    <w:r w:rsidRPr="0023464E">
      <w:rPr>
        <w:noProof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3A1CE941" wp14:editId="377E6C89">
              <wp:simplePos x="0" y="0"/>
              <wp:positionH relativeFrom="margin">
                <wp:align>right</wp:align>
              </wp:positionH>
              <wp:positionV relativeFrom="paragraph">
                <wp:posOffset>167346</wp:posOffset>
              </wp:positionV>
              <wp:extent cx="933450" cy="438150"/>
              <wp:effectExtent l="0" t="0" r="0" b="0"/>
              <wp:wrapNone/>
              <wp:docPr id="57" name="Text Box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3450" cy="4381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373320" w:rsidR="006027CD" w:rsidP="006027CD" w:rsidRDefault="006027CD" w14:paraId="065A2CCE" w14:textId="77777777">
                          <w:pPr>
                            <w:jc w:val="right"/>
                            <w:rPr>
                              <w:rFonts w:asciiTheme="minorHAnsi" w:hAnsiTheme="minorHAnsi"/>
                              <w:color w:val="A6A6A6" w:themeColor="background1" w:themeShade="A6"/>
                              <w:szCs w:val="18"/>
                            </w:rPr>
                          </w:pPr>
                          <w:r w:rsidRPr="00373320">
                            <w:rPr>
                              <w:rFonts w:asciiTheme="minorHAnsi" w:hAnsiTheme="minorHAnsi"/>
                              <w:color w:val="A6A6A6" w:themeColor="background1" w:themeShade="A6"/>
                              <w:szCs w:val="18"/>
                              <w:vertAlign w:val="superscript"/>
                            </w:rPr>
                            <w:t>Page</w:t>
                          </w:r>
                          <w:r w:rsidRPr="00373320">
                            <w:rPr>
                              <w:rFonts w:asciiTheme="minorHAnsi" w:hAnsiTheme="minorHAnsi"/>
                              <w:color w:val="A6A6A6" w:themeColor="background1" w:themeShade="A6"/>
                              <w:szCs w:val="18"/>
                            </w:rPr>
                            <w:t xml:space="preserve"> </w:t>
                          </w:r>
                          <w:r w:rsidRPr="00373320">
                            <w:rPr>
                              <w:rFonts w:asciiTheme="minorHAnsi" w:hAnsiTheme="minorHAnsi"/>
                              <w:color w:val="A6A6A6" w:themeColor="background1" w:themeShade="A6"/>
                              <w:szCs w:val="18"/>
                            </w:rPr>
                            <w:fldChar w:fldCharType="begin"/>
                          </w:r>
                          <w:r w:rsidRPr="00373320">
                            <w:rPr>
                              <w:rFonts w:asciiTheme="minorHAnsi" w:hAnsiTheme="minorHAnsi"/>
                              <w:color w:val="A6A6A6" w:themeColor="background1" w:themeShade="A6"/>
                              <w:szCs w:val="18"/>
                            </w:rPr>
                            <w:instrText xml:space="preserve"> PAGE   \* MERGEFORMAT </w:instrText>
                          </w:r>
                          <w:r w:rsidRPr="00373320">
                            <w:rPr>
                              <w:rFonts w:asciiTheme="minorHAnsi" w:hAnsiTheme="minorHAnsi"/>
                              <w:color w:val="A6A6A6" w:themeColor="background1" w:themeShade="A6"/>
                              <w:szCs w:val="18"/>
                            </w:rPr>
                            <w:fldChar w:fldCharType="separate"/>
                          </w:r>
                          <w:r w:rsidRPr="00373320">
                            <w:rPr>
                              <w:rFonts w:asciiTheme="minorHAnsi" w:hAnsiTheme="minorHAnsi"/>
                              <w:noProof/>
                              <w:color w:val="A6A6A6" w:themeColor="background1" w:themeShade="A6"/>
                              <w:szCs w:val="18"/>
                            </w:rPr>
                            <w:t>2</w:t>
                          </w:r>
                          <w:r w:rsidRPr="00373320">
                            <w:rPr>
                              <w:rFonts w:asciiTheme="minorHAnsi" w:hAnsiTheme="minorHAnsi"/>
                              <w:color w:val="A6A6A6" w:themeColor="background1" w:themeShade="A6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3A1CE941">
              <v:stroke joinstyle="miter"/>
              <v:path gradientshapeok="t" o:connecttype="rect"/>
            </v:shapetype>
            <v:shape id="Text Box 57" style="position:absolute;left:0;text-align:left;margin-left:22.3pt;margin-top:13.2pt;width:73.5pt;height:34.5pt;z-index:2516582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">
              <v:textbox>
                <w:txbxContent>
                  <w:p w:rsidRPr="00373320" w:rsidR="006027CD" w:rsidP="006027CD" w:rsidRDefault="006027CD" w14:paraId="065A2CCE" w14:textId="77777777">
                    <w:pPr>
                      <w:jc w:val="right"/>
                      <w:rPr>
                        <w:rFonts w:asciiTheme="minorHAnsi" w:hAnsiTheme="minorHAnsi"/>
                        <w:color w:val="A6A6A6" w:themeColor="background1" w:themeShade="A6"/>
                        <w:szCs w:val="18"/>
                      </w:rPr>
                    </w:pPr>
                    <w:r w:rsidRPr="00373320">
                      <w:rPr>
                        <w:rFonts w:asciiTheme="minorHAnsi" w:hAnsiTheme="minorHAnsi"/>
                        <w:color w:val="A6A6A6" w:themeColor="background1" w:themeShade="A6"/>
                        <w:szCs w:val="18"/>
                        <w:vertAlign w:val="superscript"/>
                      </w:rPr>
                      <w:t>Page</w:t>
                    </w:r>
                    <w:r w:rsidRPr="00373320">
                      <w:rPr>
                        <w:rFonts w:asciiTheme="minorHAnsi" w:hAnsiTheme="minorHAnsi"/>
                        <w:color w:val="A6A6A6" w:themeColor="background1" w:themeShade="A6"/>
                        <w:szCs w:val="18"/>
                      </w:rPr>
                      <w:t xml:space="preserve"> </w:t>
                    </w:r>
                    <w:r w:rsidRPr="00373320">
                      <w:rPr>
                        <w:rFonts w:asciiTheme="minorHAnsi" w:hAnsiTheme="minorHAnsi"/>
                        <w:color w:val="A6A6A6" w:themeColor="background1" w:themeShade="A6"/>
                        <w:szCs w:val="18"/>
                      </w:rPr>
                      <w:fldChar w:fldCharType="begin"/>
                    </w:r>
                    <w:r w:rsidRPr="00373320">
                      <w:rPr>
                        <w:rFonts w:asciiTheme="minorHAnsi" w:hAnsiTheme="minorHAnsi"/>
                        <w:color w:val="A6A6A6" w:themeColor="background1" w:themeShade="A6"/>
                        <w:szCs w:val="18"/>
                      </w:rPr>
                      <w:instrText xml:space="preserve"> PAGE   \* MERGEFORMAT </w:instrText>
                    </w:r>
                    <w:r w:rsidRPr="00373320">
                      <w:rPr>
                        <w:rFonts w:asciiTheme="minorHAnsi" w:hAnsiTheme="minorHAnsi"/>
                        <w:color w:val="A6A6A6" w:themeColor="background1" w:themeShade="A6"/>
                        <w:szCs w:val="18"/>
                      </w:rPr>
                      <w:fldChar w:fldCharType="separate"/>
                    </w:r>
                    <w:r w:rsidRPr="00373320">
                      <w:rPr>
                        <w:rFonts w:asciiTheme="minorHAnsi" w:hAnsiTheme="minorHAnsi"/>
                        <w:noProof/>
                        <w:color w:val="A6A6A6" w:themeColor="background1" w:themeShade="A6"/>
                        <w:szCs w:val="18"/>
                      </w:rPr>
                      <w:t>2</w:t>
                    </w:r>
                    <w:r w:rsidRPr="00373320">
                      <w:rPr>
                        <w:rFonts w:asciiTheme="minorHAnsi" w:hAnsiTheme="minorHAnsi"/>
                        <w:color w:val="A6A6A6" w:themeColor="background1" w:themeShade="A6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3464E" w:rsidR="006027CD">
      <w:rPr>
        <w:noProof/>
        <w:color w:val="000000" w:themeColor="text1"/>
        <w:szCs w:val="18"/>
        <w:lang w:val="en-GB" w:eastAsia="en-GB"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68F07CF1" wp14:editId="43507ABF">
              <wp:simplePos x="0" y="0"/>
              <wp:positionH relativeFrom="margin">
                <wp:align>left</wp:align>
              </wp:positionH>
              <wp:positionV relativeFrom="paragraph">
                <wp:posOffset>-33763</wp:posOffset>
              </wp:positionV>
              <wp:extent cx="9037122" cy="22291"/>
              <wp:effectExtent l="0" t="0" r="31115" b="34925"/>
              <wp:wrapNone/>
              <wp:docPr id="56" name="Straight Connector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037122" cy="22291"/>
                      </a:xfrm>
                      <a:prstGeom prst="line">
                        <a:avLst/>
                      </a:prstGeom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traight Connector 56" style="position:absolute;z-index:25167053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spid="_x0000_s1026" strokecolor="#757575 [1614]" strokeweight=".5pt" from="0,-2.65pt" to="711.6pt,-.9pt" w14:anchorId="3C882FC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">
              <v:stroke joinstyle="miter"/>
              <w10:wrap anchorx="margin"/>
            </v:line>
          </w:pict>
        </mc:Fallback>
      </mc:AlternateContent>
    </w:r>
    <w:r w:rsidRPr="0023464E" w:rsidR="006027CD">
      <w:rPr>
        <w:sz w:val="16"/>
        <w:szCs w:val="16"/>
      </w:rPr>
      <w:t xml:space="preserve"> REDEFINING QUALITY, UNLOCKING POSSIBILITY </w:t>
    </w:r>
  </w:p>
  <w:p w:rsidRPr="006027CD" w:rsidR="00804489" w:rsidP="006027CD" w:rsidRDefault="006027CD" w14:paraId="726BC4D3" w14:textId="77777777">
    <w:pPr>
      <w:tabs>
        <w:tab w:val="left" w:pos="1134"/>
      </w:tabs>
      <w:spacing w:after="180"/>
      <w:jc w:val="center"/>
      <w:rPr>
        <w:rFonts w:cs="Arial"/>
        <w:bCs/>
        <w:color w:val="999999"/>
        <w:spacing w:val="40"/>
        <w:sz w:val="14"/>
        <w:szCs w:val="14"/>
      </w:rPr>
    </w:pPr>
    <w:r w:rsidRPr="0023464E">
      <w:rPr>
        <w:rFonts w:cs="Arial"/>
        <w:bCs/>
        <w:color w:val="999999"/>
        <w:spacing w:val="40"/>
        <w:sz w:val="14"/>
        <w:szCs w:val="14"/>
      </w:rPr>
      <w:t>www.planittesting.com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23464E" w:rsidR="00C65D19" w:rsidP="00C65D19" w:rsidRDefault="00C65D19" w14:paraId="5157A662" w14:textId="77777777">
    <w:pPr>
      <w:pStyle w:val="Footer"/>
      <w:rPr>
        <w:spacing w:val="20"/>
        <w:sz w:val="16"/>
        <w:szCs w:val="16"/>
      </w:rPr>
    </w:pPr>
    <w:r w:rsidRPr="0023464E">
      <w:rPr>
        <w:noProof/>
        <w:color w:val="000000" w:themeColor="text1"/>
        <w:szCs w:val="18"/>
        <w:lang w:val="en-GB" w:eastAsia="en-GB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1FE55F85" wp14:editId="3D8E2B29">
              <wp:simplePos x="0" y="0"/>
              <wp:positionH relativeFrom="margin">
                <wp:align>left</wp:align>
              </wp:positionH>
              <wp:positionV relativeFrom="paragraph">
                <wp:posOffset>-25400</wp:posOffset>
              </wp:positionV>
              <wp:extent cx="6283133" cy="10317"/>
              <wp:effectExtent l="0" t="0" r="22860" b="2794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83133" cy="10317"/>
                      </a:xfrm>
                      <a:prstGeom prst="line">
                        <a:avLst/>
                      </a:prstGeom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traight Connector 4" style="position:absolute;z-index:251666435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spid="_x0000_s1026" strokecolor="#757575 [1614]" strokeweight=".5pt" from="0,-2pt" to="494.75pt,-1.2pt" w14:anchorId="4D88B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">
              <v:stroke joinstyle="miter"/>
              <w10:wrap anchorx="margin"/>
            </v:line>
          </w:pict>
        </mc:Fallback>
      </mc:AlternateContent>
    </w:r>
    <w:r w:rsidRPr="0023464E">
      <w:rPr>
        <w:sz w:val="16"/>
        <w:szCs w:val="16"/>
      </w:rPr>
      <w:t xml:space="preserve"> REDEFINING QUALITY, UNLOCKING POSSIBILITY </w:t>
    </w:r>
    <w:r w:rsidRPr="0023464E"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121AA66E" wp14:editId="236F77F8">
              <wp:simplePos x="0" y="0"/>
              <wp:positionH relativeFrom="column">
                <wp:posOffset>5447348</wp:posOffset>
              </wp:positionH>
              <wp:positionV relativeFrom="paragraph">
                <wp:posOffset>235903</wp:posOffset>
              </wp:positionV>
              <wp:extent cx="933450" cy="43815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3450" cy="4381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373320" w:rsidR="00C65D19" w:rsidP="00C65D19" w:rsidRDefault="00C65D19" w14:paraId="53E74FFC" w14:textId="77777777">
                          <w:pPr>
                            <w:jc w:val="right"/>
                            <w:rPr>
                              <w:rFonts w:asciiTheme="minorHAnsi" w:hAnsiTheme="minorHAnsi"/>
                              <w:color w:val="A6A6A6" w:themeColor="background1" w:themeShade="A6"/>
                              <w:szCs w:val="18"/>
                            </w:rPr>
                          </w:pPr>
                          <w:r w:rsidRPr="00373320">
                            <w:rPr>
                              <w:rFonts w:asciiTheme="minorHAnsi" w:hAnsiTheme="minorHAnsi"/>
                              <w:color w:val="A6A6A6" w:themeColor="background1" w:themeShade="A6"/>
                              <w:szCs w:val="18"/>
                              <w:vertAlign w:val="superscript"/>
                            </w:rPr>
                            <w:t>Page</w:t>
                          </w:r>
                          <w:r w:rsidRPr="00373320">
                            <w:rPr>
                              <w:rFonts w:asciiTheme="minorHAnsi" w:hAnsiTheme="minorHAnsi"/>
                              <w:color w:val="A6A6A6" w:themeColor="background1" w:themeShade="A6"/>
                              <w:szCs w:val="18"/>
                            </w:rPr>
                            <w:t xml:space="preserve"> </w:t>
                          </w:r>
                          <w:r w:rsidRPr="00373320">
                            <w:rPr>
                              <w:rFonts w:asciiTheme="minorHAnsi" w:hAnsiTheme="minorHAnsi"/>
                              <w:color w:val="A6A6A6" w:themeColor="background1" w:themeShade="A6"/>
                              <w:szCs w:val="18"/>
                            </w:rPr>
                            <w:fldChar w:fldCharType="begin"/>
                          </w:r>
                          <w:r w:rsidRPr="00373320">
                            <w:rPr>
                              <w:rFonts w:asciiTheme="minorHAnsi" w:hAnsiTheme="minorHAnsi"/>
                              <w:color w:val="A6A6A6" w:themeColor="background1" w:themeShade="A6"/>
                              <w:szCs w:val="18"/>
                            </w:rPr>
                            <w:instrText xml:space="preserve"> PAGE   \* MERGEFORMAT </w:instrText>
                          </w:r>
                          <w:r w:rsidRPr="00373320">
                            <w:rPr>
                              <w:rFonts w:asciiTheme="minorHAnsi" w:hAnsiTheme="minorHAnsi"/>
                              <w:color w:val="A6A6A6" w:themeColor="background1" w:themeShade="A6"/>
                              <w:szCs w:val="18"/>
                            </w:rPr>
                            <w:fldChar w:fldCharType="separate"/>
                          </w:r>
                          <w:r w:rsidRPr="00373320">
                            <w:rPr>
                              <w:rFonts w:asciiTheme="minorHAnsi" w:hAnsiTheme="minorHAnsi"/>
                              <w:noProof/>
                              <w:color w:val="A6A6A6" w:themeColor="background1" w:themeShade="A6"/>
                              <w:szCs w:val="18"/>
                            </w:rPr>
                            <w:t>2</w:t>
                          </w:r>
                          <w:r w:rsidRPr="00373320">
                            <w:rPr>
                              <w:rFonts w:asciiTheme="minorHAnsi" w:hAnsiTheme="minorHAnsi"/>
                              <w:color w:val="A6A6A6" w:themeColor="background1" w:themeShade="A6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121AA66E">
              <v:stroke joinstyle="miter"/>
              <v:path gradientshapeok="t" o:connecttype="rect"/>
            </v:shapetype>
            <v:shape id="Text Box 5" style="position:absolute;left:0;text-align:left;margin-left:428.95pt;margin-top:18.6pt;width:73.5pt;height:34.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">
              <v:textbox>
                <w:txbxContent>
                  <w:p w:rsidRPr="00373320" w:rsidR="00C65D19" w:rsidP="00C65D19" w:rsidRDefault="00C65D19" w14:paraId="53E74FFC" w14:textId="77777777">
                    <w:pPr>
                      <w:jc w:val="right"/>
                      <w:rPr>
                        <w:rFonts w:asciiTheme="minorHAnsi" w:hAnsiTheme="minorHAnsi"/>
                        <w:color w:val="A6A6A6" w:themeColor="background1" w:themeShade="A6"/>
                        <w:szCs w:val="18"/>
                      </w:rPr>
                    </w:pPr>
                    <w:r w:rsidRPr="00373320">
                      <w:rPr>
                        <w:rFonts w:asciiTheme="minorHAnsi" w:hAnsiTheme="minorHAnsi"/>
                        <w:color w:val="A6A6A6" w:themeColor="background1" w:themeShade="A6"/>
                        <w:szCs w:val="18"/>
                        <w:vertAlign w:val="superscript"/>
                      </w:rPr>
                      <w:t>Page</w:t>
                    </w:r>
                    <w:r w:rsidRPr="00373320">
                      <w:rPr>
                        <w:rFonts w:asciiTheme="minorHAnsi" w:hAnsiTheme="minorHAnsi"/>
                        <w:color w:val="A6A6A6" w:themeColor="background1" w:themeShade="A6"/>
                        <w:szCs w:val="18"/>
                      </w:rPr>
                      <w:t xml:space="preserve"> </w:t>
                    </w:r>
                    <w:r w:rsidRPr="00373320">
                      <w:rPr>
                        <w:rFonts w:asciiTheme="minorHAnsi" w:hAnsiTheme="minorHAnsi"/>
                        <w:color w:val="A6A6A6" w:themeColor="background1" w:themeShade="A6"/>
                        <w:szCs w:val="18"/>
                      </w:rPr>
                      <w:fldChar w:fldCharType="begin"/>
                    </w:r>
                    <w:r w:rsidRPr="00373320">
                      <w:rPr>
                        <w:rFonts w:asciiTheme="minorHAnsi" w:hAnsiTheme="minorHAnsi"/>
                        <w:color w:val="A6A6A6" w:themeColor="background1" w:themeShade="A6"/>
                        <w:szCs w:val="18"/>
                      </w:rPr>
                      <w:instrText xml:space="preserve"> PAGE   \* MERGEFORMAT </w:instrText>
                    </w:r>
                    <w:r w:rsidRPr="00373320">
                      <w:rPr>
                        <w:rFonts w:asciiTheme="minorHAnsi" w:hAnsiTheme="minorHAnsi"/>
                        <w:color w:val="A6A6A6" w:themeColor="background1" w:themeShade="A6"/>
                        <w:szCs w:val="18"/>
                      </w:rPr>
                      <w:fldChar w:fldCharType="separate"/>
                    </w:r>
                    <w:r w:rsidRPr="00373320">
                      <w:rPr>
                        <w:rFonts w:asciiTheme="minorHAnsi" w:hAnsiTheme="minorHAnsi"/>
                        <w:noProof/>
                        <w:color w:val="A6A6A6" w:themeColor="background1" w:themeShade="A6"/>
                        <w:szCs w:val="18"/>
                      </w:rPr>
                      <w:t>2</w:t>
                    </w:r>
                    <w:r w:rsidRPr="00373320">
                      <w:rPr>
                        <w:rFonts w:asciiTheme="minorHAnsi" w:hAnsiTheme="minorHAnsi"/>
                        <w:color w:val="A6A6A6" w:themeColor="background1" w:themeShade="A6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Pr="00C65D19" w:rsidR="00EF184A" w:rsidP="00C65D19" w:rsidRDefault="00C65D19" w14:paraId="2A96DDA9" w14:textId="77777777">
    <w:pPr>
      <w:tabs>
        <w:tab w:val="left" w:pos="1134"/>
      </w:tabs>
      <w:spacing w:after="180"/>
      <w:jc w:val="center"/>
      <w:rPr>
        <w:rFonts w:cs="Arial"/>
        <w:bCs/>
        <w:color w:val="999999"/>
        <w:spacing w:val="40"/>
        <w:sz w:val="14"/>
        <w:szCs w:val="14"/>
      </w:rPr>
    </w:pPr>
    <w:r w:rsidRPr="0023464E">
      <w:rPr>
        <w:rFonts w:cs="Arial"/>
        <w:bCs/>
        <w:color w:val="999999"/>
        <w:spacing w:val="40"/>
        <w:sz w:val="14"/>
        <w:szCs w:val="14"/>
      </w:rPr>
      <w:t>www.planittesting.com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A3A33" w:rsidP="00513021" w:rsidRDefault="00AA3A33" w14:paraId="059C5D5F" w14:textId="77777777">
      <w:r>
        <w:separator/>
      </w:r>
    </w:p>
  </w:footnote>
  <w:footnote w:type="continuationSeparator" w:id="0">
    <w:p w:rsidR="00AA3A33" w:rsidP="00513021" w:rsidRDefault="00AA3A33" w14:paraId="2F033229" w14:textId="77777777">
      <w:r>
        <w:continuationSeparator/>
      </w:r>
    </w:p>
  </w:footnote>
  <w:footnote w:type="continuationNotice" w:id="1">
    <w:p w:rsidR="00AA3A33" w:rsidRDefault="00AA3A33" w14:paraId="5512F2C5" w14:textId="77777777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CB5FE9" w:rsidP="00CB5FE9" w:rsidRDefault="00CB5FE9" w14:paraId="006B6D22" w14:textId="11C51582">
    <w:pPr>
      <w:pStyle w:val="Header"/>
      <w:tabs>
        <w:tab w:val="clear" w:pos="9026"/>
        <w:tab w:val="right" w:pos="9781"/>
      </w:tabs>
      <w:spacing w:before="240" w:after="0"/>
      <w:ind w:left="-284"/>
      <w:jc w:val="right"/>
      <w:rPr>
        <w:rFonts w:asciiTheme="minorHAnsi" w:hAnsiTheme="minorHAnsi"/>
        <w:color w:val="000000" w:themeColor="text1"/>
        <w:sz w:val="14"/>
        <w:szCs w:val="14"/>
      </w:rPr>
    </w:pPr>
    <w:bookmarkStart w:name="_Toc283296634" w:id="0"/>
    <w:r>
      <w:rPr>
        <w:rFonts w:asciiTheme="minorHAnsi" w:hAnsiTheme="minorHAnsi"/>
        <w:b/>
        <w:bCs/>
        <w:color w:val="7F7F7F" w:themeColor="text1" w:themeTint="80"/>
        <w:szCs w:val="18"/>
      </w:rPr>
      <w:t xml:space="preserve">  </w:t>
    </w:r>
  </w:p>
  <w:p w:rsidRPr="00CB5FE9" w:rsidR="00CB5FE9" w:rsidP="00CB5FE9" w:rsidRDefault="00CB5FE9" w14:paraId="26EE3FEF" w14:textId="6149FB2A">
    <w:pPr>
      <w:pStyle w:val="Header"/>
      <w:jc w:val="right"/>
    </w:pPr>
    <w:r w:rsidRPr="00E0430D">
      <w:rPr>
        <w:rFonts w:asciiTheme="minorHAnsi" w:hAnsiTheme="minorHAnsi"/>
        <w:b/>
        <w:bCs/>
        <w:noProof/>
        <w:color w:val="000000" w:themeColor="text1"/>
        <w:szCs w:val="20"/>
        <w:lang w:val="en-GB" w:eastAsia="en-GB"/>
      </w:rPr>
      <mc:AlternateContent>
        <mc:Choice Requires="wps">
          <w:drawing>
            <wp:anchor distT="0" distB="0" distL="114300" distR="114300" simplePos="0" relativeHeight="251658246" behindDoc="0" locked="0" layoutInCell="1" allowOverlap="1" wp14:anchorId="6C20407A" wp14:editId="274AD46D">
              <wp:simplePos x="0" y="0"/>
              <wp:positionH relativeFrom="margin">
                <wp:align>left</wp:align>
              </wp:positionH>
              <wp:positionV relativeFrom="paragraph">
                <wp:posOffset>292735</wp:posOffset>
              </wp:positionV>
              <wp:extent cx="8915400" cy="0"/>
              <wp:effectExtent l="0" t="0" r="0" b="0"/>
              <wp:wrapNone/>
              <wp:docPr id="65" name="Straight Connector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915400" cy="0"/>
                      </a:xfrm>
                      <a:prstGeom prst="line">
                        <a:avLst/>
                      </a:prstGeom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traight Connector 65" style="position:absolute;z-index:251672579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spid="_x0000_s1026" strokecolor="#757575 [1614]" strokeweight=".5pt" from="0,23.05pt" to="702pt,23.05pt" w14:anchorId="1E98238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">
              <v:stroke joinstyle="miter"/>
              <w10:wrap anchorx="margin"/>
            </v:line>
          </w:pict>
        </mc:Fallback>
      </mc:AlternateContent>
    </w:r>
    <w:bookmarkEnd w:id="0"/>
    <w:r w:rsidRPr="00206E83" w:rsidR="00206E83">
      <w:t xml:space="preserve"> </w:t>
    </w:r>
    <w:r w:rsidR="0031522F">
      <w:t xml:space="preserve">Module </w:t>
    </w:r>
    <w:r w:rsidR="00C56828">
      <w:t>4</w:t>
    </w:r>
    <w:r w:rsidR="0031522F">
      <w:t xml:space="preserve">- Assessment – </w:t>
    </w:r>
    <w:r w:rsidR="006A0504">
      <w:t>Apache JMeter Scripting</w:t>
    </w:r>
    <w:r w:rsidR="00C56828">
      <w:t xml:space="preserve"> using Fiddler and </w:t>
    </w:r>
    <w:proofErr w:type="spellStart"/>
    <w:r w:rsidR="00C56828">
      <w:t>BlazeMeter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svg="http://schemas.microsoft.com/office/drawing/2016/SVG/main" mc:Ignorable="w14 w15 w16se w16cid w16 w16cex w16sdtdh wp14">
  <w:p w:rsidR="00C65D19" w:rsidP="00C65D19" w:rsidRDefault="00C65D19" w14:paraId="3CF6E3FF" w14:textId="77777777">
    <w:pPr>
      <w:pStyle w:val="Header"/>
      <w:tabs>
        <w:tab w:val="clear" w:pos="9026"/>
        <w:tab w:val="right" w:pos="9781"/>
      </w:tabs>
      <w:spacing w:before="240" w:after="0"/>
      <w:ind w:left="-284"/>
      <w:jc w:val="right"/>
      <w:rPr>
        <w:rFonts w:asciiTheme="minorHAnsi" w:hAnsiTheme="minorHAnsi"/>
        <w:color w:val="000000" w:themeColor="text1"/>
        <w:sz w:val="14"/>
        <w:szCs w:val="14"/>
      </w:rPr>
    </w:pPr>
    <w:r>
      <w:rPr>
        <w:noProof/>
      </w:rPr>
      <w:drawing>
        <wp:anchor distT="0" distB="0" distL="114300" distR="114300" simplePos="0" relativeHeight="251658241" behindDoc="0" locked="0" layoutInCell="1" allowOverlap="1" wp14:anchorId="18C62A3C" wp14:editId="054EFBD2">
          <wp:simplePos x="0" y="0"/>
          <wp:positionH relativeFrom="column">
            <wp:posOffset>-6350</wp:posOffset>
          </wp:positionH>
          <wp:positionV relativeFrom="paragraph">
            <wp:posOffset>106045</wp:posOffset>
          </wp:positionV>
          <wp:extent cx="1440000" cy="264506"/>
          <wp:effectExtent l="0" t="0" r="0" b="2540"/>
          <wp:wrapNone/>
          <wp:docPr id="1335821487" name="Graphic 133582148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Graphic 31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0000" cy="2645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inorHAnsi" w:hAnsiTheme="minorHAnsi"/>
        <w:b/>
        <w:bCs/>
        <w:color w:val="7F7F7F" w:themeColor="text1" w:themeTint="80"/>
        <w:szCs w:val="18"/>
      </w:rPr>
      <w:t xml:space="preserve">  </w:t>
    </w:r>
  </w:p>
  <w:p w:rsidRPr="00E0430D" w:rsidR="00C65D19" w:rsidP="00C65D19" w:rsidRDefault="00155C5C" w14:paraId="669571D2" w14:textId="77777777">
    <w:pPr>
      <w:pStyle w:val="Header"/>
      <w:tabs>
        <w:tab w:val="clear" w:pos="9026"/>
        <w:tab w:val="right" w:pos="9781"/>
      </w:tabs>
      <w:spacing w:before="0" w:after="120"/>
      <w:ind w:left="-284"/>
      <w:jc w:val="right"/>
      <w:rPr>
        <w:rFonts w:asciiTheme="minorHAnsi" w:hAnsiTheme="minorHAnsi"/>
        <w:b/>
        <w:bCs/>
        <w:color w:val="7F7F7F" w:themeColor="text1" w:themeTint="80"/>
        <w:sz w:val="16"/>
        <w:szCs w:val="16"/>
      </w:rPr>
    </w:pPr>
    <w:sdt>
      <w:sdtPr>
        <w:rPr>
          <w:rFonts w:asciiTheme="minorHAnsi" w:hAnsiTheme="minorHAnsi"/>
          <w:b/>
          <w:bCs/>
          <w:color w:val="000000" w:themeColor="text1"/>
          <w:sz w:val="16"/>
          <w:szCs w:val="16"/>
        </w:rPr>
        <w:alias w:val="Title"/>
        <w:tag w:val=""/>
        <w:id w:val="1257410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65D19">
          <w:rPr>
            <w:rFonts w:asciiTheme="minorHAnsi" w:hAnsiTheme="minorHAnsi"/>
            <w:b/>
            <w:bCs/>
            <w:color w:val="000000" w:themeColor="text1"/>
            <w:sz w:val="16"/>
            <w:szCs w:val="16"/>
          </w:rPr>
          <w:t>Client Name</w:t>
        </w:r>
      </w:sdtContent>
    </w:sdt>
    <w:r w:rsidRPr="00E0430D" w:rsidR="00C65D19">
      <w:rPr>
        <w:rFonts w:asciiTheme="minorHAnsi" w:hAnsiTheme="minorHAnsi"/>
        <w:b/>
        <w:bCs/>
        <w:noProof/>
        <w:color w:val="000000" w:themeColor="text1"/>
        <w:szCs w:val="20"/>
        <w:lang w:val="en-GB"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21F5E5D" wp14:editId="4873DCAB">
              <wp:simplePos x="0" y="0"/>
              <wp:positionH relativeFrom="margin">
                <wp:align>left</wp:align>
              </wp:positionH>
              <wp:positionV relativeFrom="paragraph">
                <wp:posOffset>288050</wp:posOffset>
              </wp:positionV>
              <wp:extent cx="6283325" cy="9525"/>
              <wp:effectExtent l="0" t="0" r="2222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83325" cy="9525"/>
                      </a:xfrm>
                      <a:prstGeom prst="line">
                        <a:avLst/>
                      </a:prstGeom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svg="http://schemas.microsoft.com/office/drawing/2016/SVG/main">
          <w:pict>
            <v:line id="Straight Connector 1" style="position:absolute;z-index:251662339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spid="_x0000_s1026" strokecolor="#757575 [1614]" strokeweight=".5pt" from="0,22.7pt" to="494.75pt,23.45pt" w14:anchorId="46A9CBA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">
              <v:stroke joinstyle="miter"/>
              <w10:wrap anchorx="margin"/>
            </v:line>
          </w:pict>
        </mc:Fallback>
      </mc:AlternateContent>
    </w:r>
    <w:r w:rsidR="00C65D19">
      <w:rPr>
        <w:rFonts w:asciiTheme="minorHAnsi" w:hAnsiTheme="minorHAnsi"/>
        <w:b/>
        <w:bCs/>
        <w:color w:val="000000" w:themeColor="text1"/>
        <w:sz w:val="16"/>
        <w:szCs w:val="16"/>
      </w:rPr>
      <w:t xml:space="preserve"> | Document Name</w:t>
    </w:r>
  </w:p>
  <w:p w:rsidR="00C65D19" w:rsidRDefault="00C65D19" w14:paraId="0E3C6A5F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992CA7B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018B65CE"/>
    <w:multiLevelType w:val="hybridMultilevel"/>
    <w:tmpl w:val="944237F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23C5147"/>
    <w:multiLevelType w:val="hybridMultilevel"/>
    <w:tmpl w:val="2D6AAE76"/>
    <w:lvl w:ilvl="0" w:tplc="72549FB8">
      <w:start w:val="1"/>
      <w:numFmt w:val="decimal"/>
      <w:lvlText w:val="%1."/>
      <w:lvlJc w:val="left"/>
      <w:pPr>
        <w:ind w:left="720" w:hanging="360"/>
      </w:pPr>
    </w:lvl>
    <w:lvl w:ilvl="1" w:tplc="EF321284">
      <w:start w:val="1"/>
      <w:numFmt w:val="lowerLetter"/>
      <w:lvlText w:val="%2."/>
      <w:lvlJc w:val="left"/>
      <w:pPr>
        <w:ind w:left="1440" w:hanging="360"/>
      </w:pPr>
    </w:lvl>
    <w:lvl w:ilvl="2" w:tplc="9FE6B87A">
      <w:start w:val="3"/>
      <w:numFmt w:val="lowerRoman"/>
      <w:lvlText w:val="%3."/>
      <w:lvlJc w:val="right"/>
      <w:pPr>
        <w:ind w:left="1800" w:hanging="180"/>
      </w:pPr>
    </w:lvl>
    <w:lvl w:ilvl="3" w:tplc="90AE010E">
      <w:start w:val="1"/>
      <w:numFmt w:val="decimal"/>
      <w:lvlText w:val="%4."/>
      <w:lvlJc w:val="left"/>
      <w:pPr>
        <w:ind w:left="2880" w:hanging="360"/>
      </w:pPr>
    </w:lvl>
    <w:lvl w:ilvl="4" w:tplc="E82C9466">
      <w:start w:val="1"/>
      <w:numFmt w:val="lowerLetter"/>
      <w:lvlText w:val="%5."/>
      <w:lvlJc w:val="left"/>
      <w:pPr>
        <w:ind w:left="3600" w:hanging="360"/>
      </w:pPr>
    </w:lvl>
    <w:lvl w:ilvl="5" w:tplc="BC4EB230">
      <w:start w:val="1"/>
      <w:numFmt w:val="lowerRoman"/>
      <w:lvlText w:val="%6."/>
      <w:lvlJc w:val="right"/>
      <w:pPr>
        <w:ind w:left="4320" w:hanging="180"/>
      </w:pPr>
    </w:lvl>
    <w:lvl w:ilvl="6" w:tplc="6FDE253E">
      <w:start w:val="1"/>
      <w:numFmt w:val="decimal"/>
      <w:lvlText w:val="%7."/>
      <w:lvlJc w:val="left"/>
      <w:pPr>
        <w:ind w:left="5040" w:hanging="360"/>
      </w:pPr>
    </w:lvl>
    <w:lvl w:ilvl="7" w:tplc="030E99E8">
      <w:start w:val="1"/>
      <w:numFmt w:val="lowerLetter"/>
      <w:lvlText w:val="%8."/>
      <w:lvlJc w:val="left"/>
      <w:pPr>
        <w:ind w:left="5760" w:hanging="360"/>
      </w:pPr>
    </w:lvl>
    <w:lvl w:ilvl="8" w:tplc="C93693C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508B6E"/>
    <w:multiLevelType w:val="hybridMultilevel"/>
    <w:tmpl w:val="5942A784"/>
    <w:lvl w:ilvl="0" w:tplc="F8603FEA">
      <w:start w:val="1"/>
      <w:numFmt w:val="decimal"/>
      <w:lvlText w:val="%1."/>
      <w:lvlJc w:val="left"/>
      <w:pPr>
        <w:ind w:left="720" w:hanging="360"/>
      </w:pPr>
    </w:lvl>
    <w:lvl w:ilvl="1" w:tplc="7FCAFE60">
      <w:start w:val="1"/>
      <w:numFmt w:val="lowerLetter"/>
      <w:lvlText w:val="%2."/>
      <w:lvlJc w:val="left"/>
      <w:pPr>
        <w:ind w:left="1440" w:hanging="360"/>
      </w:pPr>
    </w:lvl>
    <w:lvl w:ilvl="2" w:tplc="75BABB80">
      <w:start w:val="1"/>
      <w:numFmt w:val="lowerRoman"/>
      <w:lvlText w:val="%3."/>
      <w:lvlJc w:val="right"/>
      <w:pPr>
        <w:ind w:left="2160" w:hanging="180"/>
      </w:pPr>
    </w:lvl>
    <w:lvl w:ilvl="3" w:tplc="B1E2A63E">
      <w:start w:val="3"/>
      <w:numFmt w:val="decimal"/>
      <w:lvlText w:val="%4."/>
      <w:lvlJc w:val="left"/>
      <w:pPr>
        <w:ind w:left="2520" w:hanging="360"/>
      </w:pPr>
    </w:lvl>
    <w:lvl w:ilvl="4" w:tplc="24CC06B2">
      <w:start w:val="1"/>
      <w:numFmt w:val="lowerLetter"/>
      <w:lvlText w:val="%5."/>
      <w:lvlJc w:val="left"/>
      <w:pPr>
        <w:ind w:left="3600" w:hanging="360"/>
      </w:pPr>
    </w:lvl>
    <w:lvl w:ilvl="5" w:tplc="14E4E2DE">
      <w:start w:val="1"/>
      <w:numFmt w:val="lowerRoman"/>
      <w:lvlText w:val="%6."/>
      <w:lvlJc w:val="right"/>
      <w:pPr>
        <w:ind w:left="4320" w:hanging="180"/>
      </w:pPr>
    </w:lvl>
    <w:lvl w:ilvl="6" w:tplc="1C7406EE">
      <w:start w:val="1"/>
      <w:numFmt w:val="decimal"/>
      <w:lvlText w:val="%7."/>
      <w:lvlJc w:val="left"/>
      <w:pPr>
        <w:ind w:left="5040" w:hanging="360"/>
      </w:pPr>
    </w:lvl>
    <w:lvl w:ilvl="7" w:tplc="1DE0840E">
      <w:start w:val="1"/>
      <w:numFmt w:val="lowerLetter"/>
      <w:lvlText w:val="%8."/>
      <w:lvlJc w:val="left"/>
      <w:pPr>
        <w:ind w:left="5760" w:hanging="360"/>
      </w:pPr>
    </w:lvl>
    <w:lvl w:ilvl="8" w:tplc="7344681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3A3991"/>
    <w:multiLevelType w:val="hybridMultilevel"/>
    <w:tmpl w:val="753E6BE2"/>
    <w:lvl w:ilvl="0" w:tplc="1B3632FE">
      <w:start w:val="10"/>
      <w:numFmt w:val="bullet"/>
      <w:lvlText w:val=""/>
      <w:lvlJc w:val="left"/>
      <w:pPr>
        <w:ind w:left="1440" w:hanging="720"/>
      </w:pPr>
      <w:rPr>
        <w:rFonts w:hint="default" w:ascii="Symbol" w:hAnsi="Symbol" w:eastAsia="Times New Roman" w:cs="Times New Roman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59E1F44"/>
    <w:multiLevelType w:val="hybridMultilevel"/>
    <w:tmpl w:val="FF68F652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7D43B2"/>
    <w:multiLevelType w:val="hybridMultilevel"/>
    <w:tmpl w:val="A970C552"/>
    <w:lvl w:ilvl="0" w:tplc="85EC195E">
      <w:start w:val="1"/>
      <w:numFmt w:val="lowerRoman"/>
      <w:lvlText w:val="(%1)"/>
      <w:lvlJc w:val="left"/>
      <w:pPr>
        <w:ind w:left="1429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89" w:hanging="360"/>
      </w:pPr>
    </w:lvl>
    <w:lvl w:ilvl="2" w:tplc="0C09001B" w:tentative="1">
      <w:start w:val="1"/>
      <w:numFmt w:val="lowerRoman"/>
      <w:lvlText w:val="%3."/>
      <w:lvlJc w:val="right"/>
      <w:pPr>
        <w:ind w:left="2509" w:hanging="180"/>
      </w:pPr>
    </w:lvl>
    <w:lvl w:ilvl="3" w:tplc="0C09000F" w:tentative="1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11E62C6"/>
    <w:multiLevelType w:val="hybridMultilevel"/>
    <w:tmpl w:val="6D061102"/>
    <w:lvl w:ilvl="0" w:tplc="D61C705A">
      <w:start w:val="1"/>
      <w:numFmt w:val="decimal"/>
      <w:lvlText w:val="%1."/>
      <w:lvlJc w:val="left"/>
      <w:pPr>
        <w:ind w:left="720" w:hanging="360"/>
      </w:pPr>
    </w:lvl>
    <w:lvl w:ilvl="1" w:tplc="A1A6EE6A">
      <w:start w:val="2"/>
      <w:numFmt w:val="lowerLetter"/>
      <w:lvlText w:val="%2."/>
      <w:lvlJc w:val="left"/>
      <w:pPr>
        <w:ind w:left="1080" w:hanging="360"/>
      </w:pPr>
    </w:lvl>
    <w:lvl w:ilvl="2" w:tplc="D632E5F2">
      <w:start w:val="1"/>
      <w:numFmt w:val="lowerRoman"/>
      <w:lvlText w:val="%3."/>
      <w:lvlJc w:val="right"/>
      <w:pPr>
        <w:ind w:left="2160" w:hanging="180"/>
      </w:pPr>
    </w:lvl>
    <w:lvl w:ilvl="3" w:tplc="1B76DBEE">
      <w:start w:val="1"/>
      <w:numFmt w:val="decimal"/>
      <w:lvlText w:val="%4."/>
      <w:lvlJc w:val="left"/>
      <w:pPr>
        <w:ind w:left="2880" w:hanging="360"/>
      </w:pPr>
    </w:lvl>
    <w:lvl w:ilvl="4" w:tplc="CCA8E30E">
      <w:start w:val="1"/>
      <w:numFmt w:val="lowerLetter"/>
      <w:lvlText w:val="%5."/>
      <w:lvlJc w:val="left"/>
      <w:pPr>
        <w:ind w:left="3600" w:hanging="360"/>
      </w:pPr>
    </w:lvl>
    <w:lvl w:ilvl="5" w:tplc="285E1B24">
      <w:start w:val="1"/>
      <w:numFmt w:val="lowerRoman"/>
      <w:lvlText w:val="%6."/>
      <w:lvlJc w:val="right"/>
      <w:pPr>
        <w:ind w:left="4320" w:hanging="180"/>
      </w:pPr>
    </w:lvl>
    <w:lvl w:ilvl="6" w:tplc="BB88015A">
      <w:start w:val="1"/>
      <w:numFmt w:val="decimal"/>
      <w:lvlText w:val="%7."/>
      <w:lvlJc w:val="left"/>
      <w:pPr>
        <w:ind w:left="5040" w:hanging="360"/>
      </w:pPr>
    </w:lvl>
    <w:lvl w:ilvl="7" w:tplc="1E006846">
      <w:start w:val="1"/>
      <w:numFmt w:val="lowerLetter"/>
      <w:lvlText w:val="%8."/>
      <w:lvlJc w:val="left"/>
      <w:pPr>
        <w:ind w:left="5760" w:hanging="360"/>
      </w:pPr>
    </w:lvl>
    <w:lvl w:ilvl="8" w:tplc="C1B4C92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9143A8"/>
    <w:multiLevelType w:val="hybridMultilevel"/>
    <w:tmpl w:val="9598663A"/>
    <w:lvl w:ilvl="0" w:tplc="1B3632FE">
      <w:start w:val="10"/>
      <w:numFmt w:val="bullet"/>
      <w:lvlText w:val=""/>
      <w:lvlJc w:val="left"/>
      <w:pPr>
        <w:ind w:left="1440" w:hanging="720"/>
      </w:pPr>
      <w:rPr>
        <w:rFonts w:hint="default" w:ascii="Symbol" w:hAnsi="Symbol" w:eastAsia="Times New Roman" w:cs="Times New Roman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6E782EA"/>
    <w:multiLevelType w:val="hybridMultilevel"/>
    <w:tmpl w:val="3DB25D78"/>
    <w:lvl w:ilvl="0" w:tplc="458C5C6C">
      <w:start w:val="1"/>
      <w:numFmt w:val="decimal"/>
      <w:lvlText w:val="%1."/>
      <w:lvlJc w:val="left"/>
      <w:pPr>
        <w:ind w:left="720" w:hanging="360"/>
      </w:pPr>
    </w:lvl>
    <w:lvl w:ilvl="1" w:tplc="31B8EC20">
      <w:start w:val="1"/>
      <w:numFmt w:val="lowerLetter"/>
      <w:lvlText w:val="%2."/>
      <w:lvlJc w:val="left"/>
      <w:pPr>
        <w:ind w:left="1440" w:hanging="360"/>
      </w:pPr>
    </w:lvl>
    <w:lvl w:ilvl="2" w:tplc="49580934">
      <w:start w:val="7"/>
      <w:numFmt w:val="lowerRoman"/>
      <w:lvlText w:val="%3."/>
      <w:lvlJc w:val="right"/>
      <w:pPr>
        <w:ind w:left="1800" w:hanging="180"/>
      </w:pPr>
    </w:lvl>
    <w:lvl w:ilvl="3" w:tplc="53429954">
      <w:start w:val="1"/>
      <w:numFmt w:val="decimal"/>
      <w:lvlText w:val="%4."/>
      <w:lvlJc w:val="left"/>
      <w:pPr>
        <w:ind w:left="2880" w:hanging="360"/>
      </w:pPr>
    </w:lvl>
    <w:lvl w:ilvl="4" w:tplc="D5A6BD2E">
      <w:start w:val="1"/>
      <w:numFmt w:val="lowerLetter"/>
      <w:lvlText w:val="%5."/>
      <w:lvlJc w:val="left"/>
      <w:pPr>
        <w:ind w:left="3600" w:hanging="360"/>
      </w:pPr>
    </w:lvl>
    <w:lvl w:ilvl="5" w:tplc="0B9A79AE">
      <w:start w:val="1"/>
      <w:numFmt w:val="lowerRoman"/>
      <w:lvlText w:val="%6."/>
      <w:lvlJc w:val="right"/>
      <w:pPr>
        <w:ind w:left="4320" w:hanging="180"/>
      </w:pPr>
    </w:lvl>
    <w:lvl w:ilvl="6" w:tplc="A5B49A8E">
      <w:start w:val="1"/>
      <w:numFmt w:val="decimal"/>
      <w:lvlText w:val="%7."/>
      <w:lvlJc w:val="left"/>
      <w:pPr>
        <w:ind w:left="5040" w:hanging="360"/>
      </w:pPr>
    </w:lvl>
    <w:lvl w:ilvl="7" w:tplc="ACAAAB9C">
      <w:start w:val="1"/>
      <w:numFmt w:val="lowerLetter"/>
      <w:lvlText w:val="%8."/>
      <w:lvlJc w:val="left"/>
      <w:pPr>
        <w:ind w:left="5760" w:hanging="360"/>
      </w:pPr>
    </w:lvl>
    <w:lvl w:ilvl="8" w:tplc="F6A2654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63BC56"/>
    <w:multiLevelType w:val="hybridMultilevel"/>
    <w:tmpl w:val="57BE9FD6"/>
    <w:lvl w:ilvl="0" w:tplc="804A32BA">
      <w:start w:val="1"/>
      <w:numFmt w:val="decimal"/>
      <w:lvlText w:val="%1."/>
      <w:lvlJc w:val="left"/>
      <w:pPr>
        <w:ind w:left="720" w:hanging="360"/>
      </w:pPr>
    </w:lvl>
    <w:lvl w:ilvl="1" w:tplc="5792D3C0">
      <w:start w:val="1"/>
      <w:numFmt w:val="lowerLetter"/>
      <w:lvlText w:val="%2."/>
      <w:lvlJc w:val="left"/>
      <w:pPr>
        <w:ind w:left="1440" w:hanging="360"/>
      </w:pPr>
    </w:lvl>
    <w:lvl w:ilvl="2" w:tplc="225C6DAC">
      <w:start w:val="1"/>
      <w:numFmt w:val="lowerRoman"/>
      <w:lvlText w:val="%3."/>
      <w:lvlJc w:val="right"/>
      <w:pPr>
        <w:ind w:left="2160" w:hanging="180"/>
      </w:pPr>
    </w:lvl>
    <w:lvl w:ilvl="3" w:tplc="C0EEDD9C">
      <w:start w:val="1"/>
      <w:numFmt w:val="decimal"/>
      <w:lvlText w:val="%4."/>
      <w:lvlJc w:val="left"/>
      <w:pPr>
        <w:ind w:left="2520" w:hanging="360"/>
      </w:pPr>
    </w:lvl>
    <w:lvl w:ilvl="4" w:tplc="561ABB3E">
      <w:start w:val="1"/>
      <w:numFmt w:val="lowerLetter"/>
      <w:lvlText w:val="%5."/>
      <w:lvlJc w:val="left"/>
      <w:pPr>
        <w:ind w:left="3600" w:hanging="360"/>
      </w:pPr>
    </w:lvl>
    <w:lvl w:ilvl="5" w:tplc="D85612AC">
      <w:start w:val="1"/>
      <w:numFmt w:val="lowerRoman"/>
      <w:lvlText w:val="%6."/>
      <w:lvlJc w:val="right"/>
      <w:pPr>
        <w:ind w:left="4320" w:hanging="180"/>
      </w:pPr>
    </w:lvl>
    <w:lvl w:ilvl="6" w:tplc="C4FA20D6">
      <w:start w:val="1"/>
      <w:numFmt w:val="decimal"/>
      <w:lvlText w:val="%7."/>
      <w:lvlJc w:val="left"/>
      <w:pPr>
        <w:ind w:left="5040" w:hanging="360"/>
      </w:pPr>
    </w:lvl>
    <w:lvl w:ilvl="7" w:tplc="17E6585E">
      <w:start w:val="1"/>
      <w:numFmt w:val="lowerLetter"/>
      <w:lvlText w:val="%8."/>
      <w:lvlJc w:val="left"/>
      <w:pPr>
        <w:ind w:left="5760" w:hanging="360"/>
      </w:pPr>
    </w:lvl>
    <w:lvl w:ilvl="8" w:tplc="A208803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D7A6C7"/>
    <w:multiLevelType w:val="hybridMultilevel"/>
    <w:tmpl w:val="D6263250"/>
    <w:lvl w:ilvl="0" w:tplc="7FA2ECA8">
      <w:start w:val="1"/>
      <w:numFmt w:val="decimal"/>
      <w:lvlText w:val="%1."/>
      <w:lvlJc w:val="left"/>
      <w:pPr>
        <w:ind w:left="720" w:hanging="360"/>
      </w:pPr>
    </w:lvl>
    <w:lvl w:ilvl="1" w:tplc="6F602E02">
      <w:start w:val="1"/>
      <w:numFmt w:val="lowerLetter"/>
      <w:lvlText w:val="%2."/>
      <w:lvlJc w:val="left"/>
      <w:pPr>
        <w:ind w:left="1440" w:hanging="360"/>
      </w:pPr>
    </w:lvl>
    <w:lvl w:ilvl="2" w:tplc="59CC7DC6">
      <w:start w:val="1"/>
      <w:numFmt w:val="lowerRoman"/>
      <w:lvlText w:val="%3."/>
      <w:lvlJc w:val="right"/>
      <w:pPr>
        <w:ind w:left="2160" w:hanging="180"/>
      </w:pPr>
    </w:lvl>
    <w:lvl w:ilvl="3" w:tplc="8D6AA37E">
      <w:start w:val="6"/>
      <w:numFmt w:val="decimal"/>
      <w:lvlText w:val="%4."/>
      <w:lvlJc w:val="left"/>
      <w:pPr>
        <w:ind w:left="2520" w:hanging="360"/>
      </w:pPr>
    </w:lvl>
    <w:lvl w:ilvl="4" w:tplc="9120F8CC">
      <w:start w:val="1"/>
      <w:numFmt w:val="lowerLetter"/>
      <w:lvlText w:val="%5."/>
      <w:lvlJc w:val="left"/>
      <w:pPr>
        <w:ind w:left="3600" w:hanging="360"/>
      </w:pPr>
    </w:lvl>
    <w:lvl w:ilvl="5" w:tplc="37004432">
      <w:start w:val="1"/>
      <w:numFmt w:val="lowerRoman"/>
      <w:lvlText w:val="%6."/>
      <w:lvlJc w:val="right"/>
      <w:pPr>
        <w:ind w:left="4320" w:hanging="180"/>
      </w:pPr>
    </w:lvl>
    <w:lvl w:ilvl="6" w:tplc="8CCE3A74">
      <w:start w:val="1"/>
      <w:numFmt w:val="decimal"/>
      <w:lvlText w:val="%7."/>
      <w:lvlJc w:val="left"/>
      <w:pPr>
        <w:ind w:left="5040" w:hanging="360"/>
      </w:pPr>
    </w:lvl>
    <w:lvl w:ilvl="7" w:tplc="D892EB8E">
      <w:start w:val="1"/>
      <w:numFmt w:val="lowerLetter"/>
      <w:lvlText w:val="%8."/>
      <w:lvlJc w:val="left"/>
      <w:pPr>
        <w:ind w:left="5760" w:hanging="360"/>
      </w:pPr>
    </w:lvl>
    <w:lvl w:ilvl="8" w:tplc="3D18295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082B8E"/>
    <w:multiLevelType w:val="hybridMultilevel"/>
    <w:tmpl w:val="489E4F44"/>
    <w:lvl w:ilvl="0" w:tplc="925E9A9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6E0D06"/>
    <w:multiLevelType w:val="hybridMultilevel"/>
    <w:tmpl w:val="FF68F652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FC269E"/>
    <w:multiLevelType w:val="hybridMultilevel"/>
    <w:tmpl w:val="FF68F652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E6610B"/>
    <w:multiLevelType w:val="hybridMultilevel"/>
    <w:tmpl w:val="D2EC560A"/>
    <w:lvl w:ilvl="0" w:tplc="2B26A99A">
      <w:start w:val="1"/>
      <w:numFmt w:val="decimal"/>
      <w:lvlText w:val="%1."/>
      <w:lvlJc w:val="left"/>
      <w:pPr>
        <w:ind w:left="720" w:hanging="360"/>
      </w:pPr>
    </w:lvl>
    <w:lvl w:ilvl="1" w:tplc="0CD6BF4A">
      <w:start w:val="1"/>
      <w:numFmt w:val="lowerLetter"/>
      <w:lvlText w:val="%2."/>
      <w:lvlJc w:val="left"/>
      <w:pPr>
        <w:ind w:left="1440" w:hanging="360"/>
      </w:pPr>
    </w:lvl>
    <w:lvl w:ilvl="2" w:tplc="00480A9C">
      <w:start w:val="1"/>
      <w:numFmt w:val="lowerRoman"/>
      <w:lvlText w:val="%3."/>
      <w:lvlJc w:val="right"/>
      <w:pPr>
        <w:ind w:left="2160" w:hanging="180"/>
      </w:pPr>
    </w:lvl>
    <w:lvl w:ilvl="3" w:tplc="8392202C">
      <w:start w:val="7"/>
      <w:numFmt w:val="decimal"/>
      <w:lvlText w:val="%4."/>
      <w:lvlJc w:val="left"/>
      <w:pPr>
        <w:ind w:left="2520" w:hanging="360"/>
      </w:pPr>
    </w:lvl>
    <w:lvl w:ilvl="4" w:tplc="98403EB6">
      <w:start w:val="1"/>
      <w:numFmt w:val="lowerLetter"/>
      <w:lvlText w:val="%5."/>
      <w:lvlJc w:val="left"/>
      <w:pPr>
        <w:ind w:left="3600" w:hanging="360"/>
      </w:pPr>
    </w:lvl>
    <w:lvl w:ilvl="5" w:tplc="5894AB74">
      <w:start w:val="1"/>
      <w:numFmt w:val="lowerRoman"/>
      <w:lvlText w:val="%6."/>
      <w:lvlJc w:val="right"/>
      <w:pPr>
        <w:ind w:left="4320" w:hanging="180"/>
      </w:pPr>
    </w:lvl>
    <w:lvl w:ilvl="6" w:tplc="2432075E">
      <w:start w:val="1"/>
      <w:numFmt w:val="decimal"/>
      <w:lvlText w:val="%7."/>
      <w:lvlJc w:val="left"/>
      <w:pPr>
        <w:ind w:left="5040" w:hanging="360"/>
      </w:pPr>
    </w:lvl>
    <w:lvl w:ilvl="7" w:tplc="211A28D6">
      <w:start w:val="1"/>
      <w:numFmt w:val="lowerLetter"/>
      <w:lvlText w:val="%8."/>
      <w:lvlJc w:val="left"/>
      <w:pPr>
        <w:ind w:left="5760" w:hanging="360"/>
      </w:pPr>
    </w:lvl>
    <w:lvl w:ilvl="8" w:tplc="02AE34B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705124"/>
    <w:multiLevelType w:val="hybridMultilevel"/>
    <w:tmpl w:val="167E4DFC"/>
    <w:lvl w:ilvl="0" w:tplc="1B3632FE">
      <w:start w:val="10"/>
      <w:numFmt w:val="bullet"/>
      <w:lvlText w:val=""/>
      <w:lvlJc w:val="left"/>
      <w:pPr>
        <w:ind w:left="1440" w:hanging="720"/>
      </w:pPr>
      <w:rPr>
        <w:rFonts w:hint="default" w:ascii="Symbol" w:hAnsi="Symbol" w:eastAsia="Times New Roman" w:cs="Times New Roman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8D0AA10"/>
    <w:multiLevelType w:val="hybridMultilevel"/>
    <w:tmpl w:val="6BEE0176"/>
    <w:lvl w:ilvl="0" w:tplc="67E2DE48">
      <w:start w:val="1"/>
      <w:numFmt w:val="decimal"/>
      <w:lvlText w:val="%1."/>
      <w:lvlJc w:val="left"/>
      <w:pPr>
        <w:ind w:left="720" w:hanging="360"/>
      </w:pPr>
    </w:lvl>
    <w:lvl w:ilvl="1" w:tplc="FA28729A">
      <w:start w:val="1"/>
      <w:numFmt w:val="lowerLetter"/>
      <w:lvlText w:val="%2."/>
      <w:lvlJc w:val="left"/>
      <w:pPr>
        <w:ind w:left="1440" w:hanging="360"/>
      </w:pPr>
    </w:lvl>
    <w:lvl w:ilvl="2" w:tplc="E684FD02">
      <w:start w:val="1"/>
      <w:numFmt w:val="lowerRoman"/>
      <w:lvlText w:val="%3."/>
      <w:lvlJc w:val="right"/>
      <w:pPr>
        <w:ind w:left="2160" w:hanging="180"/>
      </w:pPr>
    </w:lvl>
    <w:lvl w:ilvl="3" w:tplc="FCFA9B4C">
      <w:start w:val="3"/>
      <w:numFmt w:val="decimal"/>
      <w:lvlText w:val="%4."/>
      <w:lvlJc w:val="left"/>
      <w:pPr>
        <w:ind w:left="2520" w:hanging="360"/>
      </w:pPr>
    </w:lvl>
    <w:lvl w:ilvl="4" w:tplc="194851AA">
      <w:start w:val="1"/>
      <w:numFmt w:val="lowerLetter"/>
      <w:lvlText w:val="%5."/>
      <w:lvlJc w:val="left"/>
      <w:pPr>
        <w:ind w:left="3600" w:hanging="360"/>
      </w:pPr>
    </w:lvl>
    <w:lvl w:ilvl="5" w:tplc="7C100400">
      <w:start w:val="1"/>
      <w:numFmt w:val="lowerRoman"/>
      <w:lvlText w:val="%6."/>
      <w:lvlJc w:val="right"/>
      <w:pPr>
        <w:ind w:left="4320" w:hanging="180"/>
      </w:pPr>
    </w:lvl>
    <w:lvl w:ilvl="6" w:tplc="E86AE91A">
      <w:start w:val="1"/>
      <w:numFmt w:val="decimal"/>
      <w:lvlText w:val="%7."/>
      <w:lvlJc w:val="left"/>
      <w:pPr>
        <w:ind w:left="5040" w:hanging="360"/>
      </w:pPr>
    </w:lvl>
    <w:lvl w:ilvl="7" w:tplc="0D8C2218">
      <w:start w:val="1"/>
      <w:numFmt w:val="lowerLetter"/>
      <w:lvlText w:val="%8."/>
      <w:lvlJc w:val="left"/>
      <w:pPr>
        <w:ind w:left="5760" w:hanging="360"/>
      </w:pPr>
    </w:lvl>
    <w:lvl w:ilvl="8" w:tplc="377033E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A82CBD"/>
    <w:multiLevelType w:val="hybridMultilevel"/>
    <w:tmpl w:val="A970C552"/>
    <w:lvl w:ilvl="0" w:tplc="85EC195E">
      <w:start w:val="1"/>
      <w:numFmt w:val="lowerRoman"/>
      <w:lvlText w:val="(%1)"/>
      <w:lvlJc w:val="left"/>
      <w:pPr>
        <w:ind w:left="1429" w:hanging="72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789" w:hanging="360"/>
      </w:pPr>
    </w:lvl>
    <w:lvl w:ilvl="2" w:tplc="0C09001B">
      <w:start w:val="1"/>
      <w:numFmt w:val="lowerRoman"/>
      <w:lvlText w:val="%3."/>
      <w:lvlJc w:val="right"/>
      <w:pPr>
        <w:ind w:left="2509" w:hanging="180"/>
      </w:pPr>
    </w:lvl>
    <w:lvl w:ilvl="3" w:tplc="0C09000F" w:tentative="1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2CFB5048"/>
    <w:multiLevelType w:val="hybridMultilevel"/>
    <w:tmpl w:val="4DE0EEC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2D178A32"/>
    <w:multiLevelType w:val="hybridMultilevel"/>
    <w:tmpl w:val="DC32F5C6"/>
    <w:lvl w:ilvl="0" w:tplc="6A6AE174">
      <w:start w:val="1"/>
      <w:numFmt w:val="decimal"/>
      <w:lvlText w:val="%1."/>
      <w:lvlJc w:val="left"/>
      <w:pPr>
        <w:ind w:left="720" w:hanging="360"/>
      </w:pPr>
    </w:lvl>
    <w:lvl w:ilvl="1" w:tplc="DB3AD7D8">
      <w:start w:val="1"/>
      <w:numFmt w:val="lowerLetter"/>
      <w:lvlText w:val="%2."/>
      <w:lvlJc w:val="left"/>
      <w:pPr>
        <w:ind w:left="1440" w:hanging="360"/>
      </w:pPr>
    </w:lvl>
    <w:lvl w:ilvl="2" w:tplc="0D48E82C">
      <w:start w:val="1"/>
      <w:numFmt w:val="lowerRoman"/>
      <w:lvlText w:val="%3."/>
      <w:lvlJc w:val="right"/>
      <w:pPr>
        <w:ind w:left="2160" w:hanging="180"/>
      </w:pPr>
    </w:lvl>
    <w:lvl w:ilvl="3" w:tplc="75829AFE">
      <w:start w:val="4"/>
      <w:numFmt w:val="decimal"/>
      <w:lvlText w:val="%4."/>
      <w:lvlJc w:val="left"/>
      <w:pPr>
        <w:ind w:left="2520" w:hanging="360"/>
      </w:pPr>
    </w:lvl>
    <w:lvl w:ilvl="4" w:tplc="8B022F74">
      <w:start w:val="1"/>
      <w:numFmt w:val="lowerLetter"/>
      <w:lvlText w:val="%5."/>
      <w:lvlJc w:val="left"/>
      <w:pPr>
        <w:ind w:left="3600" w:hanging="360"/>
      </w:pPr>
    </w:lvl>
    <w:lvl w:ilvl="5" w:tplc="C6C86426">
      <w:start w:val="1"/>
      <w:numFmt w:val="lowerRoman"/>
      <w:lvlText w:val="%6."/>
      <w:lvlJc w:val="right"/>
      <w:pPr>
        <w:ind w:left="4320" w:hanging="180"/>
      </w:pPr>
    </w:lvl>
    <w:lvl w:ilvl="6" w:tplc="9BAC89FA">
      <w:start w:val="1"/>
      <w:numFmt w:val="decimal"/>
      <w:lvlText w:val="%7."/>
      <w:lvlJc w:val="left"/>
      <w:pPr>
        <w:ind w:left="5040" w:hanging="360"/>
      </w:pPr>
    </w:lvl>
    <w:lvl w:ilvl="7" w:tplc="C50E3BCA">
      <w:start w:val="1"/>
      <w:numFmt w:val="lowerLetter"/>
      <w:lvlText w:val="%8."/>
      <w:lvlJc w:val="left"/>
      <w:pPr>
        <w:ind w:left="5760" w:hanging="360"/>
      </w:pPr>
    </w:lvl>
    <w:lvl w:ilvl="8" w:tplc="3FB8CAA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304AB8"/>
    <w:multiLevelType w:val="hybridMultilevel"/>
    <w:tmpl w:val="81A8AEC6"/>
    <w:lvl w:ilvl="0" w:tplc="0C090017">
      <w:start w:val="1"/>
      <w:numFmt w:val="lowerLetter"/>
      <w:lvlText w:val="%1)"/>
      <w:lvlJc w:val="left"/>
      <w:pPr>
        <w:ind w:left="927" w:hanging="360"/>
      </w:p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31996B6E"/>
    <w:multiLevelType w:val="hybridMultilevel"/>
    <w:tmpl w:val="FF68F652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2349BC"/>
    <w:multiLevelType w:val="hybridMultilevel"/>
    <w:tmpl w:val="F38CED70"/>
    <w:lvl w:ilvl="0" w:tplc="6CD0C6A4">
      <w:start w:val="1"/>
      <w:numFmt w:val="decimal"/>
      <w:lvlText w:val="%1."/>
      <w:lvlJc w:val="left"/>
      <w:pPr>
        <w:ind w:left="720" w:hanging="360"/>
      </w:pPr>
    </w:lvl>
    <w:lvl w:ilvl="1" w:tplc="12885906">
      <w:start w:val="4"/>
      <w:numFmt w:val="lowerLetter"/>
      <w:lvlText w:val="%2."/>
      <w:lvlJc w:val="left"/>
      <w:pPr>
        <w:ind w:left="1080" w:hanging="360"/>
      </w:pPr>
    </w:lvl>
    <w:lvl w:ilvl="2" w:tplc="8F28628E">
      <w:start w:val="1"/>
      <w:numFmt w:val="lowerRoman"/>
      <w:lvlText w:val="%3."/>
      <w:lvlJc w:val="right"/>
      <w:pPr>
        <w:ind w:left="2160" w:hanging="180"/>
      </w:pPr>
    </w:lvl>
    <w:lvl w:ilvl="3" w:tplc="3AB0EAAE">
      <w:start w:val="1"/>
      <w:numFmt w:val="decimal"/>
      <w:lvlText w:val="%4."/>
      <w:lvlJc w:val="left"/>
      <w:pPr>
        <w:ind w:left="2880" w:hanging="360"/>
      </w:pPr>
    </w:lvl>
    <w:lvl w:ilvl="4" w:tplc="D3D63F84">
      <w:start w:val="1"/>
      <w:numFmt w:val="lowerLetter"/>
      <w:lvlText w:val="%5."/>
      <w:lvlJc w:val="left"/>
      <w:pPr>
        <w:ind w:left="3600" w:hanging="360"/>
      </w:pPr>
    </w:lvl>
    <w:lvl w:ilvl="5" w:tplc="267A6CE8">
      <w:start w:val="1"/>
      <w:numFmt w:val="lowerRoman"/>
      <w:lvlText w:val="%6."/>
      <w:lvlJc w:val="right"/>
      <w:pPr>
        <w:ind w:left="4320" w:hanging="180"/>
      </w:pPr>
    </w:lvl>
    <w:lvl w:ilvl="6" w:tplc="9B14F076">
      <w:start w:val="1"/>
      <w:numFmt w:val="decimal"/>
      <w:lvlText w:val="%7."/>
      <w:lvlJc w:val="left"/>
      <w:pPr>
        <w:ind w:left="5040" w:hanging="360"/>
      </w:pPr>
    </w:lvl>
    <w:lvl w:ilvl="7" w:tplc="713800EE">
      <w:start w:val="1"/>
      <w:numFmt w:val="lowerLetter"/>
      <w:lvlText w:val="%8."/>
      <w:lvlJc w:val="left"/>
      <w:pPr>
        <w:ind w:left="5760" w:hanging="360"/>
      </w:pPr>
    </w:lvl>
    <w:lvl w:ilvl="8" w:tplc="EDCEB54C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A050A4"/>
    <w:multiLevelType w:val="hybridMultilevel"/>
    <w:tmpl w:val="DAF20E20"/>
    <w:lvl w:ilvl="0" w:tplc="3086FE58">
      <w:start w:val="1"/>
      <w:numFmt w:val="decimal"/>
      <w:lvlText w:val="%1."/>
      <w:lvlJc w:val="left"/>
      <w:pPr>
        <w:ind w:left="720" w:hanging="360"/>
      </w:pPr>
    </w:lvl>
    <w:lvl w:ilvl="1" w:tplc="34EA64CC">
      <w:start w:val="1"/>
      <w:numFmt w:val="lowerLetter"/>
      <w:lvlText w:val="%2."/>
      <w:lvlJc w:val="left"/>
      <w:pPr>
        <w:ind w:left="1440" w:hanging="360"/>
      </w:pPr>
    </w:lvl>
    <w:lvl w:ilvl="2" w:tplc="44FABCB2">
      <w:start w:val="1"/>
      <w:numFmt w:val="lowerRoman"/>
      <w:lvlText w:val="%3."/>
      <w:lvlJc w:val="right"/>
      <w:pPr>
        <w:ind w:left="2160" w:hanging="180"/>
      </w:pPr>
    </w:lvl>
    <w:lvl w:ilvl="3" w:tplc="8944904C">
      <w:start w:val="2"/>
      <w:numFmt w:val="decimal"/>
      <w:lvlText w:val="%4."/>
      <w:lvlJc w:val="left"/>
      <w:pPr>
        <w:ind w:left="2520" w:hanging="360"/>
      </w:pPr>
    </w:lvl>
    <w:lvl w:ilvl="4" w:tplc="3A100094">
      <w:start w:val="1"/>
      <w:numFmt w:val="lowerLetter"/>
      <w:lvlText w:val="%5."/>
      <w:lvlJc w:val="left"/>
      <w:pPr>
        <w:ind w:left="3600" w:hanging="360"/>
      </w:pPr>
    </w:lvl>
    <w:lvl w:ilvl="5" w:tplc="784EC338">
      <w:start w:val="1"/>
      <w:numFmt w:val="lowerRoman"/>
      <w:lvlText w:val="%6."/>
      <w:lvlJc w:val="right"/>
      <w:pPr>
        <w:ind w:left="4320" w:hanging="180"/>
      </w:pPr>
    </w:lvl>
    <w:lvl w:ilvl="6" w:tplc="BD24BB58">
      <w:start w:val="1"/>
      <w:numFmt w:val="decimal"/>
      <w:lvlText w:val="%7."/>
      <w:lvlJc w:val="left"/>
      <w:pPr>
        <w:ind w:left="5040" w:hanging="360"/>
      </w:pPr>
    </w:lvl>
    <w:lvl w:ilvl="7" w:tplc="D2C439BA">
      <w:start w:val="1"/>
      <w:numFmt w:val="lowerLetter"/>
      <w:lvlText w:val="%8."/>
      <w:lvlJc w:val="left"/>
      <w:pPr>
        <w:ind w:left="5760" w:hanging="360"/>
      </w:pPr>
    </w:lvl>
    <w:lvl w:ilvl="8" w:tplc="FDB0F596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18F02C"/>
    <w:multiLevelType w:val="hybridMultilevel"/>
    <w:tmpl w:val="A3301182"/>
    <w:lvl w:ilvl="0" w:tplc="FA5896DA">
      <w:start w:val="1"/>
      <w:numFmt w:val="decimal"/>
      <w:lvlText w:val="%1."/>
      <w:lvlJc w:val="left"/>
      <w:pPr>
        <w:ind w:left="720" w:hanging="360"/>
      </w:pPr>
    </w:lvl>
    <w:lvl w:ilvl="1" w:tplc="93F49966">
      <w:start w:val="1"/>
      <w:numFmt w:val="lowerLetter"/>
      <w:lvlText w:val="%2."/>
      <w:lvlJc w:val="left"/>
      <w:pPr>
        <w:ind w:left="1440" w:hanging="360"/>
      </w:pPr>
    </w:lvl>
    <w:lvl w:ilvl="2" w:tplc="72B63E14">
      <w:start w:val="4"/>
      <w:numFmt w:val="lowerRoman"/>
      <w:lvlText w:val="%3."/>
      <w:lvlJc w:val="right"/>
      <w:pPr>
        <w:ind w:left="1800" w:hanging="180"/>
      </w:pPr>
    </w:lvl>
    <w:lvl w:ilvl="3" w:tplc="01927CFA">
      <w:start w:val="1"/>
      <w:numFmt w:val="decimal"/>
      <w:lvlText w:val="%4."/>
      <w:lvlJc w:val="left"/>
      <w:pPr>
        <w:ind w:left="2880" w:hanging="360"/>
      </w:pPr>
    </w:lvl>
    <w:lvl w:ilvl="4" w:tplc="2208EB18">
      <w:start w:val="1"/>
      <w:numFmt w:val="lowerLetter"/>
      <w:lvlText w:val="%5."/>
      <w:lvlJc w:val="left"/>
      <w:pPr>
        <w:ind w:left="3600" w:hanging="360"/>
      </w:pPr>
    </w:lvl>
    <w:lvl w:ilvl="5" w:tplc="B15E11D2">
      <w:start w:val="1"/>
      <w:numFmt w:val="lowerRoman"/>
      <w:lvlText w:val="%6."/>
      <w:lvlJc w:val="right"/>
      <w:pPr>
        <w:ind w:left="4320" w:hanging="180"/>
      </w:pPr>
    </w:lvl>
    <w:lvl w:ilvl="6" w:tplc="EC089474">
      <w:start w:val="1"/>
      <w:numFmt w:val="decimal"/>
      <w:lvlText w:val="%7."/>
      <w:lvlJc w:val="left"/>
      <w:pPr>
        <w:ind w:left="5040" w:hanging="360"/>
      </w:pPr>
    </w:lvl>
    <w:lvl w:ilvl="7" w:tplc="9E466A6E">
      <w:start w:val="1"/>
      <w:numFmt w:val="lowerLetter"/>
      <w:lvlText w:val="%8."/>
      <w:lvlJc w:val="left"/>
      <w:pPr>
        <w:ind w:left="5760" w:hanging="360"/>
      </w:pPr>
    </w:lvl>
    <w:lvl w:ilvl="8" w:tplc="5518DB06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97B8FE2"/>
    <w:multiLevelType w:val="hybridMultilevel"/>
    <w:tmpl w:val="E0F6FF1E"/>
    <w:lvl w:ilvl="0" w:tplc="AC384A6C">
      <w:start w:val="1"/>
      <w:numFmt w:val="decimal"/>
      <w:lvlText w:val="%1."/>
      <w:lvlJc w:val="left"/>
      <w:pPr>
        <w:ind w:left="720" w:hanging="360"/>
      </w:pPr>
    </w:lvl>
    <w:lvl w:ilvl="1" w:tplc="A47EF650">
      <w:start w:val="1"/>
      <w:numFmt w:val="lowerLetter"/>
      <w:lvlText w:val="%2."/>
      <w:lvlJc w:val="left"/>
      <w:pPr>
        <w:ind w:left="1440" w:hanging="360"/>
      </w:pPr>
    </w:lvl>
    <w:lvl w:ilvl="2" w:tplc="F4840932">
      <w:start w:val="3"/>
      <w:numFmt w:val="lowerRoman"/>
      <w:lvlText w:val="%3."/>
      <w:lvlJc w:val="right"/>
      <w:pPr>
        <w:ind w:left="1800" w:hanging="180"/>
      </w:pPr>
    </w:lvl>
    <w:lvl w:ilvl="3" w:tplc="2DD49498">
      <w:start w:val="1"/>
      <w:numFmt w:val="decimal"/>
      <w:lvlText w:val="%4."/>
      <w:lvlJc w:val="left"/>
      <w:pPr>
        <w:ind w:left="2880" w:hanging="360"/>
      </w:pPr>
    </w:lvl>
    <w:lvl w:ilvl="4" w:tplc="1AC20DEE">
      <w:start w:val="1"/>
      <w:numFmt w:val="lowerLetter"/>
      <w:lvlText w:val="%5."/>
      <w:lvlJc w:val="left"/>
      <w:pPr>
        <w:ind w:left="3600" w:hanging="360"/>
      </w:pPr>
    </w:lvl>
    <w:lvl w:ilvl="5" w:tplc="D66C9476">
      <w:start w:val="1"/>
      <w:numFmt w:val="lowerRoman"/>
      <w:lvlText w:val="%6."/>
      <w:lvlJc w:val="right"/>
      <w:pPr>
        <w:ind w:left="4320" w:hanging="180"/>
      </w:pPr>
    </w:lvl>
    <w:lvl w:ilvl="6" w:tplc="20FCF00E">
      <w:start w:val="1"/>
      <w:numFmt w:val="decimal"/>
      <w:lvlText w:val="%7."/>
      <w:lvlJc w:val="left"/>
      <w:pPr>
        <w:ind w:left="5040" w:hanging="360"/>
      </w:pPr>
    </w:lvl>
    <w:lvl w:ilvl="7" w:tplc="ECCE583E">
      <w:start w:val="1"/>
      <w:numFmt w:val="lowerLetter"/>
      <w:lvlText w:val="%8."/>
      <w:lvlJc w:val="left"/>
      <w:pPr>
        <w:ind w:left="5760" w:hanging="360"/>
      </w:pPr>
    </w:lvl>
    <w:lvl w:ilvl="8" w:tplc="95B4AC3E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A64C275"/>
    <w:multiLevelType w:val="hybridMultilevel"/>
    <w:tmpl w:val="1974E96C"/>
    <w:lvl w:ilvl="0" w:tplc="6CBE15E0">
      <w:start w:val="1"/>
      <w:numFmt w:val="decimal"/>
      <w:lvlText w:val="%1."/>
      <w:lvlJc w:val="left"/>
      <w:pPr>
        <w:ind w:left="720" w:hanging="360"/>
      </w:pPr>
    </w:lvl>
    <w:lvl w:ilvl="1" w:tplc="7332B2E8">
      <w:start w:val="1"/>
      <w:numFmt w:val="lowerLetter"/>
      <w:lvlText w:val="%2."/>
      <w:lvlJc w:val="left"/>
      <w:pPr>
        <w:ind w:left="1440" w:hanging="360"/>
      </w:pPr>
    </w:lvl>
    <w:lvl w:ilvl="2" w:tplc="EB00F3E2">
      <w:start w:val="1"/>
      <w:numFmt w:val="lowerRoman"/>
      <w:lvlText w:val="%3."/>
      <w:lvlJc w:val="right"/>
      <w:pPr>
        <w:ind w:left="2160" w:hanging="180"/>
      </w:pPr>
    </w:lvl>
    <w:lvl w:ilvl="3" w:tplc="D4B6FB4E">
      <w:start w:val="5"/>
      <w:numFmt w:val="decimal"/>
      <w:lvlText w:val="%4."/>
      <w:lvlJc w:val="left"/>
      <w:pPr>
        <w:ind w:left="2520" w:hanging="360"/>
      </w:pPr>
    </w:lvl>
    <w:lvl w:ilvl="4" w:tplc="83D60AD0">
      <w:start w:val="1"/>
      <w:numFmt w:val="lowerLetter"/>
      <w:lvlText w:val="%5."/>
      <w:lvlJc w:val="left"/>
      <w:pPr>
        <w:ind w:left="3600" w:hanging="360"/>
      </w:pPr>
    </w:lvl>
    <w:lvl w:ilvl="5" w:tplc="3A18062A">
      <w:start w:val="1"/>
      <w:numFmt w:val="lowerRoman"/>
      <w:lvlText w:val="%6."/>
      <w:lvlJc w:val="right"/>
      <w:pPr>
        <w:ind w:left="4320" w:hanging="180"/>
      </w:pPr>
    </w:lvl>
    <w:lvl w:ilvl="6" w:tplc="CD26CEFE">
      <w:start w:val="1"/>
      <w:numFmt w:val="decimal"/>
      <w:lvlText w:val="%7."/>
      <w:lvlJc w:val="left"/>
      <w:pPr>
        <w:ind w:left="5040" w:hanging="360"/>
      </w:pPr>
    </w:lvl>
    <w:lvl w:ilvl="7" w:tplc="7F6E1FD0">
      <w:start w:val="1"/>
      <w:numFmt w:val="lowerLetter"/>
      <w:lvlText w:val="%8."/>
      <w:lvlJc w:val="left"/>
      <w:pPr>
        <w:ind w:left="5760" w:hanging="360"/>
      </w:pPr>
    </w:lvl>
    <w:lvl w:ilvl="8" w:tplc="E102A41A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B5234FC"/>
    <w:multiLevelType w:val="hybridMultilevel"/>
    <w:tmpl w:val="C10EBB14"/>
    <w:lvl w:ilvl="0" w:tplc="8174B214">
      <w:start w:val="1"/>
      <w:numFmt w:val="decimal"/>
      <w:lvlText w:val="%1."/>
      <w:lvlJc w:val="left"/>
      <w:pPr>
        <w:ind w:left="720" w:hanging="360"/>
      </w:pPr>
    </w:lvl>
    <w:lvl w:ilvl="1" w:tplc="5336B292">
      <w:start w:val="1"/>
      <w:numFmt w:val="lowerLetter"/>
      <w:lvlText w:val="%2."/>
      <w:lvlJc w:val="left"/>
      <w:pPr>
        <w:ind w:left="1440" w:hanging="360"/>
      </w:pPr>
    </w:lvl>
    <w:lvl w:ilvl="2" w:tplc="2D880AF2">
      <w:start w:val="2"/>
      <w:numFmt w:val="lowerRoman"/>
      <w:lvlText w:val="%3."/>
      <w:lvlJc w:val="right"/>
      <w:pPr>
        <w:ind w:left="1800" w:hanging="180"/>
      </w:pPr>
    </w:lvl>
    <w:lvl w:ilvl="3" w:tplc="46E88F1C">
      <w:start w:val="1"/>
      <w:numFmt w:val="decimal"/>
      <w:lvlText w:val="%4."/>
      <w:lvlJc w:val="left"/>
      <w:pPr>
        <w:ind w:left="2880" w:hanging="360"/>
      </w:pPr>
    </w:lvl>
    <w:lvl w:ilvl="4" w:tplc="96E8BC78">
      <w:start w:val="1"/>
      <w:numFmt w:val="lowerLetter"/>
      <w:lvlText w:val="%5."/>
      <w:lvlJc w:val="left"/>
      <w:pPr>
        <w:ind w:left="3600" w:hanging="360"/>
      </w:pPr>
    </w:lvl>
    <w:lvl w:ilvl="5" w:tplc="CEEEF8A0">
      <w:start w:val="1"/>
      <w:numFmt w:val="lowerRoman"/>
      <w:lvlText w:val="%6."/>
      <w:lvlJc w:val="right"/>
      <w:pPr>
        <w:ind w:left="4320" w:hanging="180"/>
      </w:pPr>
    </w:lvl>
    <w:lvl w:ilvl="6" w:tplc="B9904622">
      <w:start w:val="1"/>
      <w:numFmt w:val="decimal"/>
      <w:lvlText w:val="%7."/>
      <w:lvlJc w:val="left"/>
      <w:pPr>
        <w:ind w:left="5040" w:hanging="360"/>
      </w:pPr>
    </w:lvl>
    <w:lvl w:ilvl="7" w:tplc="09CC4018">
      <w:start w:val="1"/>
      <w:numFmt w:val="lowerLetter"/>
      <w:lvlText w:val="%8."/>
      <w:lvlJc w:val="left"/>
      <w:pPr>
        <w:ind w:left="5760" w:hanging="360"/>
      </w:pPr>
    </w:lvl>
    <w:lvl w:ilvl="8" w:tplc="6DE8F85C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BBE3106"/>
    <w:multiLevelType w:val="hybridMultilevel"/>
    <w:tmpl w:val="489E4F44"/>
    <w:lvl w:ilvl="0" w:tplc="925E9A9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C473852"/>
    <w:multiLevelType w:val="hybridMultilevel"/>
    <w:tmpl w:val="DD3ABD0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3ED0721E"/>
    <w:multiLevelType w:val="hybridMultilevel"/>
    <w:tmpl w:val="9796DFE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3F277718"/>
    <w:multiLevelType w:val="hybridMultilevel"/>
    <w:tmpl w:val="38F2F9B2"/>
    <w:lvl w:ilvl="0" w:tplc="AA3643BA">
      <w:start w:val="2"/>
      <w:numFmt w:val="decimal"/>
      <w:lvlText w:val="%1."/>
      <w:lvlJc w:val="left"/>
      <w:pPr>
        <w:ind w:left="360" w:hanging="360"/>
      </w:pPr>
    </w:lvl>
    <w:lvl w:ilvl="1" w:tplc="B0E4A76A">
      <w:start w:val="1"/>
      <w:numFmt w:val="lowerLetter"/>
      <w:lvlText w:val="%2."/>
      <w:lvlJc w:val="left"/>
      <w:pPr>
        <w:ind w:left="1080" w:hanging="360"/>
      </w:pPr>
    </w:lvl>
    <w:lvl w:ilvl="2" w:tplc="08C0E6DC">
      <w:start w:val="1"/>
      <w:numFmt w:val="lowerRoman"/>
      <w:lvlText w:val="%3."/>
      <w:lvlJc w:val="right"/>
      <w:pPr>
        <w:ind w:left="1800" w:hanging="180"/>
      </w:pPr>
    </w:lvl>
    <w:lvl w:ilvl="3" w:tplc="4AD647EA">
      <w:start w:val="1"/>
      <w:numFmt w:val="decimal"/>
      <w:lvlText w:val="%4."/>
      <w:lvlJc w:val="left"/>
      <w:pPr>
        <w:ind w:left="2520" w:hanging="360"/>
      </w:pPr>
    </w:lvl>
    <w:lvl w:ilvl="4" w:tplc="54AA6E22">
      <w:start w:val="1"/>
      <w:numFmt w:val="lowerLetter"/>
      <w:lvlText w:val="%5."/>
      <w:lvlJc w:val="left"/>
      <w:pPr>
        <w:ind w:left="3600" w:hanging="360"/>
      </w:pPr>
    </w:lvl>
    <w:lvl w:ilvl="5" w:tplc="9E6C22C8">
      <w:start w:val="1"/>
      <w:numFmt w:val="lowerRoman"/>
      <w:lvlText w:val="%6."/>
      <w:lvlJc w:val="right"/>
      <w:pPr>
        <w:ind w:left="4320" w:hanging="180"/>
      </w:pPr>
    </w:lvl>
    <w:lvl w:ilvl="6" w:tplc="ABF0ACA0">
      <w:start w:val="1"/>
      <w:numFmt w:val="decimal"/>
      <w:lvlText w:val="%7."/>
      <w:lvlJc w:val="left"/>
      <w:pPr>
        <w:ind w:left="5040" w:hanging="360"/>
      </w:pPr>
    </w:lvl>
    <w:lvl w:ilvl="7" w:tplc="18B05B70">
      <w:start w:val="1"/>
      <w:numFmt w:val="lowerLetter"/>
      <w:lvlText w:val="%8."/>
      <w:lvlJc w:val="left"/>
      <w:pPr>
        <w:ind w:left="5760" w:hanging="360"/>
      </w:pPr>
    </w:lvl>
    <w:lvl w:ilvl="8" w:tplc="6958AF3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F8BCD7A"/>
    <w:multiLevelType w:val="hybridMultilevel"/>
    <w:tmpl w:val="05F871F4"/>
    <w:lvl w:ilvl="0" w:tplc="383EFB48">
      <w:start w:val="1"/>
      <w:numFmt w:val="decimal"/>
      <w:lvlText w:val="%1."/>
      <w:lvlJc w:val="left"/>
      <w:pPr>
        <w:ind w:left="720" w:hanging="360"/>
      </w:pPr>
    </w:lvl>
    <w:lvl w:ilvl="1" w:tplc="B32658D2">
      <w:start w:val="1"/>
      <w:numFmt w:val="lowerLetter"/>
      <w:lvlText w:val="%2."/>
      <w:lvlJc w:val="left"/>
      <w:pPr>
        <w:ind w:left="1440" w:hanging="360"/>
      </w:pPr>
    </w:lvl>
    <w:lvl w:ilvl="2" w:tplc="E7C40C34">
      <w:start w:val="5"/>
      <w:numFmt w:val="lowerRoman"/>
      <w:lvlText w:val="%3."/>
      <w:lvlJc w:val="right"/>
      <w:pPr>
        <w:ind w:left="1800" w:hanging="180"/>
      </w:pPr>
    </w:lvl>
    <w:lvl w:ilvl="3" w:tplc="A6C8E0DE">
      <w:start w:val="1"/>
      <w:numFmt w:val="decimal"/>
      <w:lvlText w:val="%4."/>
      <w:lvlJc w:val="left"/>
      <w:pPr>
        <w:ind w:left="2880" w:hanging="360"/>
      </w:pPr>
    </w:lvl>
    <w:lvl w:ilvl="4" w:tplc="54582B2A">
      <w:start w:val="1"/>
      <w:numFmt w:val="lowerLetter"/>
      <w:lvlText w:val="%5."/>
      <w:lvlJc w:val="left"/>
      <w:pPr>
        <w:ind w:left="3600" w:hanging="360"/>
      </w:pPr>
    </w:lvl>
    <w:lvl w:ilvl="5" w:tplc="5A7CBB76">
      <w:start w:val="1"/>
      <w:numFmt w:val="lowerRoman"/>
      <w:lvlText w:val="%6."/>
      <w:lvlJc w:val="right"/>
      <w:pPr>
        <w:ind w:left="4320" w:hanging="180"/>
      </w:pPr>
    </w:lvl>
    <w:lvl w:ilvl="6" w:tplc="1B62EBC2">
      <w:start w:val="1"/>
      <w:numFmt w:val="decimal"/>
      <w:lvlText w:val="%7."/>
      <w:lvlJc w:val="left"/>
      <w:pPr>
        <w:ind w:left="5040" w:hanging="360"/>
      </w:pPr>
    </w:lvl>
    <w:lvl w:ilvl="7" w:tplc="EE9EED3A">
      <w:start w:val="1"/>
      <w:numFmt w:val="lowerLetter"/>
      <w:lvlText w:val="%8."/>
      <w:lvlJc w:val="left"/>
      <w:pPr>
        <w:ind w:left="5760" w:hanging="360"/>
      </w:pPr>
    </w:lvl>
    <w:lvl w:ilvl="8" w:tplc="6EA0624A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07F1B4E"/>
    <w:multiLevelType w:val="hybridMultilevel"/>
    <w:tmpl w:val="4740DF30"/>
    <w:lvl w:ilvl="0" w:tplc="E0B4010A">
      <w:start w:val="1"/>
      <w:numFmt w:val="lowerRoman"/>
      <w:lvlText w:val="(%1)"/>
      <w:lvlJc w:val="right"/>
      <w:pPr>
        <w:ind w:left="720" w:hanging="360"/>
      </w:pPr>
      <w:rPr>
        <w:rFonts w:hint="default"/>
        <w:b w:val="0"/>
        <w:caps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0B770D7"/>
    <w:multiLevelType w:val="hybridMultilevel"/>
    <w:tmpl w:val="92F6637E"/>
    <w:lvl w:ilvl="0" w:tplc="C1DCBD3A">
      <w:start w:val="1"/>
      <w:numFmt w:val="lowerLetter"/>
      <w:lvlText w:val="(%1)"/>
      <w:lvlJc w:val="left"/>
      <w:pPr>
        <w:ind w:left="720" w:hanging="360"/>
      </w:pPr>
      <w:rPr>
        <w:rFonts w:hint="default" w:ascii="Arial Narrow" w:hAnsi="Arial Narrow" w:eastAsia="Tahoma" w:cs="Tahoma"/>
        <w:w w:val="100"/>
        <w:sz w:val="22"/>
        <w:szCs w:val="22"/>
        <w:lang w:val="en-AU" w:eastAsia="en-AU" w:bidi="en-AU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0D1B204"/>
    <w:multiLevelType w:val="hybridMultilevel"/>
    <w:tmpl w:val="D40ED638"/>
    <w:lvl w:ilvl="0" w:tplc="CB287AF2">
      <w:start w:val="1"/>
      <w:numFmt w:val="decimal"/>
      <w:lvlText w:val="%1."/>
      <w:lvlJc w:val="left"/>
      <w:pPr>
        <w:ind w:left="720" w:hanging="360"/>
      </w:pPr>
    </w:lvl>
    <w:lvl w:ilvl="1" w:tplc="1B085296">
      <w:start w:val="1"/>
      <w:numFmt w:val="lowerLetter"/>
      <w:lvlText w:val="%2."/>
      <w:lvlJc w:val="left"/>
      <w:pPr>
        <w:ind w:left="1440" w:hanging="360"/>
      </w:pPr>
    </w:lvl>
    <w:lvl w:ilvl="2" w:tplc="AE3E0C28">
      <w:start w:val="1"/>
      <w:numFmt w:val="lowerRoman"/>
      <w:lvlText w:val="%3."/>
      <w:lvlJc w:val="right"/>
      <w:pPr>
        <w:ind w:left="2160" w:hanging="180"/>
      </w:pPr>
    </w:lvl>
    <w:lvl w:ilvl="3" w:tplc="A47A6FFC">
      <w:start w:val="5"/>
      <w:numFmt w:val="decimal"/>
      <w:lvlText w:val="%4."/>
      <w:lvlJc w:val="left"/>
      <w:pPr>
        <w:ind w:left="2520" w:hanging="360"/>
      </w:pPr>
    </w:lvl>
    <w:lvl w:ilvl="4" w:tplc="B4989B34">
      <w:start w:val="1"/>
      <w:numFmt w:val="lowerLetter"/>
      <w:lvlText w:val="%5."/>
      <w:lvlJc w:val="left"/>
      <w:pPr>
        <w:ind w:left="3600" w:hanging="360"/>
      </w:pPr>
    </w:lvl>
    <w:lvl w:ilvl="5" w:tplc="C846E25E">
      <w:start w:val="1"/>
      <w:numFmt w:val="lowerRoman"/>
      <w:lvlText w:val="%6."/>
      <w:lvlJc w:val="right"/>
      <w:pPr>
        <w:ind w:left="4320" w:hanging="180"/>
      </w:pPr>
    </w:lvl>
    <w:lvl w:ilvl="6" w:tplc="DBAC000E">
      <w:start w:val="1"/>
      <w:numFmt w:val="decimal"/>
      <w:lvlText w:val="%7."/>
      <w:lvlJc w:val="left"/>
      <w:pPr>
        <w:ind w:left="5040" w:hanging="360"/>
      </w:pPr>
    </w:lvl>
    <w:lvl w:ilvl="7" w:tplc="6E8C61FE">
      <w:start w:val="1"/>
      <w:numFmt w:val="lowerLetter"/>
      <w:lvlText w:val="%8."/>
      <w:lvlJc w:val="left"/>
      <w:pPr>
        <w:ind w:left="5760" w:hanging="360"/>
      </w:pPr>
    </w:lvl>
    <w:lvl w:ilvl="8" w:tplc="B472015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20CCE5D"/>
    <w:multiLevelType w:val="hybridMultilevel"/>
    <w:tmpl w:val="0EA652DC"/>
    <w:lvl w:ilvl="0" w:tplc="47B68822">
      <w:start w:val="1"/>
      <w:numFmt w:val="decimal"/>
      <w:lvlText w:val="%1."/>
      <w:lvlJc w:val="left"/>
      <w:pPr>
        <w:ind w:left="720" w:hanging="360"/>
      </w:pPr>
    </w:lvl>
    <w:lvl w:ilvl="1" w:tplc="298C5772">
      <w:start w:val="1"/>
      <w:numFmt w:val="lowerLetter"/>
      <w:lvlText w:val="%2."/>
      <w:lvlJc w:val="left"/>
      <w:pPr>
        <w:ind w:left="1440" w:hanging="360"/>
      </w:pPr>
    </w:lvl>
    <w:lvl w:ilvl="2" w:tplc="354861BA">
      <w:start w:val="1"/>
      <w:numFmt w:val="lowerRoman"/>
      <w:lvlText w:val="%3."/>
      <w:lvlJc w:val="right"/>
      <w:pPr>
        <w:ind w:left="2160" w:hanging="180"/>
      </w:pPr>
    </w:lvl>
    <w:lvl w:ilvl="3" w:tplc="712C3FFA">
      <w:start w:val="4"/>
      <w:numFmt w:val="decimal"/>
      <w:lvlText w:val="%4."/>
      <w:lvlJc w:val="left"/>
      <w:pPr>
        <w:ind w:left="2520" w:hanging="360"/>
      </w:pPr>
    </w:lvl>
    <w:lvl w:ilvl="4" w:tplc="CDDE476E">
      <w:start w:val="1"/>
      <w:numFmt w:val="lowerLetter"/>
      <w:lvlText w:val="%5."/>
      <w:lvlJc w:val="left"/>
      <w:pPr>
        <w:ind w:left="3600" w:hanging="360"/>
      </w:pPr>
    </w:lvl>
    <w:lvl w:ilvl="5" w:tplc="BB787C9C">
      <w:start w:val="1"/>
      <w:numFmt w:val="lowerRoman"/>
      <w:lvlText w:val="%6."/>
      <w:lvlJc w:val="right"/>
      <w:pPr>
        <w:ind w:left="4320" w:hanging="180"/>
      </w:pPr>
    </w:lvl>
    <w:lvl w:ilvl="6" w:tplc="CC8CAA06">
      <w:start w:val="1"/>
      <w:numFmt w:val="decimal"/>
      <w:lvlText w:val="%7."/>
      <w:lvlJc w:val="left"/>
      <w:pPr>
        <w:ind w:left="5040" w:hanging="360"/>
      </w:pPr>
    </w:lvl>
    <w:lvl w:ilvl="7" w:tplc="5ABE7E6A">
      <w:start w:val="1"/>
      <w:numFmt w:val="lowerLetter"/>
      <w:lvlText w:val="%8."/>
      <w:lvlJc w:val="left"/>
      <w:pPr>
        <w:ind w:left="5760" w:hanging="360"/>
      </w:pPr>
    </w:lvl>
    <w:lvl w:ilvl="8" w:tplc="218C65A0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3F971C5"/>
    <w:multiLevelType w:val="hybridMultilevel"/>
    <w:tmpl w:val="FF68F652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45402B5"/>
    <w:multiLevelType w:val="hybridMultilevel"/>
    <w:tmpl w:val="4FFE34C2"/>
    <w:lvl w:ilvl="0" w:tplc="5F5CA384">
      <w:start w:val="1"/>
      <w:numFmt w:val="lowerLetter"/>
      <w:lvlText w:val="(%1)"/>
      <w:lvlJc w:val="left"/>
      <w:pPr>
        <w:ind w:left="720" w:hanging="360"/>
      </w:pPr>
      <w:rPr>
        <w:rFonts w:hint="default" w:ascii="Arial Narrow" w:hAnsi="Arial Narrow" w:eastAsia="Tahoma" w:cs="Tahoma"/>
        <w:w w:val="100"/>
        <w:sz w:val="22"/>
        <w:szCs w:val="22"/>
        <w:lang w:val="en-AU" w:eastAsia="en-AU" w:bidi="en-AU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447B6275"/>
    <w:multiLevelType w:val="hybridMultilevel"/>
    <w:tmpl w:val="ECDC6488"/>
    <w:lvl w:ilvl="0" w:tplc="1B3632FE">
      <w:start w:val="10"/>
      <w:numFmt w:val="bullet"/>
      <w:lvlText w:val=""/>
      <w:lvlJc w:val="left"/>
      <w:pPr>
        <w:ind w:left="1440" w:hanging="720"/>
      </w:pPr>
      <w:rPr>
        <w:rFonts w:hint="default" w:ascii="Symbol" w:hAnsi="Symbol" w:eastAsia="Times New Roman" w:cs="Times New Roman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452426FB"/>
    <w:multiLevelType w:val="hybridMultilevel"/>
    <w:tmpl w:val="FF68F652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59524D7"/>
    <w:multiLevelType w:val="hybridMultilevel"/>
    <w:tmpl w:val="49B4D164"/>
    <w:lvl w:ilvl="0" w:tplc="1B3632FE">
      <w:start w:val="10"/>
      <w:numFmt w:val="bullet"/>
      <w:lvlText w:val=""/>
      <w:lvlJc w:val="left"/>
      <w:pPr>
        <w:ind w:left="1440" w:hanging="720"/>
      </w:pPr>
      <w:rPr>
        <w:rFonts w:hint="default" w:ascii="Symbol" w:hAnsi="Symbol" w:eastAsia="Times New Roman" w:cs="Times New Roman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47AB30CE"/>
    <w:multiLevelType w:val="hybridMultilevel"/>
    <w:tmpl w:val="0DB08D8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4A25DD51"/>
    <w:multiLevelType w:val="hybridMultilevel"/>
    <w:tmpl w:val="24FAEF56"/>
    <w:lvl w:ilvl="0" w:tplc="4EBE52B2">
      <w:start w:val="1"/>
      <w:numFmt w:val="decimal"/>
      <w:lvlText w:val="%1."/>
      <w:lvlJc w:val="left"/>
      <w:pPr>
        <w:ind w:left="720" w:hanging="360"/>
      </w:pPr>
    </w:lvl>
    <w:lvl w:ilvl="1" w:tplc="C638DF56">
      <w:start w:val="1"/>
      <w:numFmt w:val="lowerLetter"/>
      <w:lvlText w:val="%2."/>
      <w:lvlJc w:val="left"/>
      <w:pPr>
        <w:ind w:left="1440" w:hanging="360"/>
      </w:pPr>
    </w:lvl>
    <w:lvl w:ilvl="2" w:tplc="8EAE1A74">
      <w:start w:val="2"/>
      <w:numFmt w:val="lowerRoman"/>
      <w:lvlText w:val="%3."/>
      <w:lvlJc w:val="right"/>
      <w:pPr>
        <w:ind w:left="1800" w:hanging="180"/>
      </w:pPr>
    </w:lvl>
    <w:lvl w:ilvl="3" w:tplc="1AD0F69A">
      <w:start w:val="1"/>
      <w:numFmt w:val="decimal"/>
      <w:lvlText w:val="%4."/>
      <w:lvlJc w:val="left"/>
      <w:pPr>
        <w:ind w:left="2880" w:hanging="360"/>
      </w:pPr>
    </w:lvl>
    <w:lvl w:ilvl="4" w:tplc="240090F0">
      <w:start w:val="1"/>
      <w:numFmt w:val="lowerLetter"/>
      <w:lvlText w:val="%5."/>
      <w:lvlJc w:val="left"/>
      <w:pPr>
        <w:ind w:left="3600" w:hanging="360"/>
      </w:pPr>
    </w:lvl>
    <w:lvl w:ilvl="5" w:tplc="B706F472">
      <w:start w:val="1"/>
      <w:numFmt w:val="lowerRoman"/>
      <w:lvlText w:val="%6."/>
      <w:lvlJc w:val="right"/>
      <w:pPr>
        <w:ind w:left="4320" w:hanging="180"/>
      </w:pPr>
    </w:lvl>
    <w:lvl w:ilvl="6" w:tplc="65666726">
      <w:start w:val="1"/>
      <w:numFmt w:val="decimal"/>
      <w:lvlText w:val="%7."/>
      <w:lvlJc w:val="left"/>
      <w:pPr>
        <w:ind w:left="5040" w:hanging="360"/>
      </w:pPr>
    </w:lvl>
    <w:lvl w:ilvl="7" w:tplc="892CE850">
      <w:start w:val="1"/>
      <w:numFmt w:val="lowerLetter"/>
      <w:lvlText w:val="%8."/>
      <w:lvlJc w:val="left"/>
      <w:pPr>
        <w:ind w:left="5760" w:hanging="360"/>
      </w:pPr>
    </w:lvl>
    <w:lvl w:ilvl="8" w:tplc="F29C0A52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AAB4CB7"/>
    <w:multiLevelType w:val="hybridMultilevel"/>
    <w:tmpl w:val="79B6DB6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6" w15:restartNumberingAfterBreak="0">
    <w:nsid w:val="4B6E26BC"/>
    <w:multiLevelType w:val="hybridMultilevel"/>
    <w:tmpl w:val="BA92EC82"/>
    <w:lvl w:ilvl="0" w:tplc="DF94B646">
      <w:start w:val="1"/>
      <w:numFmt w:val="decimal"/>
      <w:lvlText w:val="%1."/>
      <w:lvlJc w:val="left"/>
      <w:pPr>
        <w:ind w:left="720" w:hanging="360"/>
      </w:pPr>
    </w:lvl>
    <w:lvl w:ilvl="1" w:tplc="0AC44F06">
      <w:start w:val="1"/>
      <w:numFmt w:val="lowerLetter"/>
      <w:lvlText w:val="%2."/>
      <w:lvlJc w:val="left"/>
      <w:pPr>
        <w:ind w:left="1440" w:hanging="360"/>
      </w:pPr>
    </w:lvl>
    <w:lvl w:ilvl="2" w:tplc="1734A88E">
      <w:start w:val="1"/>
      <w:numFmt w:val="lowerRoman"/>
      <w:lvlText w:val="%3."/>
      <w:lvlJc w:val="right"/>
      <w:pPr>
        <w:ind w:left="2160" w:hanging="180"/>
      </w:pPr>
    </w:lvl>
    <w:lvl w:ilvl="3" w:tplc="028C31EA">
      <w:start w:val="6"/>
      <w:numFmt w:val="decimal"/>
      <w:lvlText w:val="%4."/>
      <w:lvlJc w:val="left"/>
      <w:pPr>
        <w:ind w:left="2520" w:hanging="360"/>
      </w:pPr>
    </w:lvl>
    <w:lvl w:ilvl="4" w:tplc="6D106E3E">
      <w:start w:val="1"/>
      <w:numFmt w:val="lowerLetter"/>
      <w:lvlText w:val="%5."/>
      <w:lvlJc w:val="left"/>
      <w:pPr>
        <w:ind w:left="3600" w:hanging="360"/>
      </w:pPr>
    </w:lvl>
    <w:lvl w:ilvl="5" w:tplc="BE6251E8">
      <w:start w:val="1"/>
      <w:numFmt w:val="lowerRoman"/>
      <w:lvlText w:val="%6."/>
      <w:lvlJc w:val="right"/>
      <w:pPr>
        <w:ind w:left="4320" w:hanging="180"/>
      </w:pPr>
    </w:lvl>
    <w:lvl w:ilvl="6" w:tplc="C144ECE8">
      <w:start w:val="1"/>
      <w:numFmt w:val="decimal"/>
      <w:lvlText w:val="%7."/>
      <w:lvlJc w:val="left"/>
      <w:pPr>
        <w:ind w:left="5040" w:hanging="360"/>
      </w:pPr>
    </w:lvl>
    <w:lvl w:ilvl="7" w:tplc="2D163198">
      <w:start w:val="1"/>
      <w:numFmt w:val="lowerLetter"/>
      <w:lvlText w:val="%8."/>
      <w:lvlJc w:val="left"/>
      <w:pPr>
        <w:ind w:left="5760" w:hanging="360"/>
      </w:pPr>
    </w:lvl>
    <w:lvl w:ilvl="8" w:tplc="F2309DEE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D393B0E"/>
    <w:multiLevelType w:val="hybridMultilevel"/>
    <w:tmpl w:val="8BB899B0"/>
    <w:lvl w:ilvl="0" w:tplc="1D1AB620">
      <w:start w:val="1"/>
      <w:numFmt w:val="decimal"/>
      <w:pStyle w:val="List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D4E2BAD"/>
    <w:multiLevelType w:val="hybridMultilevel"/>
    <w:tmpl w:val="61FEEC36"/>
    <w:lvl w:ilvl="0" w:tplc="5BF67946">
      <w:start w:val="1"/>
      <w:numFmt w:val="decimal"/>
      <w:lvlText w:val="%1."/>
      <w:lvlJc w:val="left"/>
      <w:pPr>
        <w:ind w:left="720" w:hanging="360"/>
      </w:pPr>
    </w:lvl>
    <w:lvl w:ilvl="1" w:tplc="071E88F6">
      <w:start w:val="1"/>
      <w:numFmt w:val="lowerLetter"/>
      <w:lvlText w:val="%2."/>
      <w:lvlJc w:val="left"/>
      <w:pPr>
        <w:ind w:left="1440" w:hanging="360"/>
      </w:pPr>
    </w:lvl>
    <w:lvl w:ilvl="2" w:tplc="C5F86D36">
      <w:start w:val="1"/>
      <w:numFmt w:val="lowerRoman"/>
      <w:lvlText w:val="%3."/>
      <w:lvlJc w:val="right"/>
      <w:pPr>
        <w:ind w:left="2160" w:hanging="180"/>
      </w:pPr>
    </w:lvl>
    <w:lvl w:ilvl="3" w:tplc="3B9E8C4A">
      <w:start w:val="1"/>
      <w:numFmt w:val="decimal"/>
      <w:lvlText w:val="%4."/>
      <w:lvlJc w:val="left"/>
      <w:pPr>
        <w:ind w:left="2520" w:hanging="360"/>
      </w:pPr>
    </w:lvl>
    <w:lvl w:ilvl="4" w:tplc="794837EE">
      <w:start w:val="1"/>
      <w:numFmt w:val="lowerLetter"/>
      <w:lvlText w:val="%5."/>
      <w:lvlJc w:val="left"/>
      <w:pPr>
        <w:ind w:left="3600" w:hanging="360"/>
      </w:pPr>
    </w:lvl>
    <w:lvl w:ilvl="5" w:tplc="383E1C70">
      <w:start w:val="1"/>
      <w:numFmt w:val="lowerRoman"/>
      <w:lvlText w:val="%6."/>
      <w:lvlJc w:val="right"/>
      <w:pPr>
        <w:ind w:left="4320" w:hanging="180"/>
      </w:pPr>
    </w:lvl>
    <w:lvl w:ilvl="6" w:tplc="3C6E971E">
      <w:start w:val="1"/>
      <w:numFmt w:val="decimal"/>
      <w:lvlText w:val="%7."/>
      <w:lvlJc w:val="left"/>
      <w:pPr>
        <w:ind w:left="5040" w:hanging="360"/>
      </w:pPr>
    </w:lvl>
    <w:lvl w:ilvl="7" w:tplc="E670D1EE">
      <w:start w:val="1"/>
      <w:numFmt w:val="lowerLetter"/>
      <w:lvlText w:val="%8."/>
      <w:lvlJc w:val="left"/>
      <w:pPr>
        <w:ind w:left="5760" w:hanging="360"/>
      </w:pPr>
    </w:lvl>
    <w:lvl w:ilvl="8" w:tplc="555E66C0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D7FC453"/>
    <w:multiLevelType w:val="hybridMultilevel"/>
    <w:tmpl w:val="A1361A6E"/>
    <w:lvl w:ilvl="0" w:tplc="48F6715C">
      <w:start w:val="1"/>
      <w:numFmt w:val="decimal"/>
      <w:lvlText w:val="%1."/>
      <w:lvlJc w:val="left"/>
      <w:pPr>
        <w:ind w:left="720" w:hanging="360"/>
      </w:pPr>
    </w:lvl>
    <w:lvl w:ilvl="1" w:tplc="77E4FE42">
      <w:start w:val="1"/>
      <w:numFmt w:val="lowerLetter"/>
      <w:lvlText w:val="%2."/>
      <w:lvlJc w:val="left"/>
      <w:pPr>
        <w:ind w:left="1440" w:hanging="360"/>
      </w:pPr>
    </w:lvl>
    <w:lvl w:ilvl="2" w:tplc="E05CB3E8">
      <w:start w:val="1"/>
      <w:numFmt w:val="lowerRoman"/>
      <w:lvlText w:val="%3."/>
      <w:lvlJc w:val="right"/>
      <w:pPr>
        <w:ind w:left="2160" w:hanging="180"/>
      </w:pPr>
    </w:lvl>
    <w:lvl w:ilvl="3" w:tplc="6102E526">
      <w:start w:val="7"/>
      <w:numFmt w:val="decimal"/>
      <w:lvlText w:val="%4."/>
      <w:lvlJc w:val="left"/>
      <w:pPr>
        <w:ind w:left="2520" w:hanging="360"/>
      </w:pPr>
    </w:lvl>
    <w:lvl w:ilvl="4" w:tplc="92EC0A44">
      <w:start w:val="1"/>
      <w:numFmt w:val="lowerLetter"/>
      <w:lvlText w:val="%5."/>
      <w:lvlJc w:val="left"/>
      <w:pPr>
        <w:ind w:left="3600" w:hanging="360"/>
      </w:pPr>
    </w:lvl>
    <w:lvl w:ilvl="5" w:tplc="220EB8F8">
      <w:start w:val="1"/>
      <w:numFmt w:val="lowerRoman"/>
      <w:lvlText w:val="%6."/>
      <w:lvlJc w:val="right"/>
      <w:pPr>
        <w:ind w:left="4320" w:hanging="180"/>
      </w:pPr>
    </w:lvl>
    <w:lvl w:ilvl="6" w:tplc="BBD441A8">
      <w:start w:val="1"/>
      <w:numFmt w:val="decimal"/>
      <w:lvlText w:val="%7."/>
      <w:lvlJc w:val="left"/>
      <w:pPr>
        <w:ind w:left="5040" w:hanging="360"/>
      </w:pPr>
    </w:lvl>
    <w:lvl w:ilvl="7" w:tplc="4AD0891E">
      <w:start w:val="1"/>
      <w:numFmt w:val="lowerLetter"/>
      <w:lvlText w:val="%8."/>
      <w:lvlJc w:val="left"/>
      <w:pPr>
        <w:ind w:left="5760" w:hanging="360"/>
      </w:pPr>
    </w:lvl>
    <w:lvl w:ilvl="8" w:tplc="AACE1D40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D84091A"/>
    <w:multiLevelType w:val="hybridMultilevel"/>
    <w:tmpl w:val="FF68F652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4563074"/>
    <w:multiLevelType w:val="hybridMultilevel"/>
    <w:tmpl w:val="25582AAE"/>
    <w:lvl w:ilvl="0" w:tplc="1B3632FE">
      <w:start w:val="10"/>
      <w:numFmt w:val="bullet"/>
      <w:lvlText w:val=""/>
      <w:lvlJc w:val="left"/>
      <w:pPr>
        <w:ind w:left="720" w:hanging="720"/>
      </w:pPr>
      <w:rPr>
        <w:rFonts w:hint="default" w:ascii="Symbol" w:hAnsi="Symbol" w:eastAsia="Times New Roman" w:cs="Times New Roman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</w:abstractNum>
  <w:abstractNum w:abstractNumId="52" w15:restartNumberingAfterBreak="0">
    <w:nsid w:val="54580A44"/>
    <w:multiLevelType w:val="hybridMultilevel"/>
    <w:tmpl w:val="BFDC0000"/>
    <w:lvl w:ilvl="0" w:tplc="6124089A">
      <w:start w:val="1"/>
      <w:numFmt w:val="lowerLetter"/>
      <w:lvlText w:val="(%1)"/>
      <w:lvlJc w:val="left"/>
      <w:pPr>
        <w:ind w:left="720" w:hanging="360"/>
      </w:pPr>
      <w:rPr>
        <w:rFonts w:hint="default" w:ascii="Arial Narrow" w:hAnsi="Arial Narrow" w:eastAsia="Tahoma" w:cs="Tahoma"/>
        <w:w w:val="100"/>
        <w:sz w:val="22"/>
        <w:szCs w:val="22"/>
        <w:lang w:val="en-AU" w:eastAsia="en-AU" w:bidi="en-AU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4BF9BCA"/>
    <w:multiLevelType w:val="hybridMultilevel"/>
    <w:tmpl w:val="EA041AA0"/>
    <w:lvl w:ilvl="0" w:tplc="B882E966">
      <w:start w:val="1"/>
      <w:numFmt w:val="decimal"/>
      <w:lvlText w:val="%1."/>
      <w:lvlJc w:val="left"/>
      <w:pPr>
        <w:ind w:left="720" w:hanging="360"/>
      </w:pPr>
    </w:lvl>
    <w:lvl w:ilvl="1" w:tplc="908E0612">
      <w:start w:val="1"/>
      <w:numFmt w:val="lowerLetter"/>
      <w:lvlText w:val="%2."/>
      <w:lvlJc w:val="left"/>
      <w:pPr>
        <w:ind w:left="1440" w:hanging="360"/>
      </w:pPr>
    </w:lvl>
    <w:lvl w:ilvl="2" w:tplc="3612DEAC">
      <w:start w:val="6"/>
      <w:numFmt w:val="lowerRoman"/>
      <w:lvlText w:val="%3."/>
      <w:lvlJc w:val="right"/>
      <w:pPr>
        <w:ind w:left="1800" w:hanging="180"/>
      </w:pPr>
    </w:lvl>
    <w:lvl w:ilvl="3" w:tplc="087E1E2E">
      <w:start w:val="1"/>
      <w:numFmt w:val="decimal"/>
      <w:lvlText w:val="%4."/>
      <w:lvlJc w:val="left"/>
      <w:pPr>
        <w:ind w:left="2880" w:hanging="360"/>
      </w:pPr>
    </w:lvl>
    <w:lvl w:ilvl="4" w:tplc="3E128968">
      <w:start w:val="1"/>
      <w:numFmt w:val="lowerLetter"/>
      <w:lvlText w:val="%5."/>
      <w:lvlJc w:val="left"/>
      <w:pPr>
        <w:ind w:left="3600" w:hanging="360"/>
      </w:pPr>
    </w:lvl>
    <w:lvl w:ilvl="5" w:tplc="F8F092EE">
      <w:start w:val="1"/>
      <w:numFmt w:val="lowerRoman"/>
      <w:lvlText w:val="%6."/>
      <w:lvlJc w:val="right"/>
      <w:pPr>
        <w:ind w:left="4320" w:hanging="180"/>
      </w:pPr>
    </w:lvl>
    <w:lvl w:ilvl="6" w:tplc="342E398C">
      <w:start w:val="1"/>
      <w:numFmt w:val="decimal"/>
      <w:lvlText w:val="%7."/>
      <w:lvlJc w:val="left"/>
      <w:pPr>
        <w:ind w:left="5040" w:hanging="360"/>
      </w:pPr>
    </w:lvl>
    <w:lvl w:ilvl="7" w:tplc="0B60C706">
      <w:start w:val="1"/>
      <w:numFmt w:val="lowerLetter"/>
      <w:lvlText w:val="%8."/>
      <w:lvlJc w:val="left"/>
      <w:pPr>
        <w:ind w:left="5760" w:hanging="360"/>
      </w:pPr>
    </w:lvl>
    <w:lvl w:ilvl="8" w:tplc="EE84D416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7BF0208"/>
    <w:multiLevelType w:val="hybridMultilevel"/>
    <w:tmpl w:val="FF68F652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8B25E2B"/>
    <w:multiLevelType w:val="hybridMultilevel"/>
    <w:tmpl w:val="4DE0EC1A"/>
    <w:lvl w:ilvl="0" w:tplc="2B56E9D4">
      <w:start w:val="1"/>
      <w:numFmt w:val="decimal"/>
      <w:lvlText w:val="%1."/>
      <w:lvlJc w:val="left"/>
      <w:pPr>
        <w:ind w:left="720" w:hanging="360"/>
      </w:pPr>
    </w:lvl>
    <w:lvl w:ilvl="1" w:tplc="FC2E2098">
      <w:start w:val="1"/>
      <w:numFmt w:val="lowerLetter"/>
      <w:lvlText w:val="%2."/>
      <w:lvlJc w:val="left"/>
      <w:pPr>
        <w:ind w:left="1440" w:hanging="360"/>
      </w:pPr>
    </w:lvl>
    <w:lvl w:ilvl="2" w:tplc="E0105F64">
      <w:start w:val="2"/>
      <w:numFmt w:val="lowerRoman"/>
      <w:lvlText w:val="%3."/>
      <w:lvlJc w:val="right"/>
      <w:pPr>
        <w:ind w:left="1800" w:hanging="180"/>
      </w:pPr>
    </w:lvl>
    <w:lvl w:ilvl="3" w:tplc="EAE61DEA">
      <w:start w:val="1"/>
      <w:numFmt w:val="decimal"/>
      <w:lvlText w:val="%4."/>
      <w:lvlJc w:val="left"/>
      <w:pPr>
        <w:ind w:left="2880" w:hanging="360"/>
      </w:pPr>
    </w:lvl>
    <w:lvl w:ilvl="4" w:tplc="F05EF272">
      <w:start w:val="1"/>
      <w:numFmt w:val="lowerLetter"/>
      <w:lvlText w:val="%5."/>
      <w:lvlJc w:val="left"/>
      <w:pPr>
        <w:ind w:left="3600" w:hanging="360"/>
      </w:pPr>
    </w:lvl>
    <w:lvl w:ilvl="5" w:tplc="C114A04A">
      <w:start w:val="1"/>
      <w:numFmt w:val="lowerRoman"/>
      <w:lvlText w:val="%6."/>
      <w:lvlJc w:val="right"/>
      <w:pPr>
        <w:ind w:left="4320" w:hanging="180"/>
      </w:pPr>
    </w:lvl>
    <w:lvl w:ilvl="6" w:tplc="A1245A54">
      <w:start w:val="1"/>
      <w:numFmt w:val="decimal"/>
      <w:lvlText w:val="%7."/>
      <w:lvlJc w:val="left"/>
      <w:pPr>
        <w:ind w:left="5040" w:hanging="360"/>
      </w:pPr>
    </w:lvl>
    <w:lvl w:ilvl="7" w:tplc="A55C3C64">
      <w:start w:val="1"/>
      <w:numFmt w:val="lowerLetter"/>
      <w:lvlText w:val="%8."/>
      <w:lvlJc w:val="left"/>
      <w:pPr>
        <w:ind w:left="5760" w:hanging="360"/>
      </w:pPr>
    </w:lvl>
    <w:lvl w:ilvl="8" w:tplc="2A30CEF8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A44354A"/>
    <w:multiLevelType w:val="hybridMultilevel"/>
    <w:tmpl w:val="FF68F652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A6E6E77"/>
    <w:multiLevelType w:val="hybridMultilevel"/>
    <w:tmpl w:val="58529E4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8" w15:restartNumberingAfterBreak="0">
    <w:nsid w:val="601E1975"/>
    <w:multiLevelType w:val="hybridMultilevel"/>
    <w:tmpl w:val="FF68F652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0CF3358"/>
    <w:multiLevelType w:val="hybridMultilevel"/>
    <w:tmpl w:val="FF68F652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3365617"/>
    <w:multiLevelType w:val="hybridMultilevel"/>
    <w:tmpl w:val="FF68F652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5F0BED9"/>
    <w:multiLevelType w:val="hybridMultilevel"/>
    <w:tmpl w:val="417CA8F8"/>
    <w:lvl w:ilvl="0" w:tplc="D11828C0">
      <w:start w:val="1"/>
      <w:numFmt w:val="decimal"/>
      <w:lvlText w:val="%1."/>
      <w:lvlJc w:val="left"/>
      <w:pPr>
        <w:ind w:left="720" w:hanging="360"/>
      </w:pPr>
    </w:lvl>
    <w:lvl w:ilvl="1" w:tplc="B1BE7154">
      <w:start w:val="1"/>
      <w:numFmt w:val="lowerLetter"/>
      <w:lvlText w:val="%2."/>
      <w:lvlJc w:val="left"/>
      <w:pPr>
        <w:ind w:left="1440" w:hanging="360"/>
      </w:pPr>
    </w:lvl>
    <w:lvl w:ilvl="2" w:tplc="0804D91A">
      <w:start w:val="4"/>
      <w:numFmt w:val="lowerRoman"/>
      <w:lvlText w:val="%3."/>
      <w:lvlJc w:val="right"/>
      <w:pPr>
        <w:ind w:left="1800" w:hanging="180"/>
      </w:pPr>
    </w:lvl>
    <w:lvl w:ilvl="3" w:tplc="40DED80E">
      <w:start w:val="1"/>
      <w:numFmt w:val="decimal"/>
      <w:lvlText w:val="%4."/>
      <w:lvlJc w:val="left"/>
      <w:pPr>
        <w:ind w:left="2880" w:hanging="360"/>
      </w:pPr>
    </w:lvl>
    <w:lvl w:ilvl="4" w:tplc="4390764C">
      <w:start w:val="1"/>
      <w:numFmt w:val="lowerLetter"/>
      <w:lvlText w:val="%5."/>
      <w:lvlJc w:val="left"/>
      <w:pPr>
        <w:ind w:left="3600" w:hanging="360"/>
      </w:pPr>
    </w:lvl>
    <w:lvl w:ilvl="5" w:tplc="C328568C">
      <w:start w:val="1"/>
      <w:numFmt w:val="lowerRoman"/>
      <w:lvlText w:val="%6."/>
      <w:lvlJc w:val="right"/>
      <w:pPr>
        <w:ind w:left="4320" w:hanging="180"/>
      </w:pPr>
    </w:lvl>
    <w:lvl w:ilvl="6" w:tplc="9E349F12">
      <w:start w:val="1"/>
      <w:numFmt w:val="decimal"/>
      <w:lvlText w:val="%7."/>
      <w:lvlJc w:val="left"/>
      <w:pPr>
        <w:ind w:left="5040" w:hanging="360"/>
      </w:pPr>
    </w:lvl>
    <w:lvl w:ilvl="7" w:tplc="DC2AF980">
      <w:start w:val="1"/>
      <w:numFmt w:val="lowerLetter"/>
      <w:lvlText w:val="%8."/>
      <w:lvlJc w:val="left"/>
      <w:pPr>
        <w:ind w:left="5760" w:hanging="360"/>
      </w:pPr>
    </w:lvl>
    <w:lvl w:ilvl="8" w:tplc="472E0BB8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62D1D0D"/>
    <w:multiLevelType w:val="hybridMultilevel"/>
    <w:tmpl w:val="FF68F652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66B54D9"/>
    <w:multiLevelType w:val="hybridMultilevel"/>
    <w:tmpl w:val="451A5AFE"/>
    <w:lvl w:ilvl="0" w:tplc="2C647D1A">
      <w:start w:val="1"/>
      <w:numFmt w:val="decimal"/>
      <w:lvlText w:val="%1."/>
      <w:lvlJc w:val="left"/>
      <w:pPr>
        <w:ind w:left="720" w:hanging="360"/>
      </w:pPr>
    </w:lvl>
    <w:lvl w:ilvl="1" w:tplc="CAD4DA76">
      <w:start w:val="1"/>
      <w:numFmt w:val="lowerLetter"/>
      <w:lvlText w:val="%2."/>
      <w:lvlJc w:val="left"/>
      <w:pPr>
        <w:ind w:left="1440" w:hanging="360"/>
      </w:pPr>
    </w:lvl>
    <w:lvl w:ilvl="2" w:tplc="760ACBC2">
      <w:start w:val="5"/>
      <w:numFmt w:val="lowerRoman"/>
      <w:lvlText w:val="%3."/>
      <w:lvlJc w:val="right"/>
      <w:pPr>
        <w:ind w:left="1800" w:hanging="180"/>
      </w:pPr>
    </w:lvl>
    <w:lvl w:ilvl="3" w:tplc="51AC965C">
      <w:start w:val="1"/>
      <w:numFmt w:val="decimal"/>
      <w:lvlText w:val="%4."/>
      <w:lvlJc w:val="left"/>
      <w:pPr>
        <w:ind w:left="2880" w:hanging="360"/>
      </w:pPr>
    </w:lvl>
    <w:lvl w:ilvl="4" w:tplc="AEB27E9A">
      <w:start w:val="1"/>
      <w:numFmt w:val="lowerLetter"/>
      <w:lvlText w:val="%5."/>
      <w:lvlJc w:val="left"/>
      <w:pPr>
        <w:ind w:left="3600" w:hanging="360"/>
      </w:pPr>
    </w:lvl>
    <w:lvl w:ilvl="5" w:tplc="5F408884">
      <w:start w:val="1"/>
      <w:numFmt w:val="lowerRoman"/>
      <w:lvlText w:val="%6."/>
      <w:lvlJc w:val="right"/>
      <w:pPr>
        <w:ind w:left="4320" w:hanging="180"/>
      </w:pPr>
    </w:lvl>
    <w:lvl w:ilvl="6" w:tplc="B932611C">
      <w:start w:val="1"/>
      <w:numFmt w:val="decimal"/>
      <w:lvlText w:val="%7."/>
      <w:lvlJc w:val="left"/>
      <w:pPr>
        <w:ind w:left="5040" w:hanging="360"/>
      </w:pPr>
    </w:lvl>
    <w:lvl w:ilvl="7" w:tplc="CB9A8DF2">
      <w:start w:val="1"/>
      <w:numFmt w:val="lowerLetter"/>
      <w:lvlText w:val="%8."/>
      <w:lvlJc w:val="left"/>
      <w:pPr>
        <w:ind w:left="5760" w:hanging="360"/>
      </w:pPr>
    </w:lvl>
    <w:lvl w:ilvl="8" w:tplc="14127B22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7521364"/>
    <w:multiLevelType w:val="hybridMultilevel"/>
    <w:tmpl w:val="489E4F44"/>
    <w:lvl w:ilvl="0" w:tplc="925E9A9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8111FAB"/>
    <w:multiLevelType w:val="hybridMultilevel"/>
    <w:tmpl w:val="A4D4DB76"/>
    <w:lvl w:ilvl="0" w:tplc="1B3632FE">
      <w:start w:val="10"/>
      <w:numFmt w:val="bullet"/>
      <w:lvlText w:val=""/>
      <w:lvlJc w:val="left"/>
      <w:pPr>
        <w:ind w:left="2160" w:hanging="720"/>
      </w:pPr>
      <w:rPr>
        <w:rFonts w:hint="default" w:ascii="Symbol" w:hAnsi="Symbol" w:eastAsia="Times New Roman" w:cs="Times New Roman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66" w15:restartNumberingAfterBreak="0">
    <w:nsid w:val="69801533"/>
    <w:multiLevelType w:val="hybridMultilevel"/>
    <w:tmpl w:val="FF68F652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9CD35D9"/>
    <w:multiLevelType w:val="hybridMultilevel"/>
    <w:tmpl w:val="FA34680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8" w15:restartNumberingAfterBreak="0">
    <w:nsid w:val="6D84631B"/>
    <w:multiLevelType w:val="hybridMultilevel"/>
    <w:tmpl w:val="2F3468FC"/>
    <w:lvl w:ilvl="0" w:tplc="E9E4776C">
      <w:start w:val="1"/>
      <w:numFmt w:val="decimal"/>
      <w:lvlText w:val="%1."/>
      <w:lvlJc w:val="left"/>
      <w:pPr>
        <w:ind w:left="720" w:hanging="360"/>
      </w:pPr>
    </w:lvl>
    <w:lvl w:ilvl="1" w:tplc="102EF944">
      <w:start w:val="1"/>
      <w:numFmt w:val="lowerLetter"/>
      <w:lvlText w:val="%2."/>
      <w:lvlJc w:val="left"/>
      <w:pPr>
        <w:ind w:left="1440" w:hanging="360"/>
      </w:pPr>
    </w:lvl>
    <w:lvl w:ilvl="2" w:tplc="4A2C095C">
      <w:start w:val="1"/>
      <w:numFmt w:val="lowerRoman"/>
      <w:lvlText w:val="%3."/>
      <w:lvlJc w:val="right"/>
      <w:pPr>
        <w:ind w:left="1800" w:hanging="180"/>
      </w:pPr>
    </w:lvl>
    <w:lvl w:ilvl="3" w:tplc="7BAE5258">
      <w:start w:val="1"/>
      <w:numFmt w:val="decimal"/>
      <w:lvlText w:val="%4."/>
      <w:lvlJc w:val="left"/>
      <w:pPr>
        <w:ind w:left="2880" w:hanging="360"/>
      </w:pPr>
    </w:lvl>
    <w:lvl w:ilvl="4" w:tplc="517C842E">
      <w:start w:val="1"/>
      <w:numFmt w:val="lowerLetter"/>
      <w:lvlText w:val="%5."/>
      <w:lvlJc w:val="left"/>
      <w:pPr>
        <w:ind w:left="3600" w:hanging="360"/>
      </w:pPr>
    </w:lvl>
    <w:lvl w:ilvl="5" w:tplc="575841E0">
      <w:start w:val="1"/>
      <w:numFmt w:val="lowerRoman"/>
      <w:lvlText w:val="%6."/>
      <w:lvlJc w:val="right"/>
      <w:pPr>
        <w:ind w:left="4320" w:hanging="180"/>
      </w:pPr>
    </w:lvl>
    <w:lvl w:ilvl="6" w:tplc="A8B6CCD6">
      <w:start w:val="1"/>
      <w:numFmt w:val="decimal"/>
      <w:lvlText w:val="%7."/>
      <w:lvlJc w:val="left"/>
      <w:pPr>
        <w:ind w:left="5040" w:hanging="360"/>
      </w:pPr>
    </w:lvl>
    <w:lvl w:ilvl="7" w:tplc="EAF2D7DA">
      <w:start w:val="1"/>
      <w:numFmt w:val="lowerLetter"/>
      <w:lvlText w:val="%8."/>
      <w:lvlJc w:val="left"/>
      <w:pPr>
        <w:ind w:left="5760" w:hanging="360"/>
      </w:pPr>
    </w:lvl>
    <w:lvl w:ilvl="8" w:tplc="5EDEDFB6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F600E58"/>
    <w:multiLevelType w:val="hybridMultilevel"/>
    <w:tmpl w:val="FE7A1C80"/>
    <w:lvl w:ilvl="0" w:tplc="1B3632FE">
      <w:start w:val="10"/>
      <w:numFmt w:val="bullet"/>
      <w:lvlText w:val=""/>
      <w:lvlJc w:val="left"/>
      <w:pPr>
        <w:ind w:left="720" w:hanging="720"/>
      </w:pPr>
      <w:rPr>
        <w:rFonts w:hint="default" w:ascii="Symbol" w:hAnsi="Symbol" w:eastAsia="Times New Roman" w:cs="Times New Roman"/>
      </w:rPr>
    </w:lvl>
    <w:lvl w:ilvl="1" w:tplc="08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2" w:tplc="08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</w:abstractNum>
  <w:abstractNum w:abstractNumId="70" w15:restartNumberingAfterBreak="0">
    <w:nsid w:val="703B5886"/>
    <w:multiLevelType w:val="hybridMultilevel"/>
    <w:tmpl w:val="CD32B12A"/>
    <w:lvl w:ilvl="0" w:tplc="2BF4AE7C">
      <w:start w:val="1"/>
      <w:numFmt w:val="decimal"/>
      <w:lvlText w:val="%1."/>
      <w:lvlJc w:val="left"/>
      <w:pPr>
        <w:ind w:left="720" w:hanging="360"/>
      </w:pPr>
    </w:lvl>
    <w:lvl w:ilvl="1" w:tplc="484E497C">
      <w:start w:val="1"/>
      <w:numFmt w:val="lowerLetter"/>
      <w:lvlText w:val="%2."/>
      <w:lvlJc w:val="left"/>
      <w:pPr>
        <w:ind w:left="1440" w:hanging="360"/>
      </w:pPr>
    </w:lvl>
    <w:lvl w:ilvl="2" w:tplc="A040392A">
      <w:start w:val="1"/>
      <w:numFmt w:val="lowerRoman"/>
      <w:lvlText w:val="%3."/>
      <w:lvlJc w:val="right"/>
      <w:pPr>
        <w:ind w:left="2160" w:hanging="180"/>
      </w:pPr>
    </w:lvl>
    <w:lvl w:ilvl="3" w:tplc="8EC456B0">
      <w:start w:val="2"/>
      <w:numFmt w:val="decimal"/>
      <w:lvlText w:val="%4."/>
      <w:lvlJc w:val="left"/>
      <w:pPr>
        <w:ind w:left="2520" w:hanging="360"/>
      </w:pPr>
    </w:lvl>
    <w:lvl w:ilvl="4" w:tplc="190066AE">
      <w:start w:val="1"/>
      <w:numFmt w:val="lowerLetter"/>
      <w:lvlText w:val="%5."/>
      <w:lvlJc w:val="left"/>
      <w:pPr>
        <w:ind w:left="3600" w:hanging="360"/>
      </w:pPr>
    </w:lvl>
    <w:lvl w:ilvl="5" w:tplc="A48AF3E6">
      <w:start w:val="1"/>
      <w:numFmt w:val="lowerRoman"/>
      <w:lvlText w:val="%6."/>
      <w:lvlJc w:val="right"/>
      <w:pPr>
        <w:ind w:left="4320" w:hanging="180"/>
      </w:pPr>
    </w:lvl>
    <w:lvl w:ilvl="6" w:tplc="6722E066">
      <w:start w:val="1"/>
      <w:numFmt w:val="decimal"/>
      <w:lvlText w:val="%7."/>
      <w:lvlJc w:val="left"/>
      <w:pPr>
        <w:ind w:left="5040" w:hanging="360"/>
      </w:pPr>
    </w:lvl>
    <w:lvl w:ilvl="7" w:tplc="5A1421BE">
      <w:start w:val="1"/>
      <w:numFmt w:val="lowerLetter"/>
      <w:lvlText w:val="%8."/>
      <w:lvlJc w:val="left"/>
      <w:pPr>
        <w:ind w:left="5760" w:hanging="360"/>
      </w:pPr>
    </w:lvl>
    <w:lvl w:ilvl="8" w:tplc="01A8EA74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4983F84"/>
    <w:multiLevelType w:val="hybridMultilevel"/>
    <w:tmpl w:val="EDA8C56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2" w15:restartNumberingAfterBreak="0">
    <w:nsid w:val="74BA4917"/>
    <w:multiLevelType w:val="hybridMultilevel"/>
    <w:tmpl w:val="489E4F44"/>
    <w:lvl w:ilvl="0" w:tplc="925E9A9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4E24384"/>
    <w:multiLevelType w:val="hybridMultilevel"/>
    <w:tmpl w:val="FF68F652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4EB3122"/>
    <w:multiLevelType w:val="hybridMultilevel"/>
    <w:tmpl w:val="FF68F652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61765CE"/>
    <w:multiLevelType w:val="hybridMultilevel"/>
    <w:tmpl w:val="607CD882"/>
    <w:lvl w:ilvl="0" w:tplc="87BA92A0">
      <w:start w:val="1"/>
      <w:numFmt w:val="decimal"/>
      <w:lvlText w:val="%1."/>
      <w:lvlJc w:val="left"/>
      <w:pPr>
        <w:ind w:left="720" w:hanging="360"/>
      </w:pPr>
    </w:lvl>
    <w:lvl w:ilvl="1" w:tplc="8E7A68CC">
      <w:start w:val="1"/>
      <w:numFmt w:val="lowerLetter"/>
      <w:lvlText w:val="%2."/>
      <w:lvlJc w:val="left"/>
      <w:pPr>
        <w:ind w:left="1440" w:hanging="360"/>
      </w:pPr>
    </w:lvl>
    <w:lvl w:ilvl="2" w:tplc="D99022DA">
      <w:start w:val="6"/>
      <w:numFmt w:val="lowerRoman"/>
      <w:lvlText w:val="%3."/>
      <w:lvlJc w:val="right"/>
      <w:pPr>
        <w:ind w:left="1800" w:hanging="180"/>
      </w:pPr>
    </w:lvl>
    <w:lvl w:ilvl="3" w:tplc="5AD4FA7C">
      <w:start w:val="1"/>
      <w:numFmt w:val="decimal"/>
      <w:lvlText w:val="%4."/>
      <w:lvlJc w:val="left"/>
      <w:pPr>
        <w:ind w:left="2880" w:hanging="360"/>
      </w:pPr>
    </w:lvl>
    <w:lvl w:ilvl="4" w:tplc="10A04216">
      <w:start w:val="1"/>
      <w:numFmt w:val="lowerLetter"/>
      <w:lvlText w:val="%5."/>
      <w:lvlJc w:val="left"/>
      <w:pPr>
        <w:ind w:left="3600" w:hanging="360"/>
      </w:pPr>
    </w:lvl>
    <w:lvl w:ilvl="5" w:tplc="B164E11C">
      <w:start w:val="1"/>
      <w:numFmt w:val="lowerRoman"/>
      <w:lvlText w:val="%6."/>
      <w:lvlJc w:val="right"/>
      <w:pPr>
        <w:ind w:left="4320" w:hanging="180"/>
      </w:pPr>
    </w:lvl>
    <w:lvl w:ilvl="6" w:tplc="89087AAA">
      <w:start w:val="1"/>
      <w:numFmt w:val="decimal"/>
      <w:lvlText w:val="%7."/>
      <w:lvlJc w:val="left"/>
      <w:pPr>
        <w:ind w:left="5040" w:hanging="360"/>
      </w:pPr>
    </w:lvl>
    <w:lvl w:ilvl="7" w:tplc="50D0B474">
      <w:start w:val="1"/>
      <w:numFmt w:val="lowerLetter"/>
      <w:lvlText w:val="%8."/>
      <w:lvlJc w:val="left"/>
      <w:pPr>
        <w:ind w:left="5760" w:hanging="360"/>
      </w:pPr>
    </w:lvl>
    <w:lvl w:ilvl="8" w:tplc="6204B94A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77C1757"/>
    <w:multiLevelType w:val="hybridMultilevel"/>
    <w:tmpl w:val="1048DB1C"/>
    <w:lvl w:ilvl="0" w:tplc="54AA4F0E">
      <w:numFmt w:val="bullet"/>
      <w:pStyle w:val="Bullet"/>
      <w:lvlText w:val="•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7" w15:restartNumberingAfterBreak="0">
    <w:nsid w:val="77FC92A4"/>
    <w:multiLevelType w:val="hybridMultilevel"/>
    <w:tmpl w:val="7B04B39A"/>
    <w:lvl w:ilvl="0" w:tplc="CCD46936">
      <w:start w:val="1"/>
      <w:numFmt w:val="decimal"/>
      <w:lvlText w:val="%1."/>
      <w:lvlJc w:val="left"/>
      <w:pPr>
        <w:ind w:left="720" w:hanging="360"/>
      </w:pPr>
    </w:lvl>
    <w:lvl w:ilvl="1" w:tplc="96DE6EF4">
      <w:start w:val="3"/>
      <w:numFmt w:val="lowerLetter"/>
      <w:lvlText w:val="%2."/>
      <w:lvlJc w:val="left"/>
      <w:pPr>
        <w:ind w:left="1080" w:hanging="360"/>
      </w:pPr>
    </w:lvl>
    <w:lvl w:ilvl="2" w:tplc="01AA59D2">
      <w:start w:val="1"/>
      <w:numFmt w:val="lowerRoman"/>
      <w:lvlText w:val="%3."/>
      <w:lvlJc w:val="right"/>
      <w:pPr>
        <w:ind w:left="2160" w:hanging="180"/>
      </w:pPr>
    </w:lvl>
    <w:lvl w:ilvl="3" w:tplc="52169D9C">
      <w:start w:val="1"/>
      <w:numFmt w:val="decimal"/>
      <w:lvlText w:val="%4."/>
      <w:lvlJc w:val="left"/>
      <w:pPr>
        <w:ind w:left="2880" w:hanging="360"/>
      </w:pPr>
    </w:lvl>
    <w:lvl w:ilvl="4" w:tplc="12B40A6A">
      <w:start w:val="1"/>
      <w:numFmt w:val="lowerLetter"/>
      <w:lvlText w:val="%5."/>
      <w:lvlJc w:val="left"/>
      <w:pPr>
        <w:ind w:left="3600" w:hanging="360"/>
      </w:pPr>
    </w:lvl>
    <w:lvl w:ilvl="5" w:tplc="C340125C">
      <w:start w:val="1"/>
      <w:numFmt w:val="lowerRoman"/>
      <w:lvlText w:val="%6."/>
      <w:lvlJc w:val="right"/>
      <w:pPr>
        <w:ind w:left="4320" w:hanging="180"/>
      </w:pPr>
    </w:lvl>
    <w:lvl w:ilvl="6" w:tplc="97E49608">
      <w:start w:val="1"/>
      <w:numFmt w:val="decimal"/>
      <w:lvlText w:val="%7."/>
      <w:lvlJc w:val="left"/>
      <w:pPr>
        <w:ind w:left="5040" w:hanging="360"/>
      </w:pPr>
    </w:lvl>
    <w:lvl w:ilvl="7" w:tplc="4568268E">
      <w:start w:val="1"/>
      <w:numFmt w:val="lowerLetter"/>
      <w:lvlText w:val="%8."/>
      <w:lvlJc w:val="left"/>
      <w:pPr>
        <w:ind w:left="5760" w:hanging="360"/>
      </w:pPr>
    </w:lvl>
    <w:lvl w:ilvl="8" w:tplc="5F2EF710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89F48E8"/>
    <w:multiLevelType w:val="hybridMultilevel"/>
    <w:tmpl w:val="8368A7A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7939FFD2"/>
    <w:multiLevelType w:val="hybridMultilevel"/>
    <w:tmpl w:val="A8007640"/>
    <w:lvl w:ilvl="0" w:tplc="01B25818">
      <w:start w:val="1"/>
      <w:numFmt w:val="decimal"/>
      <w:lvlText w:val="%1."/>
      <w:lvlJc w:val="left"/>
      <w:pPr>
        <w:ind w:left="720" w:hanging="360"/>
      </w:pPr>
    </w:lvl>
    <w:lvl w:ilvl="1" w:tplc="09346BF8">
      <w:start w:val="1"/>
      <w:numFmt w:val="lowerLetter"/>
      <w:lvlText w:val="%2."/>
      <w:lvlJc w:val="left"/>
      <w:pPr>
        <w:ind w:left="1440" w:hanging="360"/>
      </w:pPr>
    </w:lvl>
    <w:lvl w:ilvl="2" w:tplc="A0B612A0">
      <w:start w:val="1"/>
      <w:numFmt w:val="lowerRoman"/>
      <w:lvlText w:val="%3."/>
      <w:lvlJc w:val="right"/>
      <w:pPr>
        <w:ind w:left="1800" w:hanging="180"/>
      </w:pPr>
    </w:lvl>
    <w:lvl w:ilvl="3" w:tplc="C4D6CD7A">
      <w:start w:val="1"/>
      <w:numFmt w:val="decimal"/>
      <w:lvlText w:val="%4."/>
      <w:lvlJc w:val="left"/>
      <w:pPr>
        <w:ind w:left="2880" w:hanging="360"/>
      </w:pPr>
    </w:lvl>
    <w:lvl w:ilvl="4" w:tplc="3A88E71C">
      <w:start w:val="1"/>
      <w:numFmt w:val="lowerLetter"/>
      <w:lvlText w:val="%5."/>
      <w:lvlJc w:val="left"/>
      <w:pPr>
        <w:ind w:left="3600" w:hanging="360"/>
      </w:pPr>
    </w:lvl>
    <w:lvl w:ilvl="5" w:tplc="D3F05098">
      <w:start w:val="1"/>
      <w:numFmt w:val="lowerRoman"/>
      <w:lvlText w:val="%6."/>
      <w:lvlJc w:val="right"/>
      <w:pPr>
        <w:ind w:left="4320" w:hanging="180"/>
      </w:pPr>
    </w:lvl>
    <w:lvl w:ilvl="6" w:tplc="525C02EE">
      <w:start w:val="1"/>
      <w:numFmt w:val="decimal"/>
      <w:lvlText w:val="%7."/>
      <w:lvlJc w:val="left"/>
      <w:pPr>
        <w:ind w:left="5040" w:hanging="360"/>
      </w:pPr>
    </w:lvl>
    <w:lvl w:ilvl="7" w:tplc="B38EDFBE">
      <w:start w:val="1"/>
      <w:numFmt w:val="lowerLetter"/>
      <w:lvlText w:val="%8."/>
      <w:lvlJc w:val="left"/>
      <w:pPr>
        <w:ind w:left="5760" w:hanging="360"/>
      </w:pPr>
    </w:lvl>
    <w:lvl w:ilvl="8" w:tplc="23B2F03E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9F87271"/>
    <w:multiLevelType w:val="hybridMultilevel"/>
    <w:tmpl w:val="CFF8D554"/>
    <w:lvl w:ilvl="0" w:tplc="9794861E">
      <w:start w:val="1"/>
      <w:numFmt w:val="lowerLetter"/>
      <w:lvlText w:val="(%1)"/>
      <w:lvlJc w:val="left"/>
      <w:pPr>
        <w:ind w:left="720" w:hanging="360"/>
      </w:pPr>
      <w:rPr>
        <w:rFonts w:hint="default" w:ascii="Arial Narrow" w:hAnsi="Arial Narrow" w:eastAsia="Tahoma" w:cs="Tahoma"/>
        <w:w w:val="100"/>
        <w:sz w:val="22"/>
        <w:szCs w:val="22"/>
        <w:lang w:val="en-AU" w:eastAsia="en-AU" w:bidi="en-AU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A0F607E"/>
    <w:multiLevelType w:val="multilevel"/>
    <w:tmpl w:val="28D03C40"/>
    <w:lvl w:ilvl="0">
      <w:start w:val="1"/>
      <w:numFmt w:val="decimal"/>
      <w:lvlText w:val="%1."/>
      <w:lvlJc w:val="left"/>
      <w:pPr>
        <w:tabs>
          <w:tab w:val="num" w:pos="1209"/>
        </w:tabs>
        <w:ind w:left="500"/>
      </w:pPr>
      <w:rPr>
        <w:rFonts w:hint="default" w:cs="Times New Roman"/>
      </w:rPr>
    </w:lvl>
    <w:lvl w:ilvl="1">
      <w:start w:val="1"/>
      <w:numFmt w:val="decimal"/>
      <w:lvlText w:val="%1.%2"/>
      <w:lvlJc w:val="left"/>
      <w:pPr>
        <w:tabs>
          <w:tab w:val="num" w:pos="709"/>
        </w:tabs>
      </w:pPr>
      <w:rPr>
        <w:rFonts w:hint="default" w:cs="Times New Roman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</w:pPr>
      <w:rPr>
        <w:rFonts w:hint="default"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083"/>
        </w:tabs>
        <w:ind w:left="1083" w:hanging="1440"/>
      </w:pPr>
      <w:rPr>
        <w:rFonts w:hint="default"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 w:cs="Times New Roman"/>
      </w:rPr>
    </w:lvl>
  </w:abstractNum>
  <w:abstractNum w:abstractNumId="82" w15:restartNumberingAfterBreak="0">
    <w:nsid w:val="7E332F00"/>
    <w:multiLevelType w:val="hybridMultilevel"/>
    <w:tmpl w:val="FF68F652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E6C3EB8"/>
    <w:multiLevelType w:val="multilevel"/>
    <w:tmpl w:val="72BE3BA6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624" w:hanging="62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num w:numId="1" w16cid:durableId="256669770">
    <w:abstractNumId w:val="23"/>
  </w:num>
  <w:num w:numId="2" w16cid:durableId="576209204">
    <w:abstractNumId w:val="75"/>
  </w:num>
  <w:num w:numId="3" w16cid:durableId="898983037">
    <w:abstractNumId w:val="33"/>
  </w:num>
  <w:num w:numId="4" w16cid:durableId="1525703202">
    <w:abstractNumId w:val="25"/>
  </w:num>
  <w:num w:numId="5" w16cid:durableId="1681615753">
    <w:abstractNumId w:val="2"/>
  </w:num>
  <w:num w:numId="6" w16cid:durableId="230583895">
    <w:abstractNumId w:val="44"/>
  </w:num>
  <w:num w:numId="7" w16cid:durableId="1278027184">
    <w:abstractNumId w:val="79"/>
  </w:num>
  <w:num w:numId="8" w16cid:durableId="673070888">
    <w:abstractNumId w:val="77"/>
  </w:num>
  <w:num w:numId="9" w16cid:durableId="1103652750">
    <w:abstractNumId w:val="49"/>
  </w:num>
  <w:num w:numId="10" w16cid:durableId="1441297685">
    <w:abstractNumId w:val="11"/>
  </w:num>
  <w:num w:numId="11" w16cid:durableId="2024744655">
    <w:abstractNumId w:val="27"/>
  </w:num>
  <w:num w:numId="12" w16cid:durableId="77597401">
    <w:abstractNumId w:val="20"/>
  </w:num>
  <w:num w:numId="13" w16cid:durableId="2018072489">
    <w:abstractNumId w:val="17"/>
  </w:num>
  <w:num w:numId="14" w16cid:durableId="207033472">
    <w:abstractNumId w:val="70"/>
  </w:num>
  <w:num w:numId="15" w16cid:durableId="957836495">
    <w:abstractNumId w:val="48"/>
  </w:num>
  <w:num w:numId="16" w16cid:durableId="1803841230">
    <w:abstractNumId w:val="55"/>
  </w:num>
  <w:num w:numId="17" w16cid:durableId="2112775111">
    <w:abstractNumId w:val="15"/>
  </w:num>
  <w:num w:numId="18" w16cid:durableId="953172418">
    <w:abstractNumId w:val="46"/>
  </w:num>
  <w:num w:numId="19" w16cid:durableId="1691104939">
    <w:abstractNumId w:val="36"/>
  </w:num>
  <w:num w:numId="20" w16cid:durableId="2058427574">
    <w:abstractNumId w:val="37"/>
  </w:num>
  <w:num w:numId="21" w16cid:durableId="1141271409">
    <w:abstractNumId w:val="3"/>
  </w:num>
  <w:num w:numId="22" w16cid:durableId="479225548">
    <w:abstractNumId w:val="24"/>
  </w:num>
  <w:num w:numId="23" w16cid:durableId="213085494">
    <w:abstractNumId w:val="10"/>
  </w:num>
  <w:num w:numId="24" w16cid:durableId="1476144056">
    <w:abstractNumId w:val="68"/>
  </w:num>
  <w:num w:numId="25" w16cid:durableId="1052121466">
    <w:abstractNumId w:val="7"/>
  </w:num>
  <w:num w:numId="26" w16cid:durableId="100075473">
    <w:abstractNumId w:val="9"/>
  </w:num>
  <w:num w:numId="27" w16cid:durableId="1409762848">
    <w:abstractNumId w:val="53"/>
  </w:num>
  <w:num w:numId="28" w16cid:durableId="1029913812">
    <w:abstractNumId w:val="63"/>
  </w:num>
  <w:num w:numId="29" w16cid:durableId="589967370">
    <w:abstractNumId w:val="61"/>
  </w:num>
  <w:num w:numId="30" w16cid:durableId="626081860">
    <w:abstractNumId w:val="26"/>
  </w:num>
  <w:num w:numId="31" w16cid:durableId="1481389558">
    <w:abstractNumId w:val="28"/>
  </w:num>
  <w:num w:numId="32" w16cid:durableId="234164315">
    <w:abstractNumId w:val="32"/>
  </w:num>
  <w:num w:numId="33" w16cid:durableId="1287273687">
    <w:abstractNumId w:val="76"/>
  </w:num>
  <w:num w:numId="34" w16cid:durableId="2046976059">
    <w:abstractNumId w:val="47"/>
  </w:num>
  <w:num w:numId="35" w16cid:durableId="514225520">
    <w:abstractNumId w:val="0"/>
  </w:num>
  <w:num w:numId="36" w16cid:durableId="1892886664">
    <w:abstractNumId w:val="43"/>
  </w:num>
  <w:num w:numId="37" w16cid:durableId="2032106160">
    <w:abstractNumId w:val="78"/>
  </w:num>
  <w:num w:numId="38" w16cid:durableId="1639914296">
    <w:abstractNumId w:val="8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554776916">
    <w:abstractNumId w:val="54"/>
  </w:num>
  <w:num w:numId="40" w16cid:durableId="1181698103">
    <w:abstractNumId w:val="12"/>
  </w:num>
  <w:num w:numId="41" w16cid:durableId="2105417792">
    <w:abstractNumId w:val="13"/>
  </w:num>
  <w:num w:numId="42" w16cid:durableId="1774283105">
    <w:abstractNumId w:val="62"/>
  </w:num>
  <w:num w:numId="43" w16cid:durableId="2022927321">
    <w:abstractNumId w:val="18"/>
  </w:num>
  <w:num w:numId="44" w16cid:durableId="764573862">
    <w:abstractNumId w:val="6"/>
  </w:num>
  <w:num w:numId="45" w16cid:durableId="1236747123">
    <w:abstractNumId w:val="38"/>
  </w:num>
  <w:num w:numId="46" w16cid:durableId="1294481012">
    <w:abstractNumId w:val="50"/>
  </w:num>
  <w:num w:numId="47" w16cid:durableId="869029951">
    <w:abstractNumId w:val="66"/>
  </w:num>
  <w:num w:numId="48" w16cid:durableId="593629963">
    <w:abstractNumId w:val="29"/>
  </w:num>
  <w:num w:numId="49" w16cid:durableId="796144295">
    <w:abstractNumId w:val="72"/>
  </w:num>
  <w:num w:numId="50" w16cid:durableId="1881823524">
    <w:abstractNumId w:val="64"/>
  </w:num>
  <w:num w:numId="51" w16cid:durableId="49545822">
    <w:abstractNumId w:val="60"/>
  </w:num>
  <w:num w:numId="52" w16cid:durableId="2069766787">
    <w:abstractNumId w:val="56"/>
  </w:num>
  <w:num w:numId="53" w16cid:durableId="588738464">
    <w:abstractNumId w:val="5"/>
  </w:num>
  <w:num w:numId="54" w16cid:durableId="193227531">
    <w:abstractNumId w:val="41"/>
  </w:num>
  <w:num w:numId="55" w16cid:durableId="1101879928">
    <w:abstractNumId w:val="59"/>
  </w:num>
  <w:num w:numId="56" w16cid:durableId="1851948698">
    <w:abstractNumId w:val="14"/>
  </w:num>
  <w:num w:numId="57" w16cid:durableId="851381187">
    <w:abstractNumId w:val="82"/>
  </w:num>
  <w:num w:numId="58" w16cid:durableId="1750931443">
    <w:abstractNumId w:val="58"/>
  </w:num>
  <w:num w:numId="59" w16cid:durableId="1174371772">
    <w:abstractNumId w:val="8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635909922">
    <w:abstractNumId w:val="80"/>
  </w:num>
  <w:num w:numId="61" w16cid:durableId="1141381963">
    <w:abstractNumId w:val="52"/>
  </w:num>
  <w:num w:numId="62" w16cid:durableId="908266369">
    <w:abstractNumId w:val="39"/>
  </w:num>
  <w:num w:numId="63" w16cid:durableId="1969310557">
    <w:abstractNumId w:val="34"/>
  </w:num>
  <w:num w:numId="64" w16cid:durableId="1642612638">
    <w:abstractNumId w:val="35"/>
  </w:num>
  <w:num w:numId="65" w16cid:durableId="1022778380">
    <w:abstractNumId w:val="22"/>
  </w:num>
  <w:num w:numId="66" w16cid:durableId="2137793885">
    <w:abstractNumId w:val="73"/>
  </w:num>
  <w:num w:numId="67" w16cid:durableId="445318830">
    <w:abstractNumId w:val="74"/>
  </w:num>
  <w:num w:numId="68" w16cid:durableId="2122528712">
    <w:abstractNumId w:val="21"/>
  </w:num>
  <w:num w:numId="69" w16cid:durableId="2005164238">
    <w:abstractNumId w:val="65"/>
  </w:num>
  <w:num w:numId="70" w16cid:durableId="789393">
    <w:abstractNumId w:val="69"/>
  </w:num>
  <w:num w:numId="71" w16cid:durableId="1634484008">
    <w:abstractNumId w:val="16"/>
  </w:num>
  <w:num w:numId="72" w16cid:durableId="1808471765">
    <w:abstractNumId w:val="8"/>
  </w:num>
  <w:num w:numId="73" w16cid:durableId="1852916831">
    <w:abstractNumId w:val="40"/>
  </w:num>
  <w:num w:numId="74" w16cid:durableId="536893263">
    <w:abstractNumId w:val="42"/>
  </w:num>
  <w:num w:numId="75" w16cid:durableId="93793084">
    <w:abstractNumId w:val="51"/>
  </w:num>
  <w:num w:numId="76" w16cid:durableId="327179199">
    <w:abstractNumId w:val="4"/>
  </w:num>
  <w:num w:numId="77" w16cid:durableId="941185701">
    <w:abstractNumId w:val="19"/>
  </w:num>
  <w:num w:numId="78" w16cid:durableId="1844346823">
    <w:abstractNumId w:val="30"/>
  </w:num>
  <w:num w:numId="79" w16cid:durableId="724529475">
    <w:abstractNumId w:val="67"/>
  </w:num>
  <w:num w:numId="80" w16cid:durableId="407272852">
    <w:abstractNumId w:val="71"/>
  </w:num>
  <w:num w:numId="81" w16cid:durableId="842278389">
    <w:abstractNumId w:val="57"/>
  </w:num>
  <w:num w:numId="82" w16cid:durableId="1555972075">
    <w:abstractNumId w:val="45"/>
  </w:num>
  <w:num w:numId="83" w16cid:durableId="552814644">
    <w:abstractNumId w:val="31"/>
  </w:num>
  <w:num w:numId="84" w16cid:durableId="1077173210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Q1NTYxNTYzMjU2MDVX0lEKTi0uzszPAykwNK4FACCUcyAtAAAA"/>
  </w:docVars>
  <w:rsids>
    <w:rsidRoot w:val="00650C6E"/>
    <w:rsid w:val="00000519"/>
    <w:rsid w:val="0000139B"/>
    <w:rsid w:val="0000619C"/>
    <w:rsid w:val="0000744B"/>
    <w:rsid w:val="00013FA3"/>
    <w:rsid w:val="000153C0"/>
    <w:rsid w:val="000159AE"/>
    <w:rsid w:val="00015EE0"/>
    <w:rsid w:val="00016F1D"/>
    <w:rsid w:val="000218DF"/>
    <w:rsid w:val="0003443C"/>
    <w:rsid w:val="00037636"/>
    <w:rsid w:val="00040995"/>
    <w:rsid w:val="0004142B"/>
    <w:rsid w:val="00041481"/>
    <w:rsid w:val="00042F6C"/>
    <w:rsid w:val="000475D8"/>
    <w:rsid w:val="00050D83"/>
    <w:rsid w:val="00050E2A"/>
    <w:rsid w:val="0005292C"/>
    <w:rsid w:val="00052952"/>
    <w:rsid w:val="00053250"/>
    <w:rsid w:val="000537FF"/>
    <w:rsid w:val="00053AC0"/>
    <w:rsid w:val="00054949"/>
    <w:rsid w:val="00057A06"/>
    <w:rsid w:val="00060291"/>
    <w:rsid w:val="00060B44"/>
    <w:rsid w:val="00061A2A"/>
    <w:rsid w:val="00061FA6"/>
    <w:rsid w:val="00065749"/>
    <w:rsid w:val="000657E7"/>
    <w:rsid w:val="00065CFB"/>
    <w:rsid w:val="0006705A"/>
    <w:rsid w:val="000708ED"/>
    <w:rsid w:val="00076813"/>
    <w:rsid w:val="00076833"/>
    <w:rsid w:val="00077485"/>
    <w:rsid w:val="00080458"/>
    <w:rsid w:val="0008173B"/>
    <w:rsid w:val="0008248D"/>
    <w:rsid w:val="00084A4A"/>
    <w:rsid w:val="0009548B"/>
    <w:rsid w:val="00096938"/>
    <w:rsid w:val="00096E10"/>
    <w:rsid w:val="000A27ED"/>
    <w:rsid w:val="000A34A8"/>
    <w:rsid w:val="000A4BAA"/>
    <w:rsid w:val="000A4C9F"/>
    <w:rsid w:val="000B0DF8"/>
    <w:rsid w:val="000B1E39"/>
    <w:rsid w:val="000B2BAA"/>
    <w:rsid w:val="000B3BC1"/>
    <w:rsid w:val="000B3F31"/>
    <w:rsid w:val="000B4F9F"/>
    <w:rsid w:val="000B542B"/>
    <w:rsid w:val="000B638F"/>
    <w:rsid w:val="000B7428"/>
    <w:rsid w:val="000B766C"/>
    <w:rsid w:val="000C00E2"/>
    <w:rsid w:val="000C11DB"/>
    <w:rsid w:val="000C1D0E"/>
    <w:rsid w:val="000C2687"/>
    <w:rsid w:val="000C41EC"/>
    <w:rsid w:val="000C4448"/>
    <w:rsid w:val="000C619E"/>
    <w:rsid w:val="000D1C11"/>
    <w:rsid w:val="000D3EC5"/>
    <w:rsid w:val="000E0D47"/>
    <w:rsid w:val="000E7818"/>
    <w:rsid w:val="000E7A1C"/>
    <w:rsid w:val="000F0552"/>
    <w:rsid w:val="000F1B8F"/>
    <w:rsid w:val="000F2410"/>
    <w:rsid w:val="000F403A"/>
    <w:rsid w:val="000F4A22"/>
    <w:rsid w:val="000F50C2"/>
    <w:rsid w:val="000F5215"/>
    <w:rsid w:val="000F6956"/>
    <w:rsid w:val="0010266B"/>
    <w:rsid w:val="00103411"/>
    <w:rsid w:val="00103D53"/>
    <w:rsid w:val="00106E82"/>
    <w:rsid w:val="001105DA"/>
    <w:rsid w:val="00113C79"/>
    <w:rsid w:val="00117593"/>
    <w:rsid w:val="00121BFC"/>
    <w:rsid w:val="00121E21"/>
    <w:rsid w:val="001220FB"/>
    <w:rsid w:val="00123559"/>
    <w:rsid w:val="001235AE"/>
    <w:rsid w:val="00124357"/>
    <w:rsid w:val="001246B9"/>
    <w:rsid w:val="001264C3"/>
    <w:rsid w:val="001273F5"/>
    <w:rsid w:val="001306D8"/>
    <w:rsid w:val="0013183A"/>
    <w:rsid w:val="00131ABA"/>
    <w:rsid w:val="00131BBF"/>
    <w:rsid w:val="00132877"/>
    <w:rsid w:val="001338C3"/>
    <w:rsid w:val="00142094"/>
    <w:rsid w:val="001422FB"/>
    <w:rsid w:val="0014579B"/>
    <w:rsid w:val="00147487"/>
    <w:rsid w:val="00147768"/>
    <w:rsid w:val="00152C58"/>
    <w:rsid w:val="00152CAC"/>
    <w:rsid w:val="00155832"/>
    <w:rsid w:val="00155C5C"/>
    <w:rsid w:val="0015616B"/>
    <w:rsid w:val="00160484"/>
    <w:rsid w:val="00161875"/>
    <w:rsid w:val="00167816"/>
    <w:rsid w:val="001722E1"/>
    <w:rsid w:val="00173F36"/>
    <w:rsid w:val="001742A8"/>
    <w:rsid w:val="0017465F"/>
    <w:rsid w:val="00174B0A"/>
    <w:rsid w:val="00175A07"/>
    <w:rsid w:val="00175DA6"/>
    <w:rsid w:val="001801E4"/>
    <w:rsid w:val="00182C95"/>
    <w:rsid w:val="001853D8"/>
    <w:rsid w:val="00186CC0"/>
    <w:rsid w:val="001872E0"/>
    <w:rsid w:val="00187CC9"/>
    <w:rsid w:val="00194804"/>
    <w:rsid w:val="00194A8D"/>
    <w:rsid w:val="00194D2E"/>
    <w:rsid w:val="00195F1E"/>
    <w:rsid w:val="00196774"/>
    <w:rsid w:val="00196E93"/>
    <w:rsid w:val="00197250"/>
    <w:rsid w:val="00197C74"/>
    <w:rsid w:val="001A0DE7"/>
    <w:rsid w:val="001A2C9F"/>
    <w:rsid w:val="001A363A"/>
    <w:rsid w:val="001A46AB"/>
    <w:rsid w:val="001A54EA"/>
    <w:rsid w:val="001A5ACF"/>
    <w:rsid w:val="001B331F"/>
    <w:rsid w:val="001B375B"/>
    <w:rsid w:val="001B4390"/>
    <w:rsid w:val="001B446D"/>
    <w:rsid w:val="001C0634"/>
    <w:rsid w:val="001C19ED"/>
    <w:rsid w:val="001C355E"/>
    <w:rsid w:val="001C515C"/>
    <w:rsid w:val="001C5B23"/>
    <w:rsid w:val="001C638F"/>
    <w:rsid w:val="001C6D67"/>
    <w:rsid w:val="001D11EF"/>
    <w:rsid w:val="001D1AC8"/>
    <w:rsid w:val="001D1C2E"/>
    <w:rsid w:val="001D74EE"/>
    <w:rsid w:val="001E0806"/>
    <w:rsid w:val="001E0AFB"/>
    <w:rsid w:val="001E0B45"/>
    <w:rsid w:val="001E1B05"/>
    <w:rsid w:val="001E299B"/>
    <w:rsid w:val="001E4FB3"/>
    <w:rsid w:val="001E60B9"/>
    <w:rsid w:val="001E618C"/>
    <w:rsid w:val="001F105C"/>
    <w:rsid w:val="001F21DD"/>
    <w:rsid w:val="001F7477"/>
    <w:rsid w:val="001F7523"/>
    <w:rsid w:val="001F769D"/>
    <w:rsid w:val="001F7803"/>
    <w:rsid w:val="002008C2"/>
    <w:rsid w:val="00200E6B"/>
    <w:rsid w:val="00203209"/>
    <w:rsid w:val="00205049"/>
    <w:rsid w:val="002058FD"/>
    <w:rsid w:val="00205BCF"/>
    <w:rsid w:val="00206CA7"/>
    <w:rsid w:val="00206E83"/>
    <w:rsid w:val="0020735E"/>
    <w:rsid w:val="00207A65"/>
    <w:rsid w:val="00210783"/>
    <w:rsid w:val="00211F25"/>
    <w:rsid w:val="002128E8"/>
    <w:rsid w:val="00213FF6"/>
    <w:rsid w:val="002146D4"/>
    <w:rsid w:val="00216358"/>
    <w:rsid w:val="00217244"/>
    <w:rsid w:val="00217DB8"/>
    <w:rsid w:val="00220657"/>
    <w:rsid w:val="00220967"/>
    <w:rsid w:val="00222590"/>
    <w:rsid w:val="0022264A"/>
    <w:rsid w:val="00225C0F"/>
    <w:rsid w:val="00225DF2"/>
    <w:rsid w:val="00225E7F"/>
    <w:rsid w:val="002270F6"/>
    <w:rsid w:val="00227F95"/>
    <w:rsid w:val="00230178"/>
    <w:rsid w:val="00231869"/>
    <w:rsid w:val="00231FA7"/>
    <w:rsid w:val="00233DD0"/>
    <w:rsid w:val="00234048"/>
    <w:rsid w:val="00234381"/>
    <w:rsid w:val="0023464E"/>
    <w:rsid w:val="00234895"/>
    <w:rsid w:val="00235822"/>
    <w:rsid w:val="0023599D"/>
    <w:rsid w:val="002379BC"/>
    <w:rsid w:val="00237FCE"/>
    <w:rsid w:val="0024232F"/>
    <w:rsid w:val="00242F19"/>
    <w:rsid w:val="00244418"/>
    <w:rsid w:val="00245EF0"/>
    <w:rsid w:val="002510E7"/>
    <w:rsid w:val="0025369B"/>
    <w:rsid w:val="00254E75"/>
    <w:rsid w:val="00255362"/>
    <w:rsid w:val="00261EC8"/>
    <w:rsid w:val="00262C7A"/>
    <w:rsid w:val="00265C8F"/>
    <w:rsid w:val="00266290"/>
    <w:rsid w:val="00266697"/>
    <w:rsid w:val="00266B12"/>
    <w:rsid w:val="00271188"/>
    <w:rsid w:val="00274025"/>
    <w:rsid w:val="0027426F"/>
    <w:rsid w:val="00275732"/>
    <w:rsid w:val="0027578E"/>
    <w:rsid w:val="0027613F"/>
    <w:rsid w:val="00276E3C"/>
    <w:rsid w:val="002773FE"/>
    <w:rsid w:val="00277622"/>
    <w:rsid w:val="002817E8"/>
    <w:rsid w:val="00281939"/>
    <w:rsid w:val="00281C80"/>
    <w:rsid w:val="002838DA"/>
    <w:rsid w:val="002859A3"/>
    <w:rsid w:val="00292F42"/>
    <w:rsid w:val="00293E66"/>
    <w:rsid w:val="002945FF"/>
    <w:rsid w:val="00296108"/>
    <w:rsid w:val="002A26DF"/>
    <w:rsid w:val="002A27E8"/>
    <w:rsid w:val="002A5565"/>
    <w:rsid w:val="002A6669"/>
    <w:rsid w:val="002B040E"/>
    <w:rsid w:val="002B3216"/>
    <w:rsid w:val="002B556A"/>
    <w:rsid w:val="002B5A65"/>
    <w:rsid w:val="002B7254"/>
    <w:rsid w:val="002B7B4E"/>
    <w:rsid w:val="002C0462"/>
    <w:rsid w:val="002C1B99"/>
    <w:rsid w:val="002C2581"/>
    <w:rsid w:val="002C3848"/>
    <w:rsid w:val="002C3FC1"/>
    <w:rsid w:val="002C44F8"/>
    <w:rsid w:val="002C5911"/>
    <w:rsid w:val="002C5E88"/>
    <w:rsid w:val="002D5334"/>
    <w:rsid w:val="002D794C"/>
    <w:rsid w:val="002E14C5"/>
    <w:rsid w:val="002E4847"/>
    <w:rsid w:val="002E72D9"/>
    <w:rsid w:val="002F2ED9"/>
    <w:rsid w:val="002F3302"/>
    <w:rsid w:val="002F335A"/>
    <w:rsid w:val="002F4CE8"/>
    <w:rsid w:val="002F50F6"/>
    <w:rsid w:val="002F63CB"/>
    <w:rsid w:val="003000EB"/>
    <w:rsid w:val="003008C9"/>
    <w:rsid w:val="00303A9F"/>
    <w:rsid w:val="003042B5"/>
    <w:rsid w:val="003044FA"/>
    <w:rsid w:val="003052C1"/>
    <w:rsid w:val="00306133"/>
    <w:rsid w:val="00307658"/>
    <w:rsid w:val="00310A22"/>
    <w:rsid w:val="00313C1F"/>
    <w:rsid w:val="00313F59"/>
    <w:rsid w:val="0031522F"/>
    <w:rsid w:val="0031529A"/>
    <w:rsid w:val="003163BF"/>
    <w:rsid w:val="00316590"/>
    <w:rsid w:val="00317304"/>
    <w:rsid w:val="00320A56"/>
    <w:rsid w:val="003211CE"/>
    <w:rsid w:val="00321C9D"/>
    <w:rsid w:val="003220D8"/>
    <w:rsid w:val="003221F9"/>
    <w:rsid w:val="0032271B"/>
    <w:rsid w:val="0032687C"/>
    <w:rsid w:val="00326D0A"/>
    <w:rsid w:val="00327115"/>
    <w:rsid w:val="00327A68"/>
    <w:rsid w:val="0033056D"/>
    <w:rsid w:val="00330EE6"/>
    <w:rsid w:val="00331818"/>
    <w:rsid w:val="00331894"/>
    <w:rsid w:val="003321D5"/>
    <w:rsid w:val="00333533"/>
    <w:rsid w:val="00336743"/>
    <w:rsid w:val="00340DE4"/>
    <w:rsid w:val="0035454D"/>
    <w:rsid w:val="00354758"/>
    <w:rsid w:val="00355267"/>
    <w:rsid w:val="00355B99"/>
    <w:rsid w:val="00357022"/>
    <w:rsid w:val="00357C85"/>
    <w:rsid w:val="0036156B"/>
    <w:rsid w:val="00365D92"/>
    <w:rsid w:val="00366336"/>
    <w:rsid w:val="003663D5"/>
    <w:rsid w:val="003711B2"/>
    <w:rsid w:val="0037194B"/>
    <w:rsid w:val="00373320"/>
    <w:rsid w:val="0037558A"/>
    <w:rsid w:val="00375628"/>
    <w:rsid w:val="00376A2C"/>
    <w:rsid w:val="00377CC4"/>
    <w:rsid w:val="00380C4C"/>
    <w:rsid w:val="00382C66"/>
    <w:rsid w:val="00390B99"/>
    <w:rsid w:val="00392B12"/>
    <w:rsid w:val="003946B8"/>
    <w:rsid w:val="003962A2"/>
    <w:rsid w:val="003A0BEA"/>
    <w:rsid w:val="003A0D4C"/>
    <w:rsid w:val="003A1CCA"/>
    <w:rsid w:val="003A2E8F"/>
    <w:rsid w:val="003A3933"/>
    <w:rsid w:val="003A4D58"/>
    <w:rsid w:val="003A56F3"/>
    <w:rsid w:val="003A7555"/>
    <w:rsid w:val="003B001C"/>
    <w:rsid w:val="003B1D0A"/>
    <w:rsid w:val="003B1DC6"/>
    <w:rsid w:val="003B48C3"/>
    <w:rsid w:val="003B5607"/>
    <w:rsid w:val="003B5A97"/>
    <w:rsid w:val="003B7DB0"/>
    <w:rsid w:val="003C0022"/>
    <w:rsid w:val="003C01A4"/>
    <w:rsid w:val="003C107C"/>
    <w:rsid w:val="003C373B"/>
    <w:rsid w:val="003C6001"/>
    <w:rsid w:val="003C7810"/>
    <w:rsid w:val="003D1838"/>
    <w:rsid w:val="003D49D0"/>
    <w:rsid w:val="003D4EBE"/>
    <w:rsid w:val="003D5508"/>
    <w:rsid w:val="003E0677"/>
    <w:rsid w:val="003E1AA2"/>
    <w:rsid w:val="003E214D"/>
    <w:rsid w:val="003E5BA5"/>
    <w:rsid w:val="003E70D0"/>
    <w:rsid w:val="003E79E6"/>
    <w:rsid w:val="003F280F"/>
    <w:rsid w:val="003F28F9"/>
    <w:rsid w:val="003F2FC4"/>
    <w:rsid w:val="003F5A65"/>
    <w:rsid w:val="004008F4"/>
    <w:rsid w:val="00401637"/>
    <w:rsid w:val="00401C32"/>
    <w:rsid w:val="0040266A"/>
    <w:rsid w:val="0040455E"/>
    <w:rsid w:val="00406A8D"/>
    <w:rsid w:val="00407F62"/>
    <w:rsid w:val="00407FA4"/>
    <w:rsid w:val="00410C16"/>
    <w:rsid w:val="00411AF1"/>
    <w:rsid w:val="0041236A"/>
    <w:rsid w:val="00412D2F"/>
    <w:rsid w:val="00413474"/>
    <w:rsid w:val="004140B9"/>
    <w:rsid w:val="00415558"/>
    <w:rsid w:val="00415DE6"/>
    <w:rsid w:val="004166E7"/>
    <w:rsid w:val="00420483"/>
    <w:rsid w:val="00421155"/>
    <w:rsid w:val="004214FB"/>
    <w:rsid w:val="00421777"/>
    <w:rsid w:val="00422C71"/>
    <w:rsid w:val="00423B03"/>
    <w:rsid w:val="004250A2"/>
    <w:rsid w:val="004261E2"/>
    <w:rsid w:val="00426242"/>
    <w:rsid w:val="00426690"/>
    <w:rsid w:val="00426C65"/>
    <w:rsid w:val="00430EDD"/>
    <w:rsid w:val="00431142"/>
    <w:rsid w:val="004329DE"/>
    <w:rsid w:val="00436914"/>
    <w:rsid w:val="00440533"/>
    <w:rsid w:val="00445C96"/>
    <w:rsid w:val="00445FA1"/>
    <w:rsid w:val="00445FA4"/>
    <w:rsid w:val="004461E4"/>
    <w:rsid w:val="00446E29"/>
    <w:rsid w:val="004473B8"/>
    <w:rsid w:val="00452CA0"/>
    <w:rsid w:val="00460A54"/>
    <w:rsid w:val="0046228C"/>
    <w:rsid w:val="00462745"/>
    <w:rsid w:val="00463744"/>
    <w:rsid w:val="0046381A"/>
    <w:rsid w:val="00465840"/>
    <w:rsid w:val="00466C56"/>
    <w:rsid w:val="004677C3"/>
    <w:rsid w:val="00467EFB"/>
    <w:rsid w:val="0047015E"/>
    <w:rsid w:val="00470FC9"/>
    <w:rsid w:val="004722EF"/>
    <w:rsid w:val="00473B29"/>
    <w:rsid w:val="00475E8F"/>
    <w:rsid w:val="00475EE1"/>
    <w:rsid w:val="00477169"/>
    <w:rsid w:val="004773AF"/>
    <w:rsid w:val="004801F4"/>
    <w:rsid w:val="004806A4"/>
    <w:rsid w:val="00480942"/>
    <w:rsid w:val="00480964"/>
    <w:rsid w:val="00482A41"/>
    <w:rsid w:val="00485BA3"/>
    <w:rsid w:val="0048722E"/>
    <w:rsid w:val="00493DE2"/>
    <w:rsid w:val="004953C6"/>
    <w:rsid w:val="0049572F"/>
    <w:rsid w:val="00496BE5"/>
    <w:rsid w:val="004A0185"/>
    <w:rsid w:val="004A1624"/>
    <w:rsid w:val="004A1B92"/>
    <w:rsid w:val="004A4E12"/>
    <w:rsid w:val="004A6D17"/>
    <w:rsid w:val="004B095C"/>
    <w:rsid w:val="004B371C"/>
    <w:rsid w:val="004B4D8B"/>
    <w:rsid w:val="004B5DC1"/>
    <w:rsid w:val="004B69D6"/>
    <w:rsid w:val="004C17D1"/>
    <w:rsid w:val="004C3E96"/>
    <w:rsid w:val="004C7A0C"/>
    <w:rsid w:val="004D0D50"/>
    <w:rsid w:val="004D14D3"/>
    <w:rsid w:val="004D1972"/>
    <w:rsid w:val="004D45A3"/>
    <w:rsid w:val="004D4A6E"/>
    <w:rsid w:val="004D5ABB"/>
    <w:rsid w:val="004D5C65"/>
    <w:rsid w:val="004D66AA"/>
    <w:rsid w:val="004E07EC"/>
    <w:rsid w:val="004E3971"/>
    <w:rsid w:val="004E4410"/>
    <w:rsid w:val="004F0889"/>
    <w:rsid w:val="004F1B78"/>
    <w:rsid w:val="004F214E"/>
    <w:rsid w:val="004F25A1"/>
    <w:rsid w:val="004F33AA"/>
    <w:rsid w:val="004F4D69"/>
    <w:rsid w:val="004F76FA"/>
    <w:rsid w:val="005019B1"/>
    <w:rsid w:val="00501A63"/>
    <w:rsid w:val="00501C03"/>
    <w:rsid w:val="005027AA"/>
    <w:rsid w:val="0050630C"/>
    <w:rsid w:val="0050715E"/>
    <w:rsid w:val="005122DA"/>
    <w:rsid w:val="00512D30"/>
    <w:rsid w:val="00513021"/>
    <w:rsid w:val="00513878"/>
    <w:rsid w:val="00513A49"/>
    <w:rsid w:val="005167B0"/>
    <w:rsid w:val="005203CB"/>
    <w:rsid w:val="00520704"/>
    <w:rsid w:val="005207F5"/>
    <w:rsid w:val="00523DA3"/>
    <w:rsid w:val="00524344"/>
    <w:rsid w:val="00525344"/>
    <w:rsid w:val="0052674F"/>
    <w:rsid w:val="00530601"/>
    <w:rsid w:val="00535427"/>
    <w:rsid w:val="00537E75"/>
    <w:rsid w:val="00537FDA"/>
    <w:rsid w:val="00541746"/>
    <w:rsid w:val="005420E0"/>
    <w:rsid w:val="0054348A"/>
    <w:rsid w:val="00543693"/>
    <w:rsid w:val="00544A24"/>
    <w:rsid w:val="00546583"/>
    <w:rsid w:val="005469F5"/>
    <w:rsid w:val="0054714C"/>
    <w:rsid w:val="005471E8"/>
    <w:rsid w:val="00547B66"/>
    <w:rsid w:val="00547CA2"/>
    <w:rsid w:val="005532DB"/>
    <w:rsid w:val="00553703"/>
    <w:rsid w:val="005543AF"/>
    <w:rsid w:val="0055550D"/>
    <w:rsid w:val="0055580F"/>
    <w:rsid w:val="00560816"/>
    <w:rsid w:val="005610A8"/>
    <w:rsid w:val="00561752"/>
    <w:rsid w:val="00561CC0"/>
    <w:rsid w:val="00562D5B"/>
    <w:rsid w:val="0056566B"/>
    <w:rsid w:val="0057015F"/>
    <w:rsid w:val="00572B2E"/>
    <w:rsid w:val="00572C4D"/>
    <w:rsid w:val="0057390E"/>
    <w:rsid w:val="00577BF1"/>
    <w:rsid w:val="00582DD0"/>
    <w:rsid w:val="0058399F"/>
    <w:rsid w:val="00585E45"/>
    <w:rsid w:val="005861D5"/>
    <w:rsid w:val="005915BF"/>
    <w:rsid w:val="00592B0B"/>
    <w:rsid w:val="00594073"/>
    <w:rsid w:val="005942BA"/>
    <w:rsid w:val="00594546"/>
    <w:rsid w:val="00594805"/>
    <w:rsid w:val="00595E67"/>
    <w:rsid w:val="005A0F11"/>
    <w:rsid w:val="005A1538"/>
    <w:rsid w:val="005A15A3"/>
    <w:rsid w:val="005A4808"/>
    <w:rsid w:val="005A62FC"/>
    <w:rsid w:val="005A6BC8"/>
    <w:rsid w:val="005A6CB0"/>
    <w:rsid w:val="005B000B"/>
    <w:rsid w:val="005B4130"/>
    <w:rsid w:val="005B4520"/>
    <w:rsid w:val="005B50C6"/>
    <w:rsid w:val="005B52C6"/>
    <w:rsid w:val="005C02F7"/>
    <w:rsid w:val="005C2796"/>
    <w:rsid w:val="005C61C2"/>
    <w:rsid w:val="005D11E7"/>
    <w:rsid w:val="005D51F4"/>
    <w:rsid w:val="005D7FB8"/>
    <w:rsid w:val="005E4252"/>
    <w:rsid w:val="005E4DB8"/>
    <w:rsid w:val="005E5361"/>
    <w:rsid w:val="005E7A1D"/>
    <w:rsid w:val="005F143A"/>
    <w:rsid w:val="005F1B26"/>
    <w:rsid w:val="005F2A51"/>
    <w:rsid w:val="005F43CF"/>
    <w:rsid w:val="005F67CB"/>
    <w:rsid w:val="005F6DDB"/>
    <w:rsid w:val="005F72DA"/>
    <w:rsid w:val="005F75D7"/>
    <w:rsid w:val="006027CD"/>
    <w:rsid w:val="006033FB"/>
    <w:rsid w:val="006056D5"/>
    <w:rsid w:val="00607E8C"/>
    <w:rsid w:val="00607EE6"/>
    <w:rsid w:val="0061102B"/>
    <w:rsid w:val="00612240"/>
    <w:rsid w:val="00612553"/>
    <w:rsid w:val="00613BCB"/>
    <w:rsid w:val="00615E65"/>
    <w:rsid w:val="006160E0"/>
    <w:rsid w:val="00617C6D"/>
    <w:rsid w:val="00620944"/>
    <w:rsid w:val="0062284F"/>
    <w:rsid w:val="00626C28"/>
    <w:rsid w:val="00630224"/>
    <w:rsid w:val="006354ED"/>
    <w:rsid w:val="006356E7"/>
    <w:rsid w:val="00637803"/>
    <w:rsid w:val="00640F0F"/>
    <w:rsid w:val="00643AEC"/>
    <w:rsid w:val="00643D37"/>
    <w:rsid w:val="00645310"/>
    <w:rsid w:val="00646064"/>
    <w:rsid w:val="00647C1C"/>
    <w:rsid w:val="006501BD"/>
    <w:rsid w:val="00650BA9"/>
    <w:rsid w:val="00650C29"/>
    <w:rsid w:val="00650C6E"/>
    <w:rsid w:val="00654644"/>
    <w:rsid w:val="006564C6"/>
    <w:rsid w:val="00657118"/>
    <w:rsid w:val="0066159E"/>
    <w:rsid w:val="00664888"/>
    <w:rsid w:val="00664C33"/>
    <w:rsid w:val="00665A2B"/>
    <w:rsid w:val="0066720B"/>
    <w:rsid w:val="006720D3"/>
    <w:rsid w:val="006734CF"/>
    <w:rsid w:val="0067398B"/>
    <w:rsid w:val="00674669"/>
    <w:rsid w:val="00675089"/>
    <w:rsid w:val="00676D35"/>
    <w:rsid w:val="00677B53"/>
    <w:rsid w:val="00680862"/>
    <w:rsid w:val="00681789"/>
    <w:rsid w:val="006833A8"/>
    <w:rsid w:val="00683DCF"/>
    <w:rsid w:val="00687284"/>
    <w:rsid w:val="00690E78"/>
    <w:rsid w:val="0069112A"/>
    <w:rsid w:val="00691D6C"/>
    <w:rsid w:val="00691FF1"/>
    <w:rsid w:val="00695F77"/>
    <w:rsid w:val="006975FE"/>
    <w:rsid w:val="006A0504"/>
    <w:rsid w:val="006A160C"/>
    <w:rsid w:val="006A2A88"/>
    <w:rsid w:val="006A2FB4"/>
    <w:rsid w:val="006A6F5B"/>
    <w:rsid w:val="006A7CF1"/>
    <w:rsid w:val="006B0014"/>
    <w:rsid w:val="006B03F1"/>
    <w:rsid w:val="006B2077"/>
    <w:rsid w:val="006B2702"/>
    <w:rsid w:val="006B42FF"/>
    <w:rsid w:val="006B5A07"/>
    <w:rsid w:val="006B73B5"/>
    <w:rsid w:val="006B75E3"/>
    <w:rsid w:val="006B76B8"/>
    <w:rsid w:val="006B7ABC"/>
    <w:rsid w:val="006C3AC8"/>
    <w:rsid w:val="006C4700"/>
    <w:rsid w:val="006C4AFB"/>
    <w:rsid w:val="006C54D5"/>
    <w:rsid w:val="006C7BD5"/>
    <w:rsid w:val="006D071F"/>
    <w:rsid w:val="006D0AD9"/>
    <w:rsid w:val="006D3E13"/>
    <w:rsid w:val="006D4F70"/>
    <w:rsid w:val="006D65D2"/>
    <w:rsid w:val="006E0C74"/>
    <w:rsid w:val="006E141C"/>
    <w:rsid w:val="006E7C34"/>
    <w:rsid w:val="006F0C65"/>
    <w:rsid w:val="006F2899"/>
    <w:rsid w:val="006F3F5F"/>
    <w:rsid w:val="006F5218"/>
    <w:rsid w:val="00701164"/>
    <w:rsid w:val="00701282"/>
    <w:rsid w:val="00702C7E"/>
    <w:rsid w:val="00706792"/>
    <w:rsid w:val="00711240"/>
    <w:rsid w:val="00713D73"/>
    <w:rsid w:val="00715464"/>
    <w:rsid w:val="00715A1E"/>
    <w:rsid w:val="007169A5"/>
    <w:rsid w:val="0072043B"/>
    <w:rsid w:val="00720E6A"/>
    <w:rsid w:val="00720F96"/>
    <w:rsid w:val="007223F2"/>
    <w:rsid w:val="00723346"/>
    <w:rsid w:val="007236F8"/>
    <w:rsid w:val="00723743"/>
    <w:rsid w:val="00724224"/>
    <w:rsid w:val="00724437"/>
    <w:rsid w:val="00724D3B"/>
    <w:rsid w:val="007254E5"/>
    <w:rsid w:val="00725F6B"/>
    <w:rsid w:val="00726FB5"/>
    <w:rsid w:val="00730254"/>
    <w:rsid w:val="00732398"/>
    <w:rsid w:val="00732AB3"/>
    <w:rsid w:val="00732FC2"/>
    <w:rsid w:val="00737EBE"/>
    <w:rsid w:val="00740186"/>
    <w:rsid w:val="00740676"/>
    <w:rsid w:val="007410C8"/>
    <w:rsid w:val="00741E06"/>
    <w:rsid w:val="007437B4"/>
    <w:rsid w:val="007439C6"/>
    <w:rsid w:val="00745EAF"/>
    <w:rsid w:val="00746CE9"/>
    <w:rsid w:val="0074790E"/>
    <w:rsid w:val="007525C1"/>
    <w:rsid w:val="00752636"/>
    <w:rsid w:val="00753B16"/>
    <w:rsid w:val="007569B1"/>
    <w:rsid w:val="00756B2D"/>
    <w:rsid w:val="007570D6"/>
    <w:rsid w:val="00761465"/>
    <w:rsid w:val="007657CB"/>
    <w:rsid w:val="00765DA9"/>
    <w:rsid w:val="0077159D"/>
    <w:rsid w:val="00773387"/>
    <w:rsid w:val="00776370"/>
    <w:rsid w:val="0077798F"/>
    <w:rsid w:val="00777F6F"/>
    <w:rsid w:val="00780566"/>
    <w:rsid w:val="00781B26"/>
    <w:rsid w:val="00781F6B"/>
    <w:rsid w:val="00782A15"/>
    <w:rsid w:val="00783283"/>
    <w:rsid w:val="00784373"/>
    <w:rsid w:val="00784982"/>
    <w:rsid w:val="00784CE8"/>
    <w:rsid w:val="00786DD0"/>
    <w:rsid w:val="00793119"/>
    <w:rsid w:val="0079445A"/>
    <w:rsid w:val="00794AA6"/>
    <w:rsid w:val="00795375"/>
    <w:rsid w:val="00795763"/>
    <w:rsid w:val="0079681F"/>
    <w:rsid w:val="007A2421"/>
    <w:rsid w:val="007B3D11"/>
    <w:rsid w:val="007B463B"/>
    <w:rsid w:val="007B5572"/>
    <w:rsid w:val="007B5D52"/>
    <w:rsid w:val="007B6DA0"/>
    <w:rsid w:val="007B744F"/>
    <w:rsid w:val="007C01CA"/>
    <w:rsid w:val="007C09A2"/>
    <w:rsid w:val="007C5BF3"/>
    <w:rsid w:val="007C689B"/>
    <w:rsid w:val="007D11E9"/>
    <w:rsid w:val="007D188F"/>
    <w:rsid w:val="007D3695"/>
    <w:rsid w:val="007D501A"/>
    <w:rsid w:val="007D56DE"/>
    <w:rsid w:val="007E04D7"/>
    <w:rsid w:val="007E3581"/>
    <w:rsid w:val="007F0F0F"/>
    <w:rsid w:val="007F2B0C"/>
    <w:rsid w:val="007F2B38"/>
    <w:rsid w:val="007F43EA"/>
    <w:rsid w:val="007F48EA"/>
    <w:rsid w:val="007F4DAA"/>
    <w:rsid w:val="007F5EB0"/>
    <w:rsid w:val="007F74C7"/>
    <w:rsid w:val="007F7560"/>
    <w:rsid w:val="007F7A86"/>
    <w:rsid w:val="008017F0"/>
    <w:rsid w:val="00804489"/>
    <w:rsid w:val="0080468B"/>
    <w:rsid w:val="00806991"/>
    <w:rsid w:val="00810C40"/>
    <w:rsid w:val="00811F8E"/>
    <w:rsid w:val="00813D68"/>
    <w:rsid w:val="00814DBB"/>
    <w:rsid w:val="008154E3"/>
    <w:rsid w:val="008205A4"/>
    <w:rsid w:val="00821CC5"/>
    <w:rsid w:val="00821CD3"/>
    <w:rsid w:val="00821F05"/>
    <w:rsid w:val="008236C2"/>
    <w:rsid w:val="008242F2"/>
    <w:rsid w:val="0083052F"/>
    <w:rsid w:val="00831209"/>
    <w:rsid w:val="00834283"/>
    <w:rsid w:val="00835746"/>
    <w:rsid w:val="008369E7"/>
    <w:rsid w:val="00837929"/>
    <w:rsid w:val="00840EEA"/>
    <w:rsid w:val="00841B09"/>
    <w:rsid w:val="0084206E"/>
    <w:rsid w:val="00845638"/>
    <w:rsid w:val="00846236"/>
    <w:rsid w:val="008464B4"/>
    <w:rsid w:val="00846C56"/>
    <w:rsid w:val="00847320"/>
    <w:rsid w:val="00857260"/>
    <w:rsid w:val="0086101E"/>
    <w:rsid w:val="00862311"/>
    <w:rsid w:val="00865662"/>
    <w:rsid w:val="00867A1A"/>
    <w:rsid w:val="0087273B"/>
    <w:rsid w:val="00874EB3"/>
    <w:rsid w:val="0087635C"/>
    <w:rsid w:val="00882AB2"/>
    <w:rsid w:val="00883C63"/>
    <w:rsid w:val="00884AB8"/>
    <w:rsid w:val="008864E1"/>
    <w:rsid w:val="008873D5"/>
    <w:rsid w:val="00887DA7"/>
    <w:rsid w:val="00887EAD"/>
    <w:rsid w:val="008924D8"/>
    <w:rsid w:val="00893178"/>
    <w:rsid w:val="0089396B"/>
    <w:rsid w:val="008957F5"/>
    <w:rsid w:val="008957FB"/>
    <w:rsid w:val="00895F18"/>
    <w:rsid w:val="00896B9D"/>
    <w:rsid w:val="00896C9B"/>
    <w:rsid w:val="008A30F1"/>
    <w:rsid w:val="008A52E1"/>
    <w:rsid w:val="008A62B1"/>
    <w:rsid w:val="008B17B7"/>
    <w:rsid w:val="008B26ED"/>
    <w:rsid w:val="008C1248"/>
    <w:rsid w:val="008C310D"/>
    <w:rsid w:val="008C36C5"/>
    <w:rsid w:val="008C53AE"/>
    <w:rsid w:val="008C7C27"/>
    <w:rsid w:val="008D0855"/>
    <w:rsid w:val="008D2774"/>
    <w:rsid w:val="008D3449"/>
    <w:rsid w:val="008D45E6"/>
    <w:rsid w:val="008E080B"/>
    <w:rsid w:val="008E4765"/>
    <w:rsid w:val="008E7EAE"/>
    <w:rsid w:val="008F3457"/>
    <w:rsid w:val="008F34DF"/>
    <w:rsid w:val="008F4D79"/>
    <w:rsid w:val="008F5A82"/>
    <w:rsid w:val="008F7B30"/>
    <w:rsid w:val="009013FE"/>
    <w:rsid w:val="00901FE5"/>
    <w:rsid w:val="00902A41"/>
    <w:rsid w:val="00902A94"/>
    <w:rsid w:val="009030E9"/>
    <w:rsid w:val="00907913"/>
    <w:rsid w:val="00910D29"/>
    <w:rsid w:val="00913CFA"/>
    <w:rsid w:val="00913EFC"/>
    <w:rsid w:val="0091546F"/>
    <w:rsid w:val="009165A8"/>
    <w:rsid w:val="00917E91"/>
    <w:rsid w:val="0092027E"/>
    <w:rsid w:val="00920370"/>
    <w:rsid w:val="009211E2"/>
    <w:rsid w:val="009223DC"/>
    <w:rsid w:val="00925813"/>
    <w:rsid w:val="00925DF5"/>
    <w:rsid w:val="0092680A"/>
    <w:rsid w:val="00926C5D"/>
    <w:rsid w:val="00926F40"/>
    <w:rsid w:val="0092733C"/>
    <w:rsid w:val="009273D6"/>
    <w:rsid w:val="0093045F"/>
    <w:rsid w:val="00930B15"/>
    <w:rsid w:val="00934C0E"/>
    <w:rsid w:val="009370D8"/>
    <w:rsid w:val="00940072"/>
    <w:rsid w:val="009406FF"/>
    <w:rsid w:val="009430F8"/>
    <w:rsid w:val="00947AB3"/>
    <w:rsid w:val="009502CD"/>
    <w:rsid w:val="009503D7"/>
    <w:rsid w:val="0095081B"/>
    <w:rsid w:val="00951959"/>
    <w:rsid w:val="009520B2"/>
    <w:rsid w:val="00952ACC"/>
    <w:rsid w:val="00954355"/>
    <w:rsid w:val="009552BC"/>
    <w:rsid w:val="009559CF"/>
    <w:rsid w:val="00957318"/>
    <w:rsid w:val="00957878"/>
    <w:rsid w:val="00961814"/>
    <w:rsid w:val="009618DA"/>
    <w:rsid w:val="00965394"/>
    <w:rsid w:val="009674F9"/>
    <w:rsid w:val="00967730"/>
    <w:rsid w:val="009700D5"/>
    <w:rsid w:val="009732BF"/>
    <w:rsid w:val="00973440"/>
    <w:rsid w:val="00973B04"/>
    <w:rsid w:val="00975321"/>
    <w:rsid w:val="00975BE4"/>
    <w:rsid w:val="00975FFB"/>
    <w:rsid w:val="009802AF"/>
    <w:rsid w:val="009809A9"/>
    <w:rsid w:val="00983903"/>
    <w:rsid w:val="009855C0"/>
    <w:rsid w:val="009861DC"/>
    <w:rsid w:val="00987217"/>
    <w:rsid w:val="009916A4"/>
    <w:rsid w:val="009927A1"/>
    <w:rsid w:val="0099365D"/>
    <w:rsid w:val="009A1E32"/>
    <w:rsid w:val="009A30B0"/>
    <w:rsid w:val="009A380E"/>
    <w:rsid w:val="009A748C"/>
    <w:rsid w:val="009B0293"/>
    <w:rsid w:val="009B0306"/>
    <w:rsid w:val="009B09C1"/>
    <w:rsid w:val="009B2AE2"/>
    <w:rsid w:val="009B2E54"/>
    <w:rsid w:val="009B3066"/>
    <w:rsid w:val="009B3E94"/>
    <w:rsid w:val="009B3F8C"/>
    <w:rsid w:val="009B47F7"/>
    <w:rsid w:val="009B48A1"/>
    <w:rsid w:val="009C3810"/>
    <w:rsid w:val="009C6347"/>
    <w:rsid w:val="009C7377"/>
    <w:rsid w:val="009D1E2A"/>
    <w:rsid w:val="009D2672"/>
    <w:rsid w:val="009D748A"/>
    <w:rsid w:val="009E1D78"/>
    <w:rsid w:val="009E2BD4"/>
    <w:rsid w:val="009E329E"/>
    <w:rsid w:val="009E4600"/>
    <w:rsid w:val="009E51E9"/>
    <w:rsid w:val="009E5FC5"/>
    <w:rsid w:val="009F04AF"/>
    <w:rsid w:val="009F57BD"/>
    <w:rsid w:val="009F63BC"/>
    <w:rsid w:val="009F7DFB"/>
    <w:rsid w:val="00A002A1"/>
    <w:rsid w:val="00A0039F"/>
    <w:rsid w:val="00A00870"/>
    <w:rsid w:val="00A01BA0"/>
    <w:rsid w:val="00A0719B"/>
    <w:rsid w:val="00A1210C"/>
    <w:rsid w:val="00A149B7"/>
    <w:rsid w:val="00A15B2A"/>
    <w:rsid w:val="00A162D8"/>
    <w:rsid w:val="00A169A6"/>
    <w:rsid w:val="00A171B6"/>
    <w:rsid w:val="00A174E1"/>
    <w:rsid w:val="00A17549"/>
    <w:rsid w:val="00A178EA"/>
    <w:rsid w:val="00A20E9F"/>
    <w:rsid w:val="00A26EEF"/>
    <w:rsid w:val="00A3033D"/>
    <w:rsid w:val="00A329AA"/>
    <w:rsid w:val="00A346A6"/>
    <w:rsid w:val="00A3586F"/>
    <w:rsid w:val="00A358F6"/>
    <w:rsid w:val="00A363B7"/>
    <w:rsid w:val="00A365BF"/>
    <w:rsid w:val="00A417A3"/>
    <w:rsid w:val="00A42299"/>
    <w:rsid w:val="00A4245A"/>
    <w:rsid w:val="00A42781"/>
    <w:rsid w:val="00A43984"/>
    <w:rsid w:val="00A463D1"/>
    <w:rsid w:val="00A50CB5"/>
    <w:rsid w:val="00A51438"/>
    <w:rsid w:val="00A51FBD"/>
    <w:rsid w:val="00A55BEC"/>
    <w:rsid w:val="00A62115"/>
    <w:rsid w:val="00A62D97"/>
    <w:rsid w:val="00A6449B"/>
    <w:rsid w:val="00A679C4"/>
    <w:rsid w:val="00A70B5B"/>
    <w:rsid w:val="00A72041"/>
    <w:rsid w:val="00A74008"/>
    <w:rsid w:val="00A74116"/>
    <w:rsid w:val="00A74D98"/>
    <w:rsid w:val="00A767F7"/>
    <w:rsid w:val="00A76BB0"/>
    <w:rsid w:val="00A80389"/>
    <w:rsid w:val="00A8655E"/>
    <w:rsid w:val="00A875B4"/>
    <w:rsid w:val="00A87E7C"/>
    <w:rsid w:val="00A90019"/>
    <w:rsid w:val="00A900CF"/>
    <w:rsid w:val="00A90A60"/>
    <w:rsid w:val="00A90DEF"/>
    <w:rsid w:val="00A91920"/>
    <w:rsid w:val="00A91B1D"/>
    <w:rsid w:val="00A94893"/>
    <w:rsid w:val="00A95CD2"/>
    <w:rsid w:val="00A97528"/>
    <w:rsid w:val="00A97A6D"/>
    <w:rsid w:val="00AA0C49"/>
    <w:rsid w:val="00AA248E"/>
    <w:rsid w:val="00AA28E0"/>
    <w:rsid w:val="00AA3A33"/>
    <w:rsid w:val="00AA3E4C"/>
    <w:rsid w:val="00AA542B"/>
    <w:rsid w:val="00AA7B22"/>
    <w:rsid w:val="00AA7C77"/>
    <w:rsid w:val="00AB24CE"/>
    <w:rsid w:val="00AB2FD8"/>
    <w:rsid w:val="00AB7031"/>
    <w:rsid w:val="00AB71D1"/>
    <w:rsid w:val="00AC17CE"/>
    <w:rsid w:val="00AC475A"/>
    <w:rsid w:val="00AC48F5"/>
    <w:rsid w:val="00AC7933"/>
    <w:rsid w:val="00AD24EF"/>
    <w:rsid w:val="00AD2591"/>
    <w:rsid w:val="00AD26A2"/>
    <w:rsid w:val="00AD2CE1"/>
    <w:rsid w:val="00AD630E"/>
    <w:rsid w:val="00AD63EC"/>
    <w:rsid w:val="00AD6F15"/>
    <w:rsid w:val="00AD7CD9"/>
    <w:rsid w:val="00AE0B31"/>
    <w:rsid w:val="00AE3377"/>
    <w:rsid w:val="00AE6014"/>
    <w:rsid w:val="00AE7803"/>
    <w:rsid w:val="00AF10A3"/>
    <w:rsid w:val="00AF1AE6"/>
    <w:rsid w:val="00AF1FEF"/>
    <w:rsid w:val="00AF664E"/>
    <w:rsid w:val="00AF7DC8"/>
    <w:rsid w:val="00B00011"/>
    <w:rsid w:val="00B00F9B"/>
    <w:rsid w:val="00B01339"/>
    <w:rsid w:val="00B01DC8"/>
    <w:rsid w:val="00B0450A"/>
    <w:rsid w:val="00B0488B"/>
    <w:rsid w:val="00B054A7"/>
    <w:rsid w:val="00B0624F"/>
    <w:rsid w:val="00B10F59"/>
    <w:rsid w:val="00B110C4"/>
    <w:rsid w:val="00B11C66"/>
    <w:rsid w:val="00B11D86"/>
    <w:rsid w:val="00B12C19"/>
    <w:rsid w:val="00B146EB"/>
    <w:rsid w:val="00B154AA"/>
    <w:rsid w:val="00B1634B"/>
    <w:rsid w:val="00B21AB9"/>
    <w:rsid w:val="00B22372"/>
    <w:rsid w:val="00B25566"/>
    <w:rsid w:val="00B25654"/>
    <w:rsid w:val="00B26C22"/>
    <w:rsid w:val="00B278EA"/>
    <w:rsid w:val="00B30E11"/>
    <w:rsid w:val="00B310D8"/>
    <w:rsid w:val="00B3402C"/>
    <w:rsid w:val="00B342C7"/>
    <w:rsid w:val="00B34EF5"/>
    <w:rsid w:val="00B351A4"/>
    <w:rsid w:val="00B373D8"/>
    <w:rsid w:val="00B4110A"/>
    <w:rsid w:val="00B42602"/>
    <w:rsid w:val="00B42723"/>
    <w:rsid w:val="00B44100"/>
    <w:rsid w:val="00B456E7"/>
    <w:rsid w:val="00B52371"/>
    <w:rsid w:val="00B5284C"/>
    <w:rsid w:val="00B5391C"/>
    <w:rsid w:val="00B55AB3"/>
    <w:rsid w:val="00B56B85"/>
    <w:rsid w:val="00B56DFD"/>
    <w:rsid w:val="00B57E69"/>
    <w:rsid w:val="00B57EFD"/>
    <w:rsid w:val="00B612D9"/>
    <w:rsid w:val="00B61CE1"/>
    <w:rsid w:val="00B626D5"/>
    <w:rsid w:val="00B67D03"/>
    <w:rsid w:val="00B70809"/>
    <w:rsid w:val="00B7159B"/>
    <w:rsid w:val="00B74C26"/>
    <w:rsid w:val="00B758BA"/>
    <w:rsid w:val="00B81F0A"/>
    <w:rsid w:val="00B833EF"/>
    <w:rsid w:val="00B83B69"/>
    <w:rsid w:val="00B84899"/>
    <w:rsid w:val="00B87019"/>
    <w:rsid w:val="00B8775C"/>
    <w:rsid w:val="00B90982"/>
    <w:rsid w:val="00B940DE"/>
    <w:rsid w:val="00B9449A"/>
    <w:rsid w:val="00B97176"/>
    <w:rsid w:val="00BA18EC"/>
    <w:rsid w:val="00BB003E"/>
    <w:rsid w:val="00BB008E"/>
    <w:rsid w:val="00BB1FB1"/>
    <w:rsid w:val="00BB2657"/>
    <w:rsid w:val="00BB302D"/>
    <w:rsid w:val="00BB4C87"/>
    <w:rsid w:val="00BB6BB1"/>
    <w:rsid w:val="00BC0C94"/>
    <w:rsid w:val="00BC4AF1"/>
    <w:rsid w:val="00BC6148"/>
    <w:rsid w:val="00BC6641"/>
    <w:rsid w:val="00BC76FE"/>
    <w:rsid w:val="00BD1E02"/>
    <w:rsid w:val="00BD2AD3"/>
    <w:rsid w:val="00BD5291"/>
    <w:rsid w:val="00BD594D"/>
    <w:rsid w:val="00BD73D1"/>
    <w:rsid w:val="00BD7860"/>
    <w:rsid w:val="00BE016E"/>
    <w:rsid w:val="00BE1687"/>
    <w:rsid w:val="00BE238A"/>
    <w:rsid w:val="00BE43D1"/>
    <w:rsid w:val="00BE6526"/>
    <w:rsid w:val="00BE7D60"/>
    <w:rsid w:val="00BF1A38"/>
    <w:rsid w:val="00BF1B30"/>
    <w:rsid w:val="00BF2ABB"/>
    <w:rsid w:val="00BF35C8"/>
    <w:rsid w:val="00BF6B9D"/>
    <w:rsid w:val="00BF6E5F"/>
    <w:rsid w:val="00BF7A89"/>
    <w:rsid w:val="00BF7D82"/>
    <w:rsid w:val="00C00D46"/>
    <w:rsid w:val="00C04522"/>
    <w:rsid w:val="00C05541"/>
    <w:rsid w:val="00C0719E"/>
    <w:rsid w:val="00C0722D"/>
    <w:rsid w:val="00C07893"/>
    <w:rsid w:val="00C07938"/>
    <w:rsid w:val="00C13B02"/>
    <w:rsid w:val="00C13B87"/>
    <w:rsid w:val="00C20C4A"/>
    <w:rsid w:val="00C2144E"/>
    <w:rsid w:val="00C22057"/>
    <w:rsid w:val="00C22958"/>
    <w:rsid w:val="00C24148"/>
    <w:rsid w:val="00C26DDD"/>
    <w:rsid w:val="00C277CA"/>
    <w:rsid w:val="00C27C63"/>
    <w:rsid w:val="00C317F1"/>
    <w:rsid w:val="00C322D4"/>
    <w:rsid w:val="00C32613"/>
    <w:rsid w:val="00C32807"/>
    <w:rsid w:val="00C33F14"/>
    <w:rsid w:val="00C34697"/>
    <w:rsid w:val="00C3496F"/>
    <w:rsid w:val="00C34BC6"/>
    <w:rsid w:val="00C3732B"/>
    <w:rsid w:val="00C3744C"/>
    <w:rsid w:val="00C40CAA"/>
    <w:rsid w:val="00C40EB8"/>
    <w:rsid w:val="00C41D27"/>
    <w:rsid w:val="00C432AC"/>
    <w:rsid w:val="00C43B9B"/>
    <w:rsid w:val="00C46FCB"/>
    <w:rsid w:val="00C471CC"/>
    <w:rsid w:val="00C4762E"/>
    <w:rsid w:val="00C517D9"/>
    <w:rsid w:val="00C538E7"/>
    <w:rsid w:val="00C54FF4"/>
    <w:rsid w:val="00C560B0"/>
    <w:rsid w:val="00C56828"/>
    <w:rsid w:val="00C579E1"/>
    <w:rsid w:val="00C64880"/>
    <w:rsid w:val="00C648B3"/>
    <w:rsid w:val="00C65D19"/>
    <w:rsid w:val="00C6763D"/>
    <w:rsid w:val="00C75358"/>
    <w:rsid w:val="00C755FA"/>
    <w:rsid w:val="00C76DB1"/>
    <w:rsid w:val="00C77C3C"/>
    <w:rsid w:val="00C77E90"/>
    <w:rsid w:val="00C80247"/>
    <w:rsid w:val="00C80DEB"/>
    <w:rsid w:val="00C878B7"/>
    <w:rsid w:val="00C905DB"/>
    <w:rsid w:val="00C925AF"/>
    <w:rsid w:val="00C9402A"/>
    <w:rsid w:val="00C94640"/>
    <w:rsid w:val="00C962CC"/>
    <w:rsid w:val="00C96470"/>
    <w:rsid w:val="00C9677D"/>
    <w:rsid w:val="00C97111"/>
    <w:rsid w:val="00CA1B6A"/>
    <w:rsid w:val="00CA3399"/>
    <w:rsid w:val="00CA3CA8"/>
    <w:rsid w:val="00CA4229"/>
    <w:rsid w:val="00CA5421"/>
    <w:rsid w:val="00CA5D1C"/>
    <w:rsid w:val="00CA5FF2"/>
    <w:rsid w:val="00CA74AB"/>
    <w:rsid w:val="00CA7E18"/>
    <w:rsid w:val="00CB0D28"/>
    <w:rsid w:val="00CB1F48"/>
    <w:rsid w:val="00CB257B"/>
    <w:rsid w:val="00CB297A"/>
    <w:rsid w:val="00CB3CE3"/>
    <w:rsid w:val="00CB46E7"/>
    <w:rsid w:val="00CB505C"/>
    <w:rsid w:val="00CB517F"/>
    <w:rsid w:val="00CB5545"/>
    <w:rsid w:val="00CB5608"/>
    <w:rsid w:val="00CB5FE9"/>
    <w:rsid w:val="00CB60E3"/>
    <w:rsid w:val="00CB7386"/>
    <w:rsid w:val="00CC074D"/>
    <w:rsid w:val="00CC1F46"/>
    <w:rsid w:val="00CC3052"/>
    <w:rsid w:val="00CC40E2"/>
    <w:rsid w:val="00CC5544"/>
    <w:rsid w:val="00CC60C3"/>
    <w:rsid w:val="00CC706C"/>
    <w:rsid w:val="00CC713E"/>
    <w:rsid w:val="00CD22E1"/>
    <w:rsid w:val="00CD4D11"/>
    <w:rsid w:val="00CD4D6A"/>
    <w:rsid w:val="00CD5C0E"/>
    <w:rsid w:val="00CD6C6C"/>
    <w:rsid w:val="00CE0243"/>
    <w:rsid w:val="00CE156C"/>
    <w:rsid w:val="00CE351E"/>
    <w:rsid w:val="00CE3E29"/>
    <w:rsid w:val="00CE57DF"/>
    <w:rsid w:val="00CE5A14"/>
    <w:rsid w:val="00CF018D"/>
    <w:rsid w:val="00CF0C29"/>
    <w:rsid w:val="00CF1950"/>
    <w:rsid w:val="00CF65D8"/>
    <w:rsid w:val="00D00BE9"/>
    <w:rsid w:val="00D0229D"/>
    <w:rsid w:val="00D02371"/>
    <w:rsid w:val="00D03AB2"/>
    <w:rsid w:val="00D044E5"/>
    <w:rsid w:val="00D058DD"/>
    <w:rsid w:val="00D06B8E"/>
    <w:rsid w:val="00D116D2"/>
    <w:rsid w:val="00D11EB6"/>
    <w:rsid w:val="00D141DF"/>
    <w:rsid w:val="00D14A0F"/>
    <w:rsid w:val="00D1643C"/>
    <w:rsid w:val="00D1767A"/>
    <w:rsid w:val="00D216B9"/>
    <w:rsid w:val="00D22156"/>
    <w:rsid w:val="00D234CD"/>
    <w:rsid w:val="00D245A7"/>
    <w:rsid w:val="00D25AF9"/>
    <w:rsid w:val="00D271AB"/>
    <w:rsid w:val="00D30AB5"/>
    <w:rsid w:val="00D32E51"/>
    <w:rsid w:val="00D37371"/>
    <w:rsid w:val="00D4018D"/>
    <w:rsid w:val="00D425E3"/>
    <w:rsid w:val="00D45C67"/>
    <w:rsid w:val="00D47789"/>
    <w:rsid w:val="00D50878"/>
    <w:rsid w:val="00D517EF"/>
    <w:rsid w:val="00D52DC4"/>
    <w:rsid w:val="00D54582"/>
    <w:rsid w:val="00D54B63"/>
    <w:rsid w:val="00D56CE4"/>
    <w:rsid w:val="00D60AC3"/>
    <w:rsid w:val="00D63D68"/>
    <w:rsid w:val="00D645FA"/>
    <w:rsid w:val="00D65DC9"/>
    <w:rsid w:val="00D66A21"/>
    <w:rsid w:val="00D71E08"/>
    <w:rsid w:val="00D7330A"/>
    <w:rsid w:val="00D73C81"/>
    <w:rsid w:val="00D74D91"/>
    <w:rsid w:val="00D75D41"/>
    <w:rsid w:val="00D80172"/>
    <w:rsid w:val="00D80230"/>
    <w:rsid w:val="00D80DDF"/>
    <w:rsid w:val="00D812C3"/>
    <w:rsid w:val="00D812FA"/>
    <w:rsid w:val="00D82FAB"/>
    <w:rsid w:val="00D83752"/>
    <w:rsid w:val="00D86732"/>
    <w:rsid w:val="00D91749"/>
    <w:rsid w:val="00D9209A"/>
    <w:rsid w:val="00D95073"/>
    <w:rsid w:val="00D96B46"/>
    <w:rsid w:val="00D970FF"/>
    <w:rsid w:val="00DA008C"/>
    <w:rsid w:val="00DA0FBE"/>
    <w:rsid w:val="00DA3833"/>
    <w:rsid w:val="00DA3CA5"/>
    <w:rsid w:val="00DA41B9"/>
    <w:rsid w:val="00DA4B4A"/>
    <w:rsid w:val="00DA5B09"/>
    <w:rsid w:val="00DA68F6"/>
    <w:rsid w:val="00DB001E"/>
    <w:rsid w:val="00DB00F7"/>
    <w:rsid w:val="00DB24CC"/>
    <w:rsid w:val="00DB3D07"/>
    <w:rsid w:val="00DB4210"/>
    <w:rsid w:val="00DB42C7"/>
    <w:rsid w:val="00DB63FA"/>
    <w:rsid w:val="00DB6CD0"/>
    <w:rsid w:val="00DB7DD8"/>
    <w:rsid w:val="00DC1B69"/>
    <w:rsid w:val="00DC26A4"/>
    <w:rsid w:val="00DC3077"/>
    <w:rsid w:val="00DC43F2"/>
    <w:rsid w:val="00DC4CA6"/>
    <w:rsid w:val="00DC571E"/>
    <w:rsid w:val="00DC5B89"/>
    <w:rsid w:val="00DC6A32"/>
    <w:rsid w:val="00DD1ACF"/>
    <w:rsid w:val="00DD2463"/>
    <w:rsid w:val="00DD53B7"/>
    <w:rsid w:val="00DD5B32"/>
    <w:rsid w:val="00DD6F0C"/>
    <w:rsid w:val="00DD6F46"/>
    <w:rsid w:val="00DE6997"/>
    <w:rsid w:val="00DE76E1"/>
    <w:rsid w:val="00DF0797"/>
    <w:rsid w:val="00DF15ED"/>
    <w:rsid w:val="00DF1937"/>
    <w:rsid w:val="00DF19B5"/>
    <w:rsid w:val="00DF2A9B"/>
    <w:rsid w:val="00DF31F7"/>
    <w:rsid w:val="00DF32A5"/>
    <w:rsid w:val="00DF53C9"/>
    <w:rsid w:val="00DF6498"/>
    <w:rsid w:val="00E000D8"/>
    <w:rsid w:val="00E00B82"/>
    <w:rsid w:val="00E020E7"/>
    <w:rsid w:val="00E0338B"/>
    <w:rsid w:val="00E0430D"/>
    <w:rsid w:val="00E062FB"/>
    <w:rsid w:val="00E06BA9"/>
    <w:rsid w:val="00E12394"/>
    <w:rsid w:val="00E13751"/>
    <w:rsid w:val="00E15E42"/>
    <w:rsid w:val="00E17660"/>
    <w:rsid w:val="00E179D1"/>
    <w:rsid w:val="00E22601"/>
    <w:rsid w:val="00E23211"/>
    <w:rsid w:val="00E23673"/>
    <w:rsid w:val="00E24B9B"/>
    <w:rsid w:val="00E25B11"/>
    <w:rsid w:val="00E2655E"/>
    <w:rsid w:val="00E31B02"/>
    <w:rsid w:val="00E3362F"/>
    <w:rsid w:val="00E33EDD"/>
    <w:rsid w:val="00E33F89"/>
    <w:rsid w:val="00E35E21"/>
    <w:rsid w:val="00E37C43"/>
    <w:rsid w:val="00E414E8"/>
    <w:rsid w:val="00E42651"/>
    <w:rsid w:val="00E44824"/>
    <w:rsid w:val="00E44A0C"/>
    <w:rsid w:val="00E460F5"/>
    <w:rsid w:val="00E50E64"/>
    <w:rsid w:val="00E51A8F"/>
    <w:rsid w:val="00E60CD1"/>
    <w:rsid w:val="00E622D7"/>
    <w:rsid w:val="00E63A7C"/>
    <w:rsid w:val="00E64BD7"/>
    <w:rsid w:val="00E65857"/>
    <w:rsid w:val="00E67E5A"/>
    <w:rsid w:val="00E67F29"/>
    <w:rsid w:val="00E70353"/>
    <w:rsid w:val="00E70C76"/>
    <w:rsid w:val="00E71854"/>
    <w:rsid w:val="00E7191E"/>
    <w:rsid w:val="00E71AAE"/>
    <w:rsid w:val="00E72954"/>
    <w:rsid w:val="00E72E79"/>
    <w:rsid w:val="00E82B14"/>
    <w:rsid w:val="00E87FD1"/>
    <w:rsid w:val="00E94D92"/>
    <w:rsid w:val="00E95971"/>
    <w:rsid w:val="00EA06EA"/>
    <w:rsid w:val="00EA3083"/>
    <w:rsid w:val="00EA35E3"/>
    <w:rsid w:val="00EA4E32"/>
    <w:rsid w:val="00EA522E"/>
    <w:rsid w:val="00EA753E"/>
    <w:rsid w:val="00EB3037"/>
    <w:rsid w:val="00EB30E6"/>
    <w:rsid w:val="00EB61CA"/>
    <w:rsid w:val="00EB73F5"/>
    <w:rsid w:val="00EB7B1D"/>
    <w:rsid w:val="00EC0CBB"/>
    <w:rsid w:val="00EC24A3"/>
    <w:rsid w:val="00EC33AD"/>
    <w:rsid w:val="00EC36E6"/>
    <w:rsid w:val="00EC3D00"/>
    <w:rsid w:val="00EC58A3"/>
    <w:rsid w:val="00EC6363"/>
    <w:rsid w:val="00ED076B"/>
    <w:rsid w:val="00ED10F0"/>
    <w:rsid w:val="00ED2F36"/>
    <w:rsid w:val="00ED392B"/>
    <w:rsid w:val="00ED4AA5"/>
    <w:rsid w:val="00ED4F20"/>
    <w:rsid w:val="00ED6EE5"/>
    <w:rsid w:val="00ED78D6"/>
    <w:rsid w:val="00ED7A11"/>
    <w:rsid w:val="00ED7E20"/>
    <w:rsid w:val="00EE1C11"/>
    <w:rsid w:val="00EE4C9C"/>
    <w:rsid w:val="00EE5501"/>
    <w:rsid w:val="00EE6242"/>
    <w:rsid w:val="00EF184A"/>
    <w:rsid w:val="00EF3604"/>
    <w:rsid w:val="00EF6618"/>
    <w:rsid w:val="00EF6CBB"/>
    <w:rsid w:val="00F00704"/>
    <w:rsid w:val="00F01D6E"/>
    <w:rsid w:val="00F02DF6"/>
    <w:rsid w:val="00F10E60"/>
    <w:rsid w:val="00F128B3"/>
    <w:rsid w:val="00F138D0"/>
    <w:rsid w:val="00F176AA"/>
    <w:rsid w:val="00F17F64"/>
    <w:rsid w:val="00F20160"/>
    <w:rsid w:val="00F2059A"/>
    <w:rsid w:val="00F20A63"/>
    <w:rsid w:val="00F2284B"/>
    <w:rsid w:val="00F23416"/>
    <w:rsid w:val="00F23FD2"/>
    <w:rsid w:val="00F26AAD"/>
    <w:rsid w:val="00F27456"/>
    <w:rsid w:val="00F27D87"/>
    <w:rsid w:val="00F317BC"/>
    <w:rsid w:val="00F34E04"/>
    <w:rsid w:val="00F35694"/>
    <w:rsid w:val="00F356A6"/>
    <w:rsid w:val="00F36D93"/>
    <w:rsid w:val="00F42D58"/>
    <w:rsid w:val="00F45B0E"/>
    <w:rsid w:val="00F46160"/>
    <w:rsid w:val="00F51311"/>
    <w:rsid w:val="00F51CB1"/>
    <w:rsid w:val="00F52330"/>
    <w:rsid w:val="00F53683"/>
    <w:rsid w:val="00F54FBF"/>
    <w:rsid w:val="00F56749"/>
    <w:rsid w:val="00F61080"/>
    <w:rsid w:val="00F62038"/>
    <w:rsid w:val="00F622D1"/>
    <w:rsid w:val="00F62662"/>
    <w:rsid w:val="00F63A7F"/>
    <w:rsid w:val="00F63C3B"/>
    <w:rsid w:val="00F6562D"/>
    <w:rsid w:val="00F67CDE"/>
    <w:rsid w:val="00F7043D"/>
    <w:rsid w:val="00F7112C"/>
    <w:rsid w:val="00F7217A"/>
    <w:rsid w:val="00F72FC2"/>
    <w:rsid w:val="00F73573"/>
    <w:rsid w:val="00F73763"/>
    <w:rsid w:val="00F75BD8"/>
    <w:rsid w:val="00F76C42"/>
    <w:rsid w:val="00F8091B"/>
    <w:rsid w:val="00F87C71"/>
    <w:rsid w:val="00F9090E"/>
    <w:rsid w:val="00F90EF0"/>
    <w:rsid w:val="00F91425"/>
    <w:rsid w:val="00F9156D"/>
    <w:rsid w:val="00F916C6"/>
    <w:rsid w:val="00F92373"/>
    <w:rsid w:val="00F937F5"/>
    <w:rsid w:val="00F94159"/>
    <w:rsid w:val="00F946AE"/>
    <w:rsid w:val="00F96743"/>
    <w:rsid w:val="00F97B14"/>
    <w:rsid w:val="00FA219D"/>
    <w:rsid w:val="00FA2F50"/>
    <w:rsid w:val="00FA336C"/>
    <w:rsid w:val="00FA383C"/>
    <w:rsid w:val="00FA4862"/>
    <w:rsid w:val="00FA4A10"/>
    <w:rsid w:val="00FA4C03"/>
    <w:rsid w:val="00FA638C"/>
    <w:rsid w:val="00FA7C7E"/>
    <w:rsid w:val="00FB02B9"/>
    <w:rsid w:val="00FB08A7"/>
    <w:rsid w:val="00FB1903"/>
    <w:rsid w:val="00FB2FA9"/>
    <w:rsid w:val="00FB4D4E"/>
    <w:rsid w:val="00FB6F33"/>
    <w:rsid w:val="00FB7845"/>
    <w:rsid w:val="00FC0278"/>
    <w:rsid w:val="00FC1F5C"/>
    <w:rsid w:val="00FC30EE"/>
    <w:rsid w:val="00FC4B62"/>
    <w:rsid w:val="00FD2C31"/>
    <w:rsid w:val="00FD39FF"/>
    <w:rsid w:val="00FD464C"/>
    <w:rsid w:val="00FD5397"/>
    <w:rsid w:val="00FD5A6C"/>
    <w:rsid w:val="00FE244C"/>
    <w:rsid w:val="00FF1810"/>
    <w:rsid w:val="00FF6663"/>
    <w:rsid w:val="00FF7304"/>
    <w:rsid w:val="01548516"/>
    <w:rsid w:val="13AC86C0"/>
    <w:rsid w:val="14622410"/>
    <w:rsid w:val="19B9F3A9"/>
    <w:rsid w:val="1A10AE10"/>
    <w:rsid w:val="2084A9AC"/>
    <w:rsid w:val="288F3367"/>
    <w:rsid w:val="2D26DAC8"/>
    <w:rsid w:val="39161571"/>
    <w:rsid w:val="393C29C8"/>
    <w:rsid w:val="3E4646C8"/>
    <w:rsid w:val="43728897"/>
    <w:rsid w:val="43AEA983"/>
    <w:rsid w:val="4B279361"/>
    <w:rsid w:val="4F3B2C8B"/>
    <w:rsid w:val="528E0AB4"/>
    <w:rsid w:val="565671C8"/>
    <w:rsid w:val="5BFD6038"/>
    <w:rsid w:val="5D82AAF1"/>
    <w:rsid w:val="5EE89B52"/>
    <w:rsid w:val="75ABCE26"/>
    <w:rsid w:val="77D60614"/>
    <w:rsid w:val="7A142B6D"/>
    <w:rsid w:val="7EDAA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A559813"/>
  <w15:docId w15:val="{C11C04A9-2B1F-45B6-A8F7-E193A2EEF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55C5C"/>
    <w:pPr>
      <w:spacing w:before="120" w:after="240" w:line="216" w:lineRule="auto"/>
    </w:pPr>
    <w:rPr>
      <w:rFonts w:eastAsia="Times New Roman" w:cs="Times New Roman" w:asciiTheme="majorHAnsi" w:hAnsiTheme="majorHAnsi"/>
      <w:spacing w:val="2"/>
      <w:sz w:val="18"/>
      <w:szCs w:val="24"/>
    </w:rPr>
  </w:style>
  <w:style w:type="paragraph" w:styleId="Heading1">
    <w:name w:val="heading 1"/>
    <w:basedOn w:val="Heading"/>
    <w:next w:val="Normal"/>
    <w:link w:val="Heading1Char"/>
    <w:uiPriority w:val="1"/>
    <w:qFormat/>
    <w:rsid w:val="00155C5C"/>
    <w:pPr>
      <w:pBdr>
        <w:top w:val="none" w:color="auto" w:sz="0" w:space="0"/>
        <w:left w:val="none" w:color="auto" w:sz="0" w:space="0"/>
        <w:bottom w:val="single" w:color="1414FF" w:themeColor="accent1" w:sz="4" w:space="4"/>
        <w:right w:val="none" w:color="auto" w:sz="0" w:space="0"/>
        <w:between w:val="none" w:color="auto" w:sz="0" w:space="0"/>
        <w:bar w:val="none" w:color="auto" w:sz="0"/>
      </w:pBdr>
      <w:spacing w:before="120" w:after="300" w:line="216" w:lineRule="auto"/>
      <w:contextualSpacing/>
    </w:pPr>
    <w:rPr>
      <w:sz w:val="32"/>
      <w:szCs w:val="30"/>
      <w:lang w:val="x-none"/>
    </w:rPr>
  </w:style>
  <w:style w:type="paragraph" w:styleId="Heading2">
    <w:name w:val="heading 2"/>
    <w:basedOn w:val="Heading1"/>
    <w:next w:val="Normal"/>
    <w:link w:val="Heading2Char"/>
    <w:uiPriority w:val="1"/>
    <w:qFormat/>
    <w:rsid w:val="00155C5C"/>
    <w:pPr>
      <w:numPr>
        <w:ilvl w:val="1"/>
      </w:numPr>
      <w:pBdr>
        <w:bottom w:val="none" w:color="auto" w:sz="0" w:space="0"/>
      </w:pBdr>
      <w:spacing w:after="80"/>
      <w:outlineLvl w:val="1"/>
    </w:pPr>
    <w:rPr>
      <w:color w:val="1414FF" w:themeColor="accent1"/>
      <w:spacing w:val="10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5C5C"/>
    <w:pPr>
      <w:keepNext/>
      <w:keepLines/>
      <w:spacing w:before="240" w:after="120"/>
      <w:outlineLvl w:val="2"/>
    </w:pPr>
    <w:rPr>
      <w:rFonts w:eastAsiaTheme="majorEastAsia" w:cstheme="majorBidi"/>
      <w:b/>
      <w:bCs/>
      <w:spacing w:val="10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5C5C"/>
    <w:pPr>
      <w:keepNext/>
      <w:keepLines/>
      <w:spacing w:before="200" w:after="12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55C5C"/>
    <w:pPr>
      <w:keepNext/>
      <w:keepLines/>
      <w:spacing w:before="20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55C5C"/>
    <w:pPr>
      <w:keepNext/>
      <w:keepLines/>
      <w:spacing w:before="200" w:after="0"/>
      <w:outlineLvl w:val="5"/>
    </w:pPr>
    <w:rPr>
      <w:rFonts w:eastAsiaTheme="majorEastAsia" w:cstheme="majorBidi"/>
      <w:i/>
      <w:iCs/>
      <w:color w:val="00008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C5C"/>
    <w:pPr>
      <w:keepNext/>
      <w:keepLines/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C5C"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C5C"/>
    <w:pPr>
      <w:keepNext/>
      <w:keepLines/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rsid w:val="00155C5C"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  <w:rsid w:val="00155C5C"/>
  </w:style>
  <w:style w:type="character" w:styleId="Heading1Char" w:customStyle="1">
    <w:name w:val="Heading 1 Char"/>
    <w:basedOn w:val="DefaultParagraphFont"/>
    <w:link w:val="Heading1"/>
    <w:uiPriority w:val="1"/>
    <w:rsid w:val="00155C5C"/>
    <w:rPr>
      <w:rFonts w:eastAsia="Avenir Next Demi Bold" w:cs="Avenir Next Demi Bold" w:asciiTheme="majorHAnsi" w:hAnsiTheme="majorHAnsi"/>
      <w:b/>
      <w:bCs/>
      <w:color w:val="000000"/>
      <w:sz w:val="32"/>
      <w:szCs w:val="30"/>
      <w:bdr w:val="nil"/>
      <w:lang w:val="x-none" w:eastAsia="en-GB"/>
    </w:rPr>
  </w:style>
  <w:style w:type="character" w:styleId="Heading2Char" w:customStyle="1">
    <w:name w:val="Heading 2 Char"/>
    <w:basedOn w:val="DefaultParagraphFont"/>
    <w:link w:val="Heading2"/>
    <w:uiPriority w:val="1"/>
    <w:rsid w:val="00155C5C"/>
    <w:rPr>
      <w:rFonts w:eastAsia="Avenir Next Demi Bold" w:cs="Avenir Next Demi Bold" w:asciiTheme="majorHAnsi" w:hAnsiTheme="majorHAnsi"/>
      <w:b/>
      <w:bCs/>
      <w:color w:val="1414FF" w:themeColor="accent1"/>
      <w:spacing w:val="10"/>
      <w:sz w:val="32"/>
      <w:szCs w:val="24"/>
      <w:bdr w:val="nil"/>
      <w:lang w:val="x-none" w:eastAsia="en-GB"/>
    </w:rPr>
  </w:style>
  <w:style w:type="character" w:styleId="Heading3Char" w:customStyle="1">
    <w:name w:val="Heading 3 Char"/>
    <w:basedOn w:val="DefaultParagraphFont"/>
    <w:link w:val="Heading3"/>
    <w:uiPriority w:val="9"/>
    <w:rsid w:val="00155C5C"/>
    <w:rPr>
      <w:rFonts w:asciiTheme="majorHAnsi" w:hAnsiTheme="majorHAnsi" w:eastAsiaTheme="majorEastAsia" w:cstheme="majorBidi"/>
      <w:b/>
      <w:bCs/>
      <w:spacing w:val="10"/>
      <w:sz w:val="28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155C5C"/>
    <w:rPr>
      <w:rFonts w:asciiTheme="majorHAnsi" w:hAnsiTheme="majorHAnsi" w:eastAsiaTheme="majorEastAsia" w:cstheme="majorBidi"/>
      <w:b/>
      <w:bCs/>
      <w:iCs/>
      <w:spacing w:val="2"/>
      <w:sz w:val="18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rsid w:val="00155C5C"/>
    <w:rPr>
      <w:rFonts w:asciiTheme="majorHAnsi" w:hAnsiTheme="majorHAnsi" w:eastAsiaTheme="majorEastAsia" w:cstheme="majorBidi"/>
      <w:b/>
      <w:spacing w:val="2"/>
      <w:sz w:val="18"/>
      <w:szCs w:val="24"/>
    </w:rPr>
  </w:style>
  <w:style w:type="paragraph" w:styleId="TableBody" w:customStyle="1">
    <w:name w:val="Table Body"/>
    <w:basedOn w:val="Normal"/>
    <w:link w:val="TableBodyChar"/>
    <w:uiPriority w:val="2"/>
    <w:rsid w:val="00155C5C"/>
    <w:pPr>
      <w:spacing w:before="60" w:after="200"/>
      <w:ind w:left="57" w:right="57"/>
    </w:pPr>
    <w:rPr>
      <w:rFonts w:cs="Arial"/>
      <w:szCs w:val="22"/>
    </w:rPr>
  </w:style>
  <w:style w:type="character" w:styleId="TableBodyChar" w:customStyle="1">
    <w:name w:val="Table Body Char"/>
    <w:link w:val="TableBody"/>
    <w:uiPriority w:val="2"/>
    <w:rsid w:val="00155C5C"/>
    <w:rPr>
      <w:rFonts w:eastAsia="Times New Roman" w:cs="Arial" w:asciiTheme="majorHAnsi" w:hAnsiTheme="majorHAnsi"/>
      <w:spacing w:val="2"/>
      <w:sz w:val="18"/>
    </w:rPr>
  </w:style>
  <w:style w:type="paragraph" w:styleId="TableHead" w:customStyle="1">
    <w:name w:val="Table Head"/>
    <w:basedOn w:val="Normal"/>
    <w:link w:val="TableHeadChar"/>
    <w:uiPriority w:val="2"/>
    <w:rsid w:val="00155C5C"/>
    <w:pPr>
      <w:spacing w:before="60" w:after="60"/>
    </w:pPr>
    <w:rPr>
      <w:rFonts w:eastAsia="MS Mincho" w:cs="Arial"/>
      <w:color w:val="4F81BD"/>
      <w:szCs w:val="20"/>
    </w:rPr>
  </w:style>
  <w:style w:type="character" w:styleId="TableHeadChar" w:customStyle="1">
    <w:name w:val="Table Head Char"/>
    <w:link w:val="TableHead"/>
    <w:uiPriority w:val="2"/>
    <w:rsid w:val="00155C5C"/>
    <w:rPr>
      <w:rFonts w:eastAsia="MS Mincho" w:cs="Arial" w:asciiTheme="majorHAnsi" w:hAnsiTheme="majorHAnsi"/>
      <w:color w:val="4F81BD"/>
      <w:spacing w:val="2"/>
      <w:sz w:val="18"/>
      <w:szCs w:val="20"/>
    </w:rPr>
  </w:style>
  <w:style w:type="paragraph" w:styleId="CommentText">
    <w:name w:val="annotation text"/>
    <w:basedOn w:val="Normal"/>
    <w:link w:val="CommentTextChar"/>
    <w:semiHidden/>
    <w:rsid w:val="00155C5C"/>
    <w:rPr>
      <w:szCs w:val="20"/>
      <w:lang w:val="x-none"/>
    </w:rPr>
  </w:style>
  <w:style w:type="character" w:styleId="CommentTextChar" w:customStyle="1">
    <w:name w:val="Comment Text Char"/>
    <w:basedOn w:val="DefaultParagraphFont"/>
    <w:link w:val="CommentText"/>
    <w:semiHidden/>
    <w:rsid w:val="00155C5C"/>
    <w:rPr>
      <w:rFonts w:eastAsia="Times New Roman" w:cs="Times New Roman" w:asciiTheme="majorHAnsi" w:hAnsiTheme="majorHAnsi"/>
      <w:spacing w:val="2"/>
      <w:sz w:val="18"/>
      <w:szCs w:val="20"/>
      <w:lang w:val="x-none"/>
    </w:rPr>
  </w:style>
  <w:style w:type="paragraph" w:styleId="ListParagraph">
    <w:name w:val="List Paragraph"/>
    <w:aliases w:val="Use Case List Paragraph,List Paragraph1,Heading2,b1,Bullet for no #'s,Body Bullet,List bullet,List Paragraph 1,Ref,List Bullet1,Colorful List - Accent 11,B1,bu1,bu1 + Before:  0 pt,After:  6 pt,List Paragraph Char Char,lp1,walmat,Body Tex"/>
    <w:basedOn w:val="Normal"/>
    <w:link w:val="ListParagraphChar"/>
    <w:uiPriority w:val="99"/>
    <w:qFormat/>
    <w:rsid w:val="00155C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5C5C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55C5C"/>
    <w:rPr>
      <w:rFonts w:ascii="Tahoma" w:hAnsi="Tahoma" w:eastAsia="Times New Roman" w:cs="Tahoma"/>
      <w:spacing w:val="2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55C5C"/>
    <w:rPr>
      <w:color w:val="0000FF"/>
      <w:u w:val="single"/>
    </w:rPr>
  </w:style>
  <w:style w:type="paragraph" w:styleId="StyleJustified" w:customStyle="1">
    <w:name w:val="Style Justified"/>
    <w:basedOn w:val="Normal"/>
    <w:uiPriority w:val="99"/>
    <w:rsid w:val="00155C5C"/>
    <w:pPr>
      <w:spacing w:after="120"/>
      <w:jc w:val="both"/>
    </w:pPr>
    <w:rPr>
      <w:rFonts w:ascii="Arial" w:hAnsi="Arial"/>
      <w:szCs w:val="20"/>
    </w:rPr>
  </w:style>
  <w:style w:type="paragraph" w:styleId="Header">
    <w:name w:val="header"/>
    <w:basedOn w:val="Normal"/>
    <w:link w:val="HeaderChar"/>
    <w:uiPriority w:val="99"/>
    <w:unhideWhenUsed/>
    <w:rsid w:val="00155C5C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155C5C"/>
    <w:rPr>
      <w:rFonts w:eastAsia="Times New Roman" w:cs="Times New Roman" w:asciiTheme="majorHAnsi" w:hAnsiTheme="majorHAnsi"/>
      <w:spacing w:val="2"/>
      <w:sz w:val="18"/>
      <w:szCs w:val="24"/>
    </w:rPr>
  </w:style>
  <w:style w:type="paragraph" w:styleId="Footer">
    <w:name w:val="footer"/>
    <w:basedOn w:val="Normal"/>
    <w:link w:val="FooterChar"/>
    <w:uiPriority w:val="99"/>
    <w:unhideWhenUsed/>
    <w:rsid w:val="00155C5C"/>
    <w:pPr>
      <w:tabs>
        <w:tab w:val="center" w:pos="4513"/>
        <w:tab w:val="right" w:pos="9026"/>
      </w:tabs>
      <w:jc w:val="center"/>
    </w:pPr>
  </w:style>
  <w:style w:type="character" w:styleId="FooterChar" w:customStyle="1">
    <w:name w:val="Footer Char"/>
    <w:basedOn w:val="DefaultParagraphFont"/>
    <w:link w:val="Footer"/>
    <w:uiPriority w:val="99"/>
    <w:rsid w:val="00155C5C"/>
    <w:rPr>
      <w:rFonts w:eastAsia="Times New Roman" w:cs="Times New Roman" w:asciiTheme="majorHAnsi" w:hAnsiTheme="majorHAnsi"/>
      <w:spacing w:val="2"/>
      <w:sz w:val="18"/>
      <w:szCs w:val="24"/>
    </w:rPr>
  </w:style>
  <w:style w:type="paragraph" w:styleId="NoSpacing">
    <w:name w:val="No Spacing"/>
    <w:uiPriority w:val="3"/>
    <w:qFormat/>
    <w:rsid w:val="00155C5C"/>
    <w:pPr>
      <w:spacing w:after="0" w:line="240" w:lineRule="auto"/>
    </w:pPr>
    <w:rPr>
      <w:rFonts w:eastAsia="Calibri" w:cs="Times New Roman"/>
    </w:rPr>
  </w:style>
  <w:style w:type="paragraph" w:styleId="Bullet" w:customStyle="1">
    <w:name w:val="Bullet"/>
    <w:basedOn w:val="ListParagraph"/>
    <w:link w:val="BulletChar"/>
    <w:uiPriority w:val="2"/>
    <w:qFormat/>
    <w:rsid w:val="00155C5C"/>
    <w:pPr>
      <w:numPr>
        <w:numId w:val="33"/>
      </w:numPr>
    </w:pPr>
    <w:rPr>
      <w:rFonts w:cs="Arial"/>
      <w:szCs w:val="20"/>
      <w:lang w:val="en-NZ" w:eastAsia="en-NZ"/>
    </w:rPr>
  </w:style>
  <w:style w:type="character" w:styleId="BulletChar" w:customStyle="1">
    <w:name w:val="Bullet Char"/>
    <w:basedOn w:val="DefaultParagraphFont"/>
    <w:link w:val="Bullet"/>
    <w:uiPriority w:val="2"/>
    <w:rsid w:val="00155C5C"/>
    <w:rPr>
      <w:rFonts w:eastAsia="Times New Roman" w:cs="Arial" w:asciiTheme="majorHAnsi" w:hAnsiTheme="majorHAnsi"/>
      <w:spacing w:val="2"/>
      <w:sz w:val="18"/>
      <w:szCs w:val="20"/>
      <w:lang w:val="en-NZ" w:eastAsia="en-NZ"/>
    </w:rPr>
  </w:style>
  <w:style w:type="paragraph" w:styleId="Title">
    <w:name w:val="Title"/>
    <w:basedOn w:val="Normal"/>
    <w:next w:val="Normal"/>
    <w:link w:val="TitleChar"/>
    <w:uiPriority w:val="10"/>
    <w:qFormat/>
    <w:rsid w:val="00155C5C"/>
    <w:pPr>
      <w:spacing w:after="300"/>
      <w:contextualSpacing/>
      <w:jc w:val="center"/>
    </w:pPr>
    <w:rPr>
      <w:rFonts w:eastAsiaTheme="majorEastAsia" w:cstheme="majorBidi"/>
      <w:b/>
      <w:color w:val="1414FF" w:themeColor="accent1"/>
      <w:spacing w:val="5"/>
      <w:kern w:val="28"/>
      <w:sz w:val="96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155C5C"/>
    <w:rPr>
      <w:rFonts w:asciiTheme="majorHAnsi" w:hAnsiTheme="majorHAnsi" w:eastAsiaTheme="majorEastAsia" w:cstheme="majorBidi"/>
      <w:b/>
      <w:color w:val="1414FF" w:themeColor="accent1"/>
      <w:spacing w:val="5"/>
      <w:kern w:val="28"/>
      <w:sz w:val="96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155C5C"/>
    <w:pPr>
      <w:keepNext/>
      <w:keepLines/>
      <w:spacing w:before="480" w:after="0" w:line="276" w:lineRule="auto"/>
      <w:outlineLvl w:val="9"/>
    </w:pPr>
    <w:rPr>
      <w:rFonts w:eastAsiaTheme="majorEastAsia" w:cstheme="majorBidi"/>
      <w:bCs w:val="0"/>
      <w:color w:val="auto"/>
      <w:szCs w:val="28"/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155C5C"/>
    <w:pPr>
      <w:tabs>
        <w:tab w:val="right" w:leader="dot" w:pos="9923"/>
      </w:tabs>
      <w:spacing w:after="100" w:line="276" w:lineRule="auto"/>
      <w:ind w:left="220"/>
    </w:pPr>
    <w:rPr>
      <w:rFonts w:eastAsiaTheme="minorEastAsia" w:cstheme="minorBidi"/>
      <w:szCs w:val="22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55C5C"/>
    <w:pPr>
      <w:tabs>
        <w:tab w:val="right" w:leader="dot" w:pos="9923"/>
      </w:tabs>
      <w:spacing w:after="100" w:line="276" w:lineRule="auto"/>
    </w:pPr>
    <w:rPr>
      <w:rFonts w:eastAsiaTheme="minorEastAsia"/>
      <w:b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155C5C"/>
    <w:pPr>
      <w:tabs>
        <w:tab w:val="right" w:leader="dot" w:pos="9923"/>
      </w:tabs>
      <w:spacing w:after="100" w:line="276" w:lineRule="auto"/>
      <w:ind w:left="440"/>
    </w:pPr>
    <w:rPr>
      <w:rFonts w:eastAsiaTheme="minorEastAsia" w:cstheme="minorBidi"/>
      <w:szCs w:val="22"/>
      <w:lang w:val="en-US" w:eastAsia="ja-JP"/>
    </w:rPr>
  </w:style>
  <w:style w:type="paragraph" w:styleId="TOC4">
    <w:name w:val="toc 4"/>
    <w:basedOn w:val="Normal"/>
    <w:next w:val="Normal"/>
    <w:autoRedefine/>
    <w:uiPriority w:val="39"/>
    <w:unhideWhenUsed/>
    <w:rsid w:val="00155C5C"/>
    <w:pPr>
      <w:spacing w:after="100"/>
      <w:ind w:left="660"/>
    </w:pPr>
  </w:style>
  <w:style w:type="paragraph" w:styleId="List">
    <w:name w:val="List"/>
    <w:basedOn w:val="Normal"/>
    <w:autoRedefine/>
    <w:uiPriority w:val="99"/>
    <w:unhideWhenUsed/>
    <w:rsid w:val="00155C5C"/>
    <w:pPr>
      <w:numPr>
        <w:numId w:val="34"/>
      </w:numPr>
      <w:contextualSpacing/>
    </w:pPr>
  </w:style>
  <w:style w:type="character" w:styleId="Strong">
    <w:name w:val="Strong"/>
    <w:basedOn w:val="DefaultParagraphFont"/>
    <w:uiPriority w:val="22"/>
    <w:qFormat/>
    <w:rsid w:val="00155C5C"/>
    <w:rPr>
      <w:rFonts w:asciiTheme="majorHAnsi" w:hAnsiTheme="majorHAnsi"/>
      <w:b/>
      <w:bCs/>
      <w:color w:val="1414FF" w:themeColor="accent1"/>
      <w:sz w:val="28"/>
    </w:rPr>
  </w:style>
  <w:style w:type="paragraph" w:styleId="TOC5">
    <w:name w:val="toc 5"/>
    <w:basedOn w:val="Normal"/>
    <w:next w:val="Normal"/>
    <w:autoRedefine/>
    <w:uiPriority w:val="39"/>
    <w:unhideWhenUsed/>
    <w:rsid w:val="00155C5C"/>
    <w:pPr>
      <w:spacing w:before="0" w:after="100" w:line="276" w:lineRule="auto"/>
      <w:ind w:left="880"/>
    </w:pPr>
    <w:rPr>
      <w:rFonts w:asciiTheme="minorHAnsi" w:hAnsiTheme="minorHAnsi" w:eastAsiaTheme="minorEastAsia" w:cstheme="minorBidi"/>
      <w:spacing w:val="0"/>
      <w:szCs w:val="22"/>
      <w:lang w:eastAsia="en-AU"/>
    </w:rPr>
  </w:style>
  <w:style w:type="paragraph" w:styleId="TOC6">
    <w:name w:val="toc 6"/>
    <w:basedOn w:val="Normal"/>
    <w:next w:val="Normal"/>
    <w:autoRedefine/>
    <w:uiPriority w:val="39"/>
    <w:unhideWhenUsed/>
    <w:rsid w:val="00155C5C"/>
    <w:pPr>
      <w:spacing w:before="0" w:after="100" w:line="276" w:lineRule="auto"/>
      <w:ind w:left="1100"/>
    </w:pPr>
    <w:rPr>
      <w:rFonts w:asciiTheme="minorHAnsi" w:hAnsiTheme="minorHAnsi" w:eastAsiaTheme="minorEastAsia" w:cstheme="minorBidi"/>
      <w:spacing w:val="0"/>
      <w:szCs w:val="22"/>
      <w:lang w:eastAsia="en-AU"/>
    </w:rPr>
  </w:style>
  <w:style w:type="paragraph" w:styleId="TOC7">
    <w:name w:val="toc 7"/>
    <w:basedOn w:val="Normal"/>
    <w:next w:val="Normal"/>
    <w:autoRedefine/>
    <w:uiPriority w:val="39"/>
    <w:unhideWhenUsed/>
    <w:rsid w:val="00155C5C"/>
    <w:pPr>
      <w:spacing w:before="0" w:after="100" w:line="276" w:lineRule="auto"/>
      <w:ind w:left="1320"/>
    </w:pPr>
    <w:rPr>
      <w:rFonts w:asciiTheme="minorHAnsi" w:hAnsiTheme="minorHAnsi" w:eastAsiaTheme="minorEastAsia" w:cstheme="minorBidi"/>
      <w:spacing w:val="0"/>
      <w:szCs w:val="22"/>
      <w:lang w:eastAsia="en-AU"/>
    </w:rPr>
  </w:style>
  <w:style w:type="paragraph" w:styleId="TOC8">
    <w:name w:val="toc 8"/>
    <w:basedOn w:val="Normal"/>
    <w:next w:val="Normal"/>
    <w:autoRedefine/>
    <w:uiPriority w:val="39"/>
    <w:unhideWhenUsed/>
    <w:rsid w:val="00155C5C"/>
    <w:pPr>
      <w:spacing w:before="0" w:after="100" w:line="276" w:lineRule="auto"/>
      <w:ind w:left="1540"/>
    </w:pPr>
    <w:rPr>
      <w:rFonts w:asciiTheme="minorHAnsi" w:hAnsiTheme="minorHAnsi" w:eastAsiaTheme="minorEastAsia" w:cstheme="minorBidi"/>
      <w:spacing w:val="0"/>
      <w:szCs w:val="22"/>
      <w:lang w:eastAsia="en-AU"/>
    </w:rPr>
  </w:style>
  <w:style w:type="paragraph" w:styleId="TOC9">
    <w:name w:val="toc 9"/>
    <w:basedOn w:val="Normal"/>
    <w:next w:val="Normal"/>
    <w:autoRedefine/>
    <w:uiPriority w:val="39"/>
    <w:unhideWhenUsed/>
    <w:rsid w:val="00155C5C"/>
    <w:pPr>
      <w:spacing w:before="0" w:after="100" w:line="276" w:lineRule="auto"/>
      <w:ind w:left="1760"/>
    </w:pPr>
    <w:rPr>
      <w:rFonts w:asciiTheme="minorHAnsi" w:hAnsiTheme="minorHAnsi" w:eastAsiaTheme="minorEastAsia" w:cstheme="minorBidi"/>
      <w:spacing w:val="0"/>
      <w:szCs w:val="22"/>
      <w:lang w:eastAsia="en-AU"/>
    </w:rPr>
  </w:style>
  <w:style w:type="table" w:styleId="TableGrid">
    <w:name w:val="Table Grid"/>
    <w:aliases w:val="Grey Top"/>
    <w:basedOn w:val="TableNormal"/>
    <w:uiPriority w:val="59"/>
    <w:rsid w:val="00155C5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55C5C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5C5C"/>
    <w:pPr>
      <w:spacing w:line="240" w:lineRule="auto"/>
    </w:pPr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155C5C"/>
    <w:rPr>
      <w:rFonts w:eastAsia="Times New Roman" w:cs="Times New Roman" w:asciiTheme="majorHAnsi" w:hAnsiTheme="majorHAnsi"/>
      <w:b/>
      <w:bCs/>
      <w:spacing w:val="2"/>
      <w:sz w:val="18"/>
      <w:szCs w:val="20"/>
      <w:lang w:val="x-none"/>
    </w:rPr>
  </w:style>
  <w:style w:type="paragraph" w:styleId="Revision">
    <w:name w:val="Revision"/>
    <w:hidden/>
    <w:uiPriority w:val="99"/>
    <w:semiHidden/>
    <w:rsid w:val="00155C5C"/>
    <w:pPr>
      <w:spacing w:after="0" w:line="240" w:lineRule="auto"/>
    </w:pPr>
    <w:rPr>
      <w:rFonts w:ascii="Arial Narrow" w:hAnsi="Arial Narrow" w:eastAsia="Times New Roman" w:cs="Times New Roman"/>
      <w:spacing w:val="2"/>
      <w:szCs w:val="24"/>
    </w:rPr>
  </w:style>
  <w:style w:type="paragraph" w:styleId="Tabletext" w:customStyle="1">
    <w:name w:val="Table text"/>
    <w:basedOn w:val="Normal"/>
    <w:uiPriority w:val="2"/>
    <w:qFormat/>
    <w:rsid w:val="00155C5C"/>
    <w:pPr>
      <w:spacing w:before="60" w:after="60" w:line="276" w:lineRule="auto"/>
    </w:pPr>
    <w:rPr>
      <w:szCs w:val="20"/>
    </w:rPr>
  </w:style>
  <w:style w:type="paragraph" w:styleId="NormalWeb">
    <w:name w:val="Normal (Web)"/>
    <w:basedOn w:val="Normal"/>
    <w:uiPriority w:val="99"/>
    <w:unhideWhenUsed/>
    <w:rsid w:val="00155C5C"/>
    <w:pPr>
      <w:spacing w:before="0" w:after="0" w:line="240" w:lineRule="auto"/>
    </w:pPr>
    <w:rPr>
      <w:rFonts w:ascii="Times New Roman" w:hAnsi="Times New Roman"/>
      <w:spacing w:val="0"/>
      <w:sz w:val="24"/>
      <w:lang w:val="en-NZ" w:eastAsia="en-NZ"/>
    </w:rPr>
  </w:style>
  <w:style w:type="table" w:styleId="TableOddRows" w:customStyle="1">
    <w:name w:val="Table Odd Rows"/>
    <w:basedOn w:val="TableNormal"/>
    <w:uiPriority w:val="99"/>
    <w:rsid w:val="00155C5C"/>
    <w:pPr>
      <w:spacing w:after="0" w:line="240" w:lineRule="auto"/>
    </w:pPr>
    <w:tblPr>
      <w:tblStyleRowBandSize w:val="1"/>
      <w:tblBorders>
        <w:top w:val="single" w:color="808080" w:themeColor="background1" w:themeShade="80" w:sz="4" w:space="0"/>
        <w:left w:val="single" w:color="808080" w:themeColor="background1" w:themeShade="80" w:sz="4" w:space="0"/>
        <w:bottom w:val="single" w:color="808080" w:themeColor="background1" w:themeShade="80" w:sz="4" w:space="0"/>
        <w:right w:val="single" w:color="808080" w:themeColor="background1" w:themeShade="80" w:sz="4" w:space="0"/>
        <w:insideH w:val="single" w:color="808080" w:themeColor="background1" w:themeShade="80" w:sz="4" w:space="0"/>
        <w:insideV w:val="single" w:color="808080" w:themeColor="background1" w:themeShade="80" w:sz="4" w:space="0"/>
      </w:tblBorders>
    </w:tblPr>
    <w:tblStylePr w:type="band1Horz">
      <w:tblPr/>
      <w:tcPr>
        <w:shd w:val="clear" w:color="auto" w:fill="F2F2F2" w:themeFill="background1" w:themeFillShade="F2"/>
      </w:tcPr>
    </w:tblStylePr>
    <w:tblStylePr w:type="band2Horz">
      <w:rPr>
        <w:rFonts w:ascii="Wingdings 2" w:hAnsi="Wingdings 2"/>
        <w:color w:val="auto"/>
        <w:sz w:val="20"/>
      </w:rPr>
      <w:tblPr/>
      <w:tcPr>
        <w:shd w:val="clear" w:color="auto" w:fill="FFFFFF" w:themeFill="background1"/>
      </w:tcPr>
    </w:tblStylePr>
  </w:style>
  <w:style w:type="paragraph" w:styleId="Heading" w:customStyle="1">
    <w:name w:val="Heading"/>
    <w:next w:val="Normal"/>
    <w:uiPriority w:val="1"/>
    <w:rsid w:val="00155C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0"/>
    </w:pPr>
    <w:rPr>
      <w:rFonts w:eastAsia="Avenir Next Demi Bold" w:cs="Avenir Next Demi Bold" w:asciiTheme="majorHAnsi" w:hAnsiTheme="majorHAnsi"/>
      <w:b/>
      <w:bCs/>
      <w:color w:val="000000"/>
      <w:sz w:val="36"/>
      <w:szCs w:val="36"/>
      <w:bdr w:val="nil"/>
      <w:lang w:val="en-GB" w:eastAsia="en-GB"/>
    </w:rPr>
  </w:style>
  <w:style w:type="paragraph" w:styleId="TableStyle3" w:customStyle="1">
    <w:name w:val="Table Style 3"/>
    <w:uiPriority w:val="2"/>
    <w:rsid w:val="00155C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Avenir Next Medium" w:hAnsi="Arial Unicode MS" w:eastAsia="Arial Unicode MS" w:cs="Arial Unicode MS"/>
      <w:color w:val="000000"/>
      <w:sz w:val="20"/>
      <w:szCs w:val="20"/>
      <w:bdr w:val="nil"/>
      <w:lang w:val="en-US" w:eastAsia="en-GB"/>
    </w:rPr>
  </w:style>
  <w:style w:type="paragraph" w:styleId="TableStyle2" w:customStyle="1">
    <w:name w:val="Table Style 2"/>
    <w:uiPriority w:val="2"/>
    <w:rsid w:val="00155C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hAnsi="Helvetica" w:eastAsia="Helvetica" w:cs="Helvetica"/>
      <w:color w:val="000000"/>
      <w:sz w:val="20"/>
      <w:szCs w:val="20"/>
      <w:bdr w:val="nil"/>
      <w:lang w:val="en-GB" w:eastAsia="en-GB"/>
    </w:rPr>
  </w:style>
  <w:style w:type="character" w:styleId="ListParagraphChar" w:customStyle="1">
    <w:name w:val="List Paragraph Char"/>
    <w:aliases w:val="Use Case List Paragraph Char,List Paragraph1 Char,Heading2 Char,b1 Char,Bullet for no #'s Char,Body Bullet Char,List bullet Char,List Paragraph 1 Char,Ref Char,List Bullet1 Char,Colorful List - Accent 11 Char,B1 Char,bu1 Char"/>
    <w:basedOn w:val="DefaultParagraphFont"/>
    <w:link w:val="ListParagraph"/>
    <w:uiPriority w:val="99"/>
    <w:rsid w:val="00155C5C"/>
    <w:rPr>
      <w:rFonts w:eastAsia="Times New Roman" w:cs="Times New Roman" w:asciiTheme="majorHAnsi" w:hAnsiTheme="majorHAnsi"/>
      <w:spacing w:val="2"/>
      <w:sz w:val="18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55C5C"/>
    <w:pPr>
      <w:spacing w:before="0" w:after="0" w:line="240" w:lineRule="auto"/>
    </w:pPr>
    <w:rPr>
      <w:rFonts w:ascii="Calibri" w:hAnsi="Calibri" w:cs="Consolas" w:eastAsiaTheme="minorHAnsi"/>
      <w:spacing w:val="0"/>
      <w:szCs w:val="21"/>
      <w:lang w:val="en-NZ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155C5C"/>
    <w:rPr>
      <w:rFonts w:ascii="Calibri" w:hAnsi="Calibri" w:cs="Consolas"/>
      <w:sz w:val="18"/>
      <w:szCs w:val="21"/>
      <w:lang w:val="en-NZ"/>
    </w:rPr>
  </w:style>
  <w:style w:type="character" w:styleId="PlaceholderText">
    <w:name w:val="Placeholder Text"/>
    <w:basedOn w:val="DefaultParagraphFont"/>
    <w:uiPriority w:val="99"/>
    <w:semiHidden/>
    <w:rsid w:val="00155C5C"/>
    <w:rPr>
      <w:color w:val="808080"/>
    </w:rPr>
  </w:style>
  <w:style w:type="paragraph" w:styleId="ListNumber2">
    <w:name w:val="List Number 2"/>
    <w:basedOn w:val="Normal"/>
    <w:uiPriority w:val="99"/>
    <w:unhideWhenUsed/>
    <w:rsid w:val="00155C5C"/>
    <w:pPr>
      <w:numPr>
        <w:numId w:val="35"/>
      </w:numPr>
      <w:contextualSpacing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155C5C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155C5C"/>
    <w:rPr>
      <w:rFonts w:eastAsia="Times New Roman" w:cs="Times New Roman" w:asciiTheme="majorHAnsi" w:hAnsiTheme="majorHAnsi"/>
      <w:spacing w:val="2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155C5C"/>
    <w:pPr>
      <w:spacing w:after="120"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rsid w:val="00155C5C"/>
    <w:rPr>
      <w:rFonts w:eastAsia="Times New Roman" w:cs="Times New Roman" w:asciiTheme="majorHAnsi" w:hAnsiTheme="majorHAnsi"/>
      <w:spacing w:val="2"/>
      <w:sz w:val="18"/>
      <w:szCs w:val="24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155C5C"/>
    <w:pPr>
      <w:spacing w:after="120"/>
      <w:ind w:left="283"/>
    </w:pPr>
    <w:rPr>
      <w:sz w:val="16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rsid w:val="00155C5C"/>
    <w:rPr>
      <w:rFonts w:eastAsia="Times New Roman" w:cs="Times New Roman" w:asciiTheme="majorHAnsi" w:hAnsiTheme="majorHAnsi"/>
      <w:spacing w:val="2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155C5C"/>
    <w:rPr>
      <w:color w:val="000000" w:themeColor="followedHyperlink"/>
      <w:u w:val="single"/>
    </w:rPr>
  </w:style>
  <w:style w:type="character" w:styleId="Heading6Char" w:customStyle="1">
    <w:name w:val="Heading 6 Char"/>
    <w:basedOn w:val="DefaultParagraphFont"/>
    <w:link w:val="Heading6"/>
    <w:uiPriority w:val="9"/>
    <w:rsid w:val="00155C5C"/>
    <w:rPr>
      <w:rFonts w:asciiTheme="majorHAnsi" w:hAnsiTheme="majorHAnsi" w:eastAsiaTheme="majorEastAsia" w:cstheme="majorBidi"/>
      <w:i/>
      <w:iCs/>
      <w:color w:val="000088" w:themeColor="accent1" w:themeShade="7F"/>
      <w:spacing w:val="2"/>
      <w:sz w:val="18"/>
      <w:szCs w:val="24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155C5C"/>
    <w:rPr>
      <w:rFonts w:asciiTheme="majorHAnsi" w:hAnsiTheme="majorHAnsi" w:eastAsiaTheme="majorEastAsia" w:cstheme="majorBidi"/>
      <w:i/>
      <w:iCs/>
      <w:color w:val="404040" w:themeColor="text1" w:themeTint="BF"/>
      <w:spacing w:val="2"/>
      <w:sz w:val="18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55C5C"/>
    <w:rPr>
      <w:color w:val="605E5C"/>
      <w:shd w:val="clear" w:color="auto" w:fill="E1DFDD"/>
    </w:rPr>
  </w:style>
  <w:style w:type="paragraph" w:styleId="TableCentred" w:customStyle="1">
    <w:name w:val="Table Centred"/>
    <w:basedOn w:val="Normal"/>
    <w:uiPriority w:val="3"/>
    <w:qFormat/>
    <w:rsid w:val="00155C5C"/>
    <w:pPr>
      <w:spacing w:after="120" w:line="259" w:lineRule="auto"/>
      <w:jc w:val="center"/>
    </w:pPr>
    <w:rPr>
      <w:rFonts w:asciiTheme="minorHAnsi" w:hAnsiTheme="minorHAnsi" w:eastAsiaTheme="minorHAnsi" w:cstheme="minorBidi"/>
      <w:spacing w:val="0"/>
      <w:szCs w:val="22"/>
      <w:lang w:val="en-US"/>
    </w:rPr>
  </w:style>
  <w:style w:type="paragraph" w:styleId="TableLeft" w:customStyle="1">
    <w:name w:val="Table Left"/>
    <w:basedOn w:val="Normal"/>
    <w:uiPriority w:val="3"/>
    <w:qFormat/>
    <w:rsid w:val="00155C5C"/>
    <w:pPr>
      <w:spacing w:after="120" w:line="259" w:lineRule="auto"/>
    </w:pPr>
    <w:rPr>
      <w:rFonts w:asciiTheme="minorHAnsi" w:hAnsiTheme="minorHAnsi" w:eastAsiaTheme="minorHAnsi" w:cstheme="minorBidi"/>
      <w:bCs/>
      <w:spacing w:val="0"/>
      <w:szCs w:val="22"/>
      <w:lang w:val="en-US"/>
    </w:rPr>
  </w:style>
  <w:style w:type="table" w:styleId="Planit-BlueHeaderRow1" w:customStyle="1">
    <w:name w:val="Planit - Blue Header Row1"/>
    <w:basedOn w:val="TableNormal"/>
    <w:uiPriority w:val="46"/>
    <w:rsid w:val="00155C5C"/>
    <w:pPr>
      <w:spacing w:before="120" w:after="120" w:line="264" w:lineRule="auto"/>
    </w:pPr>
    <w:rPr>
      <w:rFonts w:ascii="Arial" w:hAnsi="Arial"/>
      <w:sz w:val="18"/>
      <w:lang w:val="en-US"/>
    </w:rPr>
    <w:tblPr>
      <w:tblStyleRowBandSize w:val="1"/>
      <w:tblStyleColBandSize w:val="1"/>
      <w:tblInd w:w="0" w:type="nil"/>
      <w:tblBorders>
        <w:top w:val="single" w:color="BDD6EE" w:sz="4" w:space="0"/>
        <w:left w:val="single" w:color="BDD6EE" w:sz="4" w:space="0"/>
        <w:bottom w:val="single" w:color="BDD6EE" w:sz="4" w:space="0"/>
        <w:right w:val="single" w:color="BDD6EE" w:sz="4" w:space="0"/>
        <w:insideH w:val="single" w:color="BDD6EE" w:sz="4" w:space="0"/>
        <w:insideV w:val="single" w:color="BDD6EE" w:sz="4" w:space="0"/>
      </w:tblBorders>
    </w:tblPr>
    <w:tblStylePr w:type="firstRow">
      <w:pPr>
        <w:jc w:val="left"/>
      </w:pPr>
      <w:rPr>
        <w:b/>
        <w:bCs/>
        <w:color w:val="FFFFFF" w:themeColor="background1"/>
      </w:rPr>
      <w:tblPr/>
      <w:trPr>
        <w:tblHeader/>
      </w:trPr>
      <w:tcPr>
        <w:shd w:val="clear" w:color="auto" w:fill="0071AF"/>
        <w:vAlign w:val="center"/>
      </w:tcPr>
    </w:tblStylePr>
    <w:tblStylePr w:type="lastRow">
      <w:rPr>
        <w:b/>
        <w:bCs/>
      </w:rPr>
      <w:tblPr/>
      <w:tcPr>
        <w:tcBorders>
          <w:top w:val="double" w:color="7272FF" w:themeColor="accent1" w:themeTint="99" w:sz="2" w:space="0"/>
        </w:tcBorders>
      </w:tcPr>
    </w:tblStylePr>
    <w:tblStylePr w:type="firstCol">
      <w:pPr>
        <w:jc w:val="left"/>
      </w:pPr>
      <w:rPr>
        <w:b/>
        <w:bCs/>
        <w:i w:val="0"/>
        <w:color w:val="FFFFFF" w:themeColor="background1"/>
      </w:rPr>
      <w:tblPr/>
      <w:tcPr>
        <w:tcBorders>
          <w:top w:val="single" w:color="BDD6EE" w:sz="4" w:space="0"/>
          <w:left w:val="single" w:color="BDD6EE" w:sz="4" w:space="0"/>
          <w:bottom w:val="single" w:color="BDD6EE" w:sz="4" w:space="0"/>
          <w:right w:val="single" w:color="BDD6EE" w:sz="4" w:space="0"/>
          <w:insideH w:val="single" w:color="BDD6EE" w:sz="4" w:space="0"/>
          <w:insideV w:val="single" w:color="BDD6EE" w:sz="4" w:space="0"/>
          <w:tl2br w:val="nil"/>
          <w:tr2bl w:val="nil"/>
        </w:tcBorders>
        <w:shd w:val="clear" w:color="auto" w:fill="0071AF"/>
      </w:tcPr>
    </w:tblStylePr>
    <w:tblStylePr w:type="lastCol">
      <w:rPr>
        <w:b w:val="0"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155C5C"/>
    <w:pPr>
      <w:numPr>
        <w:ilvl w:val="1"/>
      </w:numPr>
      <w:spacing w:after="160"/>
    </w:pPr>
    <w:rPr>
      <w:rFonts w:asciiTheme="minorHAnsi" w:hAnsiTheme="minorHAnsi" w:eastAsiaTheme="minorEastAsia" w:cstheme="minorBidi"/>
      <w:color w:val="5A5A5A" w:themeColor="text1" w:themeTint="A5"/>
      <w:spacing w:val="15"/>
      <w:szCs w:val="22"/>
    </w:rPr>
  </w:style>
  <w:style w:type="character" w:styleId="SubtitleChar" w:customStyle="1">
    <w:name w:val="Subtitle Char"/>
    <w:basedOn w:val="DefaultParagraphFont"/>
    <w:link w:val="Subtitle"/>
    <w:uiPriority w:val="11"/>
    <w:rsid w:val="00155C5C"/>
    <w:rPr>
      <w:rFonts w:eastAsiaTheme="minorEastAsia"/>
      <w:color w:val="5A5A5A" w:themeColor="text1" w:themeTint="A5"/>
      <w:spacing w:val="15"/>
      <w:sz w:val="18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155C5C"/>
    <w:rPr>
      <w:rFonts w:asciiTheme="majorHAnsi" w:hAnsiTheme="majorHAnsi" w:eastAsiaTheme="majorEastAsia" w:cstheme="majorBidi"/>
      <w:color w:val="272727" w:themeColor="text1" w:themeTint="D8"/>
      <w:spacing w:val="2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155C5C"/>
    <w:rPr>
      <w:rFonts w:asciiTheme="majorHAnsi" w:hAnsiTheme="majorHAnsi" w:eastAsiaTheme="majorEastAsia" w:cstheme="majorBidi"/>
      <w:i/>
      <w:iCs/>
      <w:color w:val="272727" w:themeColor="text1" w:themeTint="D8"/>
      <w:spacing w:val="2"/>
      <w:sz w:val="21"/>
      <w:szCs w:val="21"/>
    </w:rPr>
  </w:style>
  <w:style w:type="table" w:styleId="PlainTable2">
    <w:name w:val="Plain Table 2"/>
    <w:basedOn w:val="TableNormal"/>
    <w:uiPriority w:val="99"/>
    <w:rsid w:val="00155C5C"/>
    <w:pPr>
      <w:spacing w:after="0" w:line="240" w:lineRule="auto"/>
    </w:pPr>
    <w:tblPr>
      <w:tblStyleRowBandSize w:val="1"/>
      <w:tblStyleColBandSize w:val="1"/>
      <w:tblBorders>
        <w:top w:val="single" w:color="D4D4D4" w:themeColor="background2" w:themeShade="E6" w:sz="4" w:space="0"/>
        <w:left w:val="single" w:color="D4D4D4" w:themeColor="background2" w:themeShade="E6" w:sz="4" w:space="0"/>
        <w:bottom w:val="single" w:color="D4D4D4" w:themeColor="background2" w:themeShade="E6" w:sz="4" w:space="0"/>
        <w:right w:val="single" w:color="D4D4D4" w:themeColor="background2" w:themeShade="E6" w:sz="4" w:space="0"/>
        <w:insideH w:val="single" w:color="D4D4D4" w:themeColor="background2" w:themeShade="E6" w:sz="4" w:space="0"/>
        <w:insideV w:val="single" w:color="D4D4D4" w:themeColor="background2" w:themeShade="E6" w:sz="4" w:space="0"/>
      </w:tblBorders>
    </w:tblPr>
    <w:tblStylePr w:type="firstRow">
      <w:rPr>
        <w:b/>
        <w:bCs/>
      </w:rPr>
      <w:tblPr/>
      <w:tcPr>
        <w:tcBorders>
          <w:top w:val="single" w:color="D4D4D4" w:themeColor="background2" w:themeShade="E6" w:sz="4" w:space="0"/>
          <w:left w:val="single" w:color="D4D4D4" w:themeColor="background2" w:themeShade="E6" w:sz="4" w:space="0"/>
          <w:bottom w:val="single" w:color="D4D4D4" w:themeColor="background2" w:themeShade="E6" w:sz="4" w:space="0"/>
          <w:right w:val="single" w:color="D4D4D4" w:themeColor="background2" w:themeShade="E6" w:sz="4" w:space="0"/>
          <w:insideH w:val="single" w:color="D4D4D4" w:themeColor="background2" w:themeShade="E6" w:sz="4" w:space="0"/>
          <w:insideV w:val="single" w:color="D4D4D4" w:themeColor="background2" w:themeShade="E6" w:sz="4" w:space="0"/>
        </w:tcBorders>
        <w:shd w:val="clear" w:color="auto" w:fill="ECECEC" w:themeFill="background2"/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nit" w:customStyle="1">
    <w:name w:val="Planit"/>
    <w:basedOn w:val="TableNormal"/>
    <w:uiPriority w:val="99"/>
    <w:rsid w:val="00155C5C"/>
    <w:pPr>
      <w:spacing w:after="0" w:line="240" w:lineRule="auto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2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6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svg" Id="rId13" /><Relationship Type="http://schemas.openxmlformats.org/officeDocument/2006/relationships/hyperlink" Target="mailto:gojeah@planittesting.com" TargetMode="Externa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footer" Target="footer2.xml" Id="rId17" /><Relationship Type="http://schemas.openxmlformats.org/officeDocument/2006/relationships/customXml" Target="../customXml/item2.xml" Id="rId2" /><Relationship Type="http://schemas.openxmlformats.org/officeDocument/2006/relationships/header" Target="header2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jpeg" Id="rId11" /><Relationship Type="http://schemas.openxmlformats.org/officeDocument/2006/relationships/numbering" Target="numbering.xml" Id="rId5" /><Relationship Type="http://schemas.openxmlformats.org/officeDocument/2006/relationships/footer" Target="footer1.xml" Id="rId15" /><Relationship Type="http://schemas.openxmlformats.org/officeDocument/2006/relationships/theme" Target="theme/theme1.xml" Id="rId23" /><Relationship Type="http://schemas.openxmlformats.org/officeDocument/2006/relationships/endnotes" Target="endnotes.xml" Id="rId10" /><Relationship Type="http://schemas.openxmlformats.org/officeDocument/2006/relationships/hyperlink" Target="mailto:jwhittaker@planittesting.com" TargetMode="Externa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1.xml" Id="rId14" /><Relationship Type="http://schemas.openxmlformats.org/officeDocument/2006/relationships/fontTable" Target="fontTable.xml" Id="rId22" /><Relationship Type="http://schemas.openxmlformats.org/officeDocument/2006/relationships/hyperlink" Target="https://blazedemo.com/" TargetMode="External" Id="Rd14a3935164641d1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\Performance_Test_Plan.dotx" TargetMode="External"/></Relationships>
</file>

<file path=word/theme/theme1.xml><?xml version="1.0" encoding="utf-8"?>
<a:theme xmlns:a="http://schemas.openxmlformats.org/drawingml/2006/main" name="Planit NRI">
  <a:themeElements>
    <a:clrScheme name="Planit NRI">
      <a:dk1>
        <a:sysClr val="windowText" lastClr="000000"/>
      </a:dk1>
      <a:lt1>
        <a:srgbClr val="FFFFFF"/>
      </a:lt1>
      <a:dk2>
        <a:srgbClr val="444444"/>
      </a:dk2>
      <a:lt2>
        <a:srgbClr val="ECECEC"/>
      </a:lt2>
      <a:accent1>
        <a:srgbClr val="1414FF"/>
      </a:accent1>
      <a:accent2>
        <a:srgbClr val="FF6432"/>
      </a:accent2>
      <a:accent3>
        <a:srgbClr val="C55065"/>
      </a:accent3>
      <a:accent4>
        <a:srgbClr val="8A3C97"/>
      </a:accent4>
      <a:accent5>
        <a:srgbClr val="A5A5A5"/>
      </a:accent5>
      <a:accent6>
        <a:srgbClr val="00C8FF"/>
      </a:accent6>
      <a:hlink>
        <a:srgbClr val="000000"/>
      </a:hlink>
      <a:folHlink>
        <a:srgbClr val="000000"/>
      </a:folHlink>
    </a:clrScheme>
    <a:fontScheme name="Planit NRI">
      <a:majorFont>
        <a:latin typeface="Mangal Pro"/>
        <a:ea typeface=""/>
        <a:cs typeface=""/>
      </a:majorFont>
      <a:minorFont>
        <a:latin typeface="Mangal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lanit NRI" id="{D462E2DB-9BA1-41AA-A8CB-4C03DE604A6B}" vid="{CF2E8F42-8C0D-4770-9801-8A8039DA04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A89BB22960824D9427EC1452632909" ma:contentTypeVersion="14" ma:contentTypeDescription="Create a new document." ma:contentTypeScope="" ma:versionID="975fffc50a47d438cd87ef2cb8512a0a">
  <xsd:schema xmlns:xsd="http://www.w3.org/2001/XMLSchema" xmlns:xs="http://www.w3.org/2001/XMLSchema" xmlns:p="http://schemas.microsoft.com/office/2006/metadata/properties" xmlns:ns2="cb22b305-66fd-4d52-a83b-4ab312cc3ef3" xmlns:ns3="54a26bfb-4c3c-47be-b111-86db22527c86" targetNamespace="http://schemas.microsoft.com/office/2006/metadata/properties" ma:root="true" ma:fieldsID="ed918a23495e872035fa3cb48d45d679" ns2:_="" ns3:_="">
    <xsd:import namespace="cb22b305-66fd-4d52-a83b-4ab312cc3ef3"/>
    <xsd:import namespace="54a26bfb-4c3c-47be-b111-86db22527c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22b305-66fd-4d52-a83b-4ab312cc3e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7206afd4-19cb-421a-81f4-43f08fdf938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a26bfb-4c3c-47be-b111-86db22527c8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4215c7a2-6b82-42c3-8cd6-7052156b7d84}" ma:internalName="TaxCatchAll" ma:showField="CatchAllData" ma:web="54a26bfb-4c3c-47be-b111-86db22527c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a26bfb-4c3c-47be-b111-86db22527c86" xsi:nil="true"/>
    <lcf76f155ced4ddcb4097134ff3c332f xmlns="cb22b305-66fd-4d52-a83b-4ab312cc3ef3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2F89E9E-CCE9-4C9E-8B53-09065328651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44A1E4C-B369-4E01-AC0C-585E5FE54BDF}"/>
</file>

<file path=customXml/itemProps3.xml><?xml version="1.0" encoding="utf-8"?>
<ds:datastoreItem xmlns:ds="http://schemas.openxmlformats.org/officeDocument/2006/customXml" ds:itemID="{F71AE701-5F3A-4872-B688-3053A9FFD895}">
  <ds:schemaRefs>
    <ds:schemaRef ds:uri="http://schemas.microsoft.com/office/2006/metadata/properties"/>
    <ds:schemaRef ds:uri="http://schemas.microsoft.com/office/infopath/2007/PartnerControls"/>
    <ds:schemaRef ds:uri="8299e1ac-585f-4c70-9aa1-614aafc080ec"/>
    <ds:schemaRef ds:uri="b9a0121a-00e7-42aa-81d3-184c11536f43"/>
  </ds:schemaRefs>
</ds:datastoreItem>
</file>

<file path=customXml/itemProps4.xml><?xml version="1.0" encoding="utf-8"?>
<ds:datastoreItem xmlns:ds="http://schemas.openxmlformats.org/officeDocument/2006/customXml" ds:itemID="{65C8257C-6009-4B3C-8934-E8EAE0A31732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Performance_Test_Plan</ap:Template>
  <ap:Application>Microsoft Word for the web</ap:Application>
  <ap:DocSecurity>0</ap:DocSecurity>
  <ap:ScaleCrop>false</ap:ScaleCrop>
  <ap:Manager/>
  <ap:Company>Planit</ap:Company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Client Name</dc:title>
  <dc:subject>Performance Test Plan</dc:subject>
  <dc:creator>Gabriel Ojeah</dc:creator>
  <keywords/>
  <dc:description/>
  <lastModifiedBy>John Whittaker</lastModifiedBy>
  <revision>323</revision>
  <lastPrinted>2017-03-02T23:38:00.0000000Z</lastPrinted>
  <dcterms:created xsi:type="dcterms:W3CDTF">2024-01-19T07:22:00.0000000Z</dcterms:created>
  <dcterms:modified xsi:type="dcterms:W3CDTF">2024-03-19T11:49:41.9295928Z</dcterms:modifi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0x0101009FA89BB22960824D9427EC1452632909</vt:lpwstr>
  </property>
  <property fmtid="{D5CDD505-2E9C-101B-9397-08002B2CF9AE}" pid="3" name="Order">
    <vt:i4>4106600</vt:i4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MSIP_Label_a06b1757-be9e-4cae-9dd0-3f502b9c4f57_Enabled">
    <vt:lpwstr>true</vt:lpwstr>
  </property>
  <property fmtid="{D5CDD505-2E9C-101B-9397-08002B2CF9AE}" pid="9" name="MSIP_Label_a06b1757-be9e-4cae-9dd0-3f502b9c4f57_SetDate">
    <vt:lpwstr>2021-05-17T00:18:42Z</vt:lpwstr>
  </property>
  <property fmtid="{D5CDD505-2E9C-101B-9397-08002B2CF9AE}" pid="10" name="MSIP_Label_a06b1757-be9e-4cae-9dd0-3f502b9c4f57_Method">
    <vt:lpwstr>Standard</vt:lpwstr>
  </property>
  <property fmtid="{D5CDD505-2E9C-101B-9397-08002B2CF9AE}" pid="11" name="MSIP_Label_a06b1757-be9e-4cae-9dd0-3f502b9c4f57_Name">
    <vt:lpwstr>Internal</vt:lpwstr>
  </property>
  <property fmtid="{D5CDD505-2E9C-101B-9397-08002B2CF9AE}" pid="12" name="MSIP_Label_a06b1757-be9e-4cae-9dd0-3f502b9c4f57_SiteId">
    <vt:lpwstr>a91bb61f-4251-4711-ab1b-fa2751a2bca5</vt:lpwstr>
  </property>
  <property fmtid="{D5CDD505-2E9C-101B-9397-08002B2CF9AE}" pid="13" name="MSIP_Label_a06b1757-be9e-4cae-9dd0-3f502b9c4f57_ActionId">
    <vt:lpwstr>7726dfcd-9299-4a68-bc08-f3669f1fb059</vt:lpwstr>
  </property>
  <property fmtid="{D5CDD505-2E9C-101B-9397-08002B2CF9AE}" pid="14" name="MSIP_Label_a06b1757-be9e-4cae-9dd0-3f502b9c4f57_ContentBits">
    <vt:lpwstr>0</vt:lpwstr>
  </property>
  <property fmtid="{D5CDD505-2E9C-101B-9397-08002B2CF9AE}" pid="15" name="MediaServiceImageTags">
    <vt:lpwstr/>
  </property>
</Properties>
</file>